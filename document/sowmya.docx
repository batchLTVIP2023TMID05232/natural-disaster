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67DD01A" w14:textId="37089228" w:rsidR="006C5C24" w:rsidRDefault="006C5C24" w:rsidP="005012BC">
      <w:pPr>
        <w:spacing w:before="0" w:after="200" w:line="240" w:lineRule="auto"/>
        <w:ind w:left="4395"/>
        <w:rPr>
          <w:rFonts w:ascii="Arial Narrow" w:hAnsi="Arial Narrow"/>
          <w:b/>
          <w:caps/>
          <w:color w:val="4C628C" w:themeColor="accent1"/>
          <w:sz w:val="44"/>
          <w:szCs w:val="44"/>
        </w:rPr>
      </w:pPr>
    </w:p>
    <w:p w14:paraId="33A54A6A" w14:textId="7847941E" w:rsidR="006C5C24" w:rsidRDefault="001B4B8E" w:rsidP="00463318">
      <w:pPr>
        <w:tabs>
          <w:tab w:val="left" w:pos="7217"/>
        </w:tabs>
        <w:spacing w:before="0" w:after="200" w:line="240" w:lineRule="auto"/>
        <w:ind w:left="4395"/>
        <w:rPr>
          <w:rFonts w:ascii="Arial Narrow" w:hAnsi="Arial Narrow"/>
          <w:b/>
          <w:caps/>
          <w:color w:val="4C628C" w:themeColor="accent1"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35040" behindDoc="1" locked="1" layoutInCell="1" allowOverlap="1" wp14:anchorId="773B7855" wp14:editId="3F8451A3">
                <wp:simplePos x="0" y="0"/>
                <wp:positionH relativeFrom="page">
                  <wp:posOffset>-2809240</wp:posOffset>
                </wp:positionH>
                <wp:positionV relativeFrom="page">
                  <wp:posOffset>-165100</wp:posOffset>
                </wp:positionV>
                <wp:extent cx="13222605" cy="8639810"/>
                <wp:effectExtent l="0" t="0" r="0" b="889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22605" cy="8639810"/>
                          <a:chOff x="-4805" y="-323"/>
                          <a:chExt cx="20825" cy="1360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-4805" y="-323"/>
                            <a:ext cx="20825" cy="13607"/>
                            <a:chOff x="-4825" y="-403"/>
                            <a:chExt cx="20825" cy="13607"/>
                          </a:xfrm>
                        </wpg:grpSpPr>
                        <wps:wsp>
                          <wps:cNvPr id="6" name="Rectangle 4" title="Grey background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2" y="-403"/>
                              <a:ext cx="10908" cy="1360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4825" y="-238"/>
                              <a:ext cx="10083" cy="12671"/>
                              <a:chOff x="-4823" y="-240"/>
                              <a:chExt cx="10083" cy="12671"/>
                            </a:xfrm>
                          </wpg:grpSpPr>
                          <wpg:grpSp>
                            <wpg:cNvPr id="9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-4823" y="-240"/>
                                <a:ext cx="10083" cy="12671"/>
                                <a:chOff x="-4823" y="-240"/>
                                <a:chExt cx="10083" cy="12671"/>
                              </a:xfrm>
                            </wpg:grpSpPr>
                            <wps:wsp>
                              <wps:cNvPr id="10" name="Rectangle 7" title="Background color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841" y="-240"/>
                                  <a:ext cx="1570" cy="12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1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823" y="-159"/>
                                  <a:ext cx="10083" cy="12590"/>
                                </a:xfrm>
                                <a:prstGeom prst="parallelogram">
                                  <a:avLst>
                                    <a:gd name="adj" fmla="val 74569"/>
                                  </a:avLst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289" y="-200"/>
                                <a:ext cx="4920" cy="8140"/>
                              </a:xfrm>
                              <a:prstGeom prst="line">
                                <a:avLst/>
                              </a:prstGeom>
                              <a:noFill/>
                              <a:ln w="444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-223" y="-223"/>
                            <a:ext cx="4300" cy="69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77B86" id="Group 4" o:spid="_x0000_s1026" alt="&quot;&quot;" style="position:absolute;margin-left:-221.2pt;margin-top:-13pt;width:1041.15pt;height:680.3pt;z-index:-251581440;mso-position-horizontal-relative:page;mso-position-vertical-relative:page" coordorigin="-4805,-323" coordsize="20825,1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">
                <v:group id="Group 3" o:spid="_x0000_s1027" style="position:absolute;left:-4805;top:-323;width:20825;height:13607" coordorigin="-4825,-403" coordsize="20825,1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4" o:spid="_x0000_s1028" style="position:absolute;left:5092;top:-403;width:10908;height:1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" fillcolor="#f2f2f2 [3214]" stroked="f" strokecolor="#4a7ebb" strokeweight="1.5pt">
                    <v:shadow opacity="22938f" offset="0"/>
                    <v:textbox inset=",7.2pt,,7.2pt"/>
                  </v:rect>
                  <v:group id="Group 5" o:spid="_x0000_s1029" style="position:absolute;left:-4825;top:-238;width:10083;height:12671" coordorigin="-4823,-240" coordsize="10083,1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6" o:spid="_x0000_s1030" style="position:absolute;left:-4823;top:-240;width:10083;height:12671" coordorigin="-4823,-240" coordsize="10083,1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7" o:spid="_x0000_s1031" style="position:absolute;left:-841;top:-240;width:1570;height:1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" fillcolor="#4c628c [3204]" stroked="f" strokecolor="#4a7ebb" strokeweight="1.5pt">
                        <v:shadow opacity="22938f" offset="0"/>
                        <v:textbox inset=",7.2pt,,7.2pt"/>
                      </v: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AutoShape 8" o:spid="_x0000_s1032" type="#_x0000_t7" style="position:absolute;left:-4823;top:-159;width:10083;height:1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" adj="16107" fillcolor="white [3212]" stroked="f" strokecolor="#4a7ebb" strokeweight="1.5pt">
                        <v:shadow opacity="22938f" offset="0"/>
                        <v:textbox inset=",7.2pt,,7.2pt"/>
                      </v:shape>
                    </v:group>
                    <v:line id="Line 9" o:spid="_x0000_s1033" style="position:absolute;flip:y;visibility:visible;mso-wrap-style:square" from="-289,-200" to="4631,7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" strokecolor="#d0cc72 [3205]" strokeweight="3.5pt">
                      <v:shadow opacity="22938f" offset="0"/>
                    </v:line>
                  </v:group>
                </v:group>
                <v:line id="Line 10" o:spid="_x0000_s1034" style="position:absolute;flip:x;visibility:visible;mso-wrap-style:square" from="-223,-223" to="4077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" strokecolor="black [3213]" strokeweight="2pt">
                  <v:shadow opacity="22938f" offset="0"/>
                </v:line>
                <w10:wrap anchorx="page" anchory="page"/>
                <w10:anchorlock/>
              </v:group>
            </w:pict>
          </mc:Fallback>
        </mc:AlternateContent>
      </w:r>
      <w:r w:rsidR="00463318">
        <w:rPr>
          <w:rFonts w:ascii="Arial Narrow" w:hAnsi="Arial Narrow"/>
          <w:b/>
          <w:caps/>
          <w:color w:val="4C628C" w:themeColor="accent1"/>
          <w:sz w:val="44"/>
          <w:szCs w:val="44"/>
        </w:rPr>
        <w:tab/>
      </w:r>
    </w:p>
    <w:p w14:paraId="67249D98" w14:textId="77777777" w:rsidR="004A2099" w:rsidRDefault="004A2099" w:rsidP="004A2099">
      <w:pPr>
        <w:spacing w:before="0" w:after="200" w:line="240" w:lineRule="auto"/>
        <w:ind w:left="5103"/>
        <w:rPr>
          <w:rFonts w:ascii="Arial Narrow" w:hAnsi="Arial Narrow"/>
          <w:caps/>
          <w:color w:val="4C628C" w:themeColor="accent1"/>
          <w:sz w:val="47"/>
          <w:szCs w:val="47"/>
        </w:rPr>
      </w:pPr>
    </w:p>
    <w:p w14:paraId="02BECF4D" w14:textId="77777777" w:rsidR="004A2099" w:rsidRDefault="004A2099" w:rsidP="004A2099">
      <w:pPr>
        <w:spacing w:before="0" w:after="200" w:line="240" w:lineRule="auto"/>
        <w:ind w:left="5103"/>
        <w:rPr>
          <w:rFonts w:ascii="Arial Narrow" w:hAnsi="Arial Narrow"/>
          <w:caps/>
          <w:color w:val="4C628C" w:themeColor="accent1"/>
          <w:sz w:val="47"/>
          <w:szCs w:val="47"/>
        </w:rPr>
      </w:pPr>
    </w:p>
    <w:p w14:paraId="6D2372D8" w14:textId="77777777" w:rsidR="006319B6" w:rsidRPr="004A2099" w:rsidRDefault="009A7DE0" w:rsidP="009A7DE0">
      <w:pPr>
        <w:spacing w:before="0" w:after="200" w:line="240" w:lineRule="auto"/>
        <w:rPr>
          <w:rFonts w:ascii="Arial Narrow" w:hAnsi="Arial Narrow"/>
          <w:b/>
          <w:caps/>
          <w:color w:val="4C628C" w:themeColor="accent1"/>
          <w:sz w:val="47"/>
          <w:szCs w:val="47"/>
        </w:rPr>
      </w:pPr>
      <w:r>
        <w:rPr>
          <w:rFonts w:ascii="Arial Narrow" w:hAnsi="Arial Narrow"/>
          <w:caps/>
          <w:color w:val="4C628C" w:themeColor="accent1"/>
          <w:sz w:val="47"/>
          <w:szCs w:val="47"/>
        </w:rPr>
        <w:t xml:space="preserve">                         NATURAL DISASTER INTENSITY ANALYSIS</w:t>
      </w:r>
    </w:p>
    <w:p w14:paraId="03F9B951" w14:textId="77777777" w:rsidR="006319B6" w:rsidRPr="00416773" w:rsidRDefault="009A7DE0" w:rsidP="009A7DE0">
      <w:pPr>
        <w:pStyle w:val="largertext"/>
        <w:spacing w:before="500" w:after="300"/>
        <w:ind w:right="113"/>
      </w:pPr>
      <w:r>
        <w:t xml:space="preserve">                                  DETECTING NATURAL DISASTERS WITH KERAS AND DEEP LEARNING</w:t>
      </w:r>
      <w:r w:rsidR="006319B6" w:rsidRPr="00416773">
        <w:t xml:space="preserve"> </w:t>
      </w:r>
    </w:p>
    <w:p w14:paraId="1E4711C0" w14:textId="77777777" w:rsidR="009A7DE0" w:rsidRDefault="004A2099" w:rsidP="009A7DE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br/>
      </w:r>
      <w:r w:rsidR="009A7DE0">
        <w:rPr>
          <w:rFonts w:ascii="Arial" w:hAnsi="Arial" w:cs="Arial"/>
          <w:color w:val="051E50"/>
          <w:sz w:val="30"/>
          <w:szCs w:val="30"/>
        </w:rPr>
        <w:t xml:space="preserve">                 In the first part of this tutorial, we’ll discuss how computer vision and deep                                                                                </w:t>
      </w:r>
      <w:proofErr w:type="gramStart"/>
      <w:r w:rsidR="009A7DE0">
        <w:rPr>
          <w:rFonts w:ascii="Arial" w:hAnsi="Arial" w:cs="Arial"/>
          <w:color w:val="051E50"/>
          <w:sz w:val="30"/>
          <w:szCs w:val="30"/>
        </w:rPr>
        <w:t xml:space="preserve">  .</w:t>
      </w:r>
      <w:proofErr w:type="gramEnd"/>
    </w:p>
    <w:p w14:paraId="2780A481" w14:textId="77777777" w:rsidR="009A7DE0" w:rsidRDefault="009A7DE0" w:rsidP="009A7DE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 xml:space="preserve">           From there we’ll review our natural disaster dataset which consists of four classes:</w:t>
      </w:r>
    </w:p>
    <w:p w14:paraId="0D33B3B8" w14:textId="77777777" w:rsidR="009A7DE0" w:rsidRDefault="009A7DE0" w:rsidP="009A7DE0">
      <w:pPr>
        <w:numPr>
          <w:ilvl w:val="0"/>
          <w:numId w:val="8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Cyclone/hurricane</w:t>
      </w:r>
    </w:p>
    <w:p w14:paraId="13825EEE" w14:textId="77777777" w:rsidR="009A7DE0" w:rsidRDefault="009A7DE0" w:rsidP="009A7DE0">
      <w:pPr>
        <w:numPr>
          <w:ilvl w:val="0"/>
          <w:numId w:val="8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Earthquake</w:t>
      </w:r>
    </w:p>
    <w:p w14:paraId="0B809613" w14:textId="77777777" w:rsidR="009A7DE0" w:rsidRDefault="009A7DE0" w:rsidP="009A7DE0">
      <w:pPr>
        <w:numPr>
          <w:ilvl w:val="0"/>
          <w:numId w:val="8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Flood</w:t>
      </w:r>
    </w:p>
    <w:p w14:paraId="5F0A0090" w14:textId="77777777" w:rsidR="009A7DE0" w:rsidRDefault="009A7DE0" w:rsidP="009A7DE0">
      <w:pPr>
        <w:numPr>
          <w:ilvl w:val="0"/>
          <w:numId w:val="8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Wildfire</w:t>
      </w:r>
    </w:p>
    <w:p w14:paraId="1DC46DDB" w14:textId="77777777" w:rsidR="009A7DE0" w:rsidRDefault="009A7DE0" w:rsidP="009A7DE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We’ll then design a set of experiments that will:</w:t>
      </w:r>
    </w:p>
    <w:p w14:paraId="13B7205C" w14:textId="77777777" w:rsidR="009A7DE0" w:rsidRDefault="009A7DE0" w:rsidP="009A7DE0">
      <w:pPr>
        <w:numPr>
          <w:ilvl w:val="0"/>
          <w:numId w:val="9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Help us fine-tune VGG16 (pre-trained on ImageNet) on our dataset.</w:t>
      </w:r>
    </w:p>
    <w:p w14:paraId="73612CEE" w14:textId="77777777" w:rsidR="009A7DE0" w:rsidRDefault="009A7DE0" w:rsidP="009A7DE0">
      <w:pPr>
        <w:numPr>
          <w:ilvl w:val="0"/>
          <w:numId w:val="9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Find optimal learning rates.</w:t>
      </w:r>
    </w:p>
    <w:p w14:paraId="7205998C" w14:textId="77777777" w:rsidR="009A7DE0" w:rsidRDefault="009A7DE0" w:rsidP="009A7DE0">
      <w:pPr>
        <w:numPr>
          <w:ilvl w:val="0"/>
          <w:numId w:val="9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Train our model and obtain </w:t>
      </w:r>
      <w:r>
        <w:rPr>
          <w:rStyle w:val="Emphasis"/>
          <w:rFonts w:ascii="Arial" w:hAnsi="Arial" w:cs="Arial"/>
          <w:b w:val="0"/>
          <w:bCs/>
          <w:color w:val="051E50"/>
          <w:sz w:val="30"/>
          <w:szCs w:val="30"/>
        </w:rPr>
        <w:t>&gt; 95% accuracy!</w:t>
      </w:r>
    </w:p>
    <w:p w14:paraId="5BE0900F" w14:textId="77777777" w:rsidR="009A7DE0" w:rsidRDefault="009A7DE0" w:rsidP="009A7DE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lastRenderedPageBreak/>
        <w:t>Let’s get started!</w:t>
      </w:r>
    </w:p>
    <w:p w14:paraId="5103878F" w14:textId="77777777" w:rsidR="009A7DE0" w:rsidRDefault="009A7DE0" w:rsidP="009A7DE0">
      <w:pPr>
        <w:pStyle w:val="Heading3"/>
        <w:spacing w:before="900" w:after="360"/>
        <w:rPr>
          <w:rFonts w:ascii="Arial" w:hAnsi="Arial" w:cs="Arial"/>
          <w:color w:val="051E50"/>
          <w:sz w:val="48"/>
          <w:szCs w:val="48"/>
        </w:rPr>
      </w:pPr>
      <w:r>
        <w:rPr>
          <w:rFonts w:ascii="Arial" w:hAnsi="Arial" w:cs="Arial"/>
          <w:color w:val="051E50"/>
          <w:sz w:val="48"/>
          <w:szCs w:val="48"/>
        </w:rPr>
        <w:t>How can computer vision and deep learning detect natural disasters?</w:t>
      </w:r>
    </w:p>
    <w:p w14:paraId="0F74594F" w14:textId="77777777" w:rsidR="006319B6" w:rsidRDefault="00000000" w:rsidP="009A7DE0">
      <w:pPr>
        <w:spacing w:before="0" w:after="200" w:line="240" w:lineRule="auto"/>
        <w:ind w:left="5103"/>
      </w:pPr>
      <w:hyperlink r:id="rId11" w:history="1">
        <w:r w:rsidR="009A7DE0">
          <w:rPr>
            <w:b/>
            <w:bCs/>
            <w:color w:val="169FE6"/>
          </w:rPr>
          <w:br/>
        </w:r>
      </w:hyperlink>
      <w:r w:rsidR="009A7DE0">
        <w:rPr>
          <w:noProof/>
        </w:rPr>
        <w:drawing>
          <wp:inline distT="0" distB="0" distL="0" distR="0" wp14:anchorId="523C9E53" wp14:editId="7A92B442">
            <wp:extent cx="3531841" cy="2456677"/>
            <wp:effectExtent l="0" t="0" r="0" b="1270"/>
            <wp:docPr id="185914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92" cy="247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F5CD" w14:textId="77777777" w:rsidR="009A7DE0" w:rsidRPr="009A7DE0" w:rsidRDefault="009A7DE0" w:rsidP="009A7DE0">
      <w:pPr>
        <w:spacing w:before="360" w:after="36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Natural disasters cannot be prevented — </w:t>
      </w:r>
      <w:r w:rsidRPr="009A7DE0">
        <w:rPr>
          <w:rFonts w:ascii="Arial" w:eastAsia="Times New Roman" w:hAnsi="Arial" w:cs="Arial"/>
          <w:i/>
          <w:iCs/>
          <w:color w:val="051E50"/>
          <w:sz w:val="30"/>
          <w:szCs w:val="30"/>
          <w:lang w:val="en-IN" w:eastAsia="en-IN"/>
        </w:rPr>
        <w:t>but they can be detected.</w:t>
      </w:r>
    </w:p>
    <w:p w14:paraId="09ECABF7" w14:textId="77777777" w:rsidR="009A7DE0" w:rsidRPr="009A7DE0" w:rsidRDefault="009A7DE0" w:rsidP="009A7DE0">
      <w:pPr>
        <w:spacing w:before="360" w:after="36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All around the world we use sensors to monitor for natural disasters:</w:t>
      </w:r>
    </w:p>
    <w:p w14:paraId="578DEB2F" w14:textId="77777777" w:rsidR="009A7DE0" w:rsidRPr="009A7DE0" w:rsidRDefault="009A7DE0" w:rsidP="009A7DE0">
      <w:pPr>
        <w:numPr>
          <w:ilvl w:val="0"/>
          <w:numId w:val="10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9A7DE0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Seismic sensors</w:t>
      </w: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(seismometers) and </w:t>
      </w:r>
      <w:r w:rsidRPr="009A7DE0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vibration sensors</w:t>
      </w: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(seismoscopes) are used to monitor for earthquakes (and downstream tsunamis).</w:t>
      </w:r>
    </w:p>
    <w:p w14:paraId="7A845CB6" w14:textId="77777777" w:rsidR="009A7DE0" w:rsidRPr="009A7DE0" w:rsidRDefault="009A7DE0" w:rsidP="009A7DE0">
      <w:pPr>
        <w:numPr>
          <w:ilvl w:val="0"/>
          <w:numId w:val="10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9A7DE0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Radar maps</w:t>
      </w: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are used to detect the signature “hook echo” of a tornado (i.e., a hook that extends from the radar echo).</w:t>
      </w:r>
    </w:p>
    <w:p w14:paraId="42E5AEDF" w14:textId="77777777" w:rsidR="009A7DE0" w:rsidRPr="009A7DE0" w:rsidRDefault="009A7DE0" w:rsidP="009A7DE0">
      <w:pPr>
        <w:numPr>
          <w:ilvl w:val="0"/>
          <w:numId w:val="10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9A7DE0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Flood sensors</w:t>
      </w: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are used to measure moisture levels while </w:t>
      </w:r>
      <w:r w:rsidRPr="009A7DE0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water level sensors</w:t>
      </w: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monitor the height of water along a river, stream, etc.</w:t>
      </w:r>
    </w:p>
    <w:p w14:paraId="00728B7D" w14:textId="77777777" w:rsidR="009A7DE0" w:rsidRPr="009A7DE0" w:rsidRDefault="009A7DE0" w:rsidP="009A7DE0">
      <w:pPr>
        <w:numPr>
          <w:ilvl w:val="0"/>
          <w:numId w:val="10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9A7DE0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lastRenderedPageBreak/>
        <w:t>Wildfire sensors</w:t>
      </w: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are still in their infancy but hopefully will be able to detect trace amounts of smoke and fire.</w:t>
      </w:r>
    </w:p>
    <w:p w14:paraId="455DF228" w14:textId="77777777" w:rsidR="009A7DE0" w:rsidRPr="009A7DE0" w:rsidRDefault="009A7DE0" w:rsidP="009A7DE0">
      <w:pPr>
        <w:spacing w:before="360" w:after="36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9A7DE0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Each of these sensors is </w:t>
      </w:r>
      <w:r w:rsidRPr="009A7DE0">
        <w:rPr>
          <w:rFonts w:ascii="Arial" w:eastAsia="Times New Roman" w:hAnsi="Arial" w:cs="Arial"/>
          <w:b/>
          <w:bCs/>
          <w:i/>
          <w:iCs/>
          <w:color w:val="051E50"/>
          <w:sz w:val="30"/>
          <w:szCs w:val="30"/>
          <w:lang w:val="en-IN" w:eastAsia="en-IN"/>
        </w:rPr>
        <w:t>highly specialized</w:t>
      </w:r>
      <w:r w:rsidRPr="009A7DE0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 to the task at hand</w:t>
      </w: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— detect a natural disaster early, alert people, and allow them to get to safety.</w:t>
      </w:r>
    </w:p>
    <w:p w14:paraId="401FC7C4" w14:textId="77777777" w:rsidR="00D16CA4" w:rsidRDefault="009A7DE0" w:rsidP="00D16CA4">
      <w:pPr>
        <w:pStyle w:val="Heading3"/>
        <w:spacing w:before="900" w:after="36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 xml:space="preserve">Using computer </w:t>
      </w:r>
      <w:proofErr w:type="gramStart"/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vision</w:t>
      </w:r>
      <w:proofErr w:type="gramEnd"/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 xml:space="preserve"> we can </w:t>
      </w:r>
      <w:r w:rsidRPr="009A7DE0">
        <w:rPr>
          <w:rFonts w:ascii="Arial" w:eastAsia="Times New Roman" w:hAnsi="Arial" w:cs="Arial"/>
          <w:i/>
          <w:iCs/>
          <w:color w:val="051E50"/>
          <w:sz w:val="30"/>
          <w:szCs w:val="30"/>
          <w:lang w:val="en-IN" w:eastAsia="en-IN"/>
        </w:rPr>
        <w:t>augment</w:t>
      </w:r>
      <w:r w:rsidRPr="009A7DE0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existing sensors, thereby increasing the accuracy of natural disaster detectors, and most importantly, allow people to take precautions, stay safe, and prevent/reduce the number of deaths and injuries that happen due to these disasters.</w:t>
      </w:r>
    </w:p>
    <w:p w14:paraId="1E3F8A57" w14:textId="77777777" w:rsidR="00D16CA4" w:rsidRDefault="00D16CA4" w:rsidP="00D16CA4">
      <w:pPr>
        <w:pStyle w:val="Heading3"/>
        <w:spacing w:before="900" w:after="360"/>
        <w:rPr>
          <w:rFonts w:ascii="Arial" w:hAnsi="Arial" w:cs="Arial"/>
          <w:color w:val="051E50"/>
          <w:sz w:val="48"/>
          <w:szCs w:val="48"/>
        </w:rPr>
      </w:pPr>
      <w:r w:rsidRPr="00D16CA4">
        <w:rPr>
          <w:rFonts w:ascii="Arial" w:hAnsi="Arial" w:cs="Arial"/>
          <w:color w:val="051E50"/>
          <w:sz w:val="48"/>
          <w:szCs w:val="48"/>
        </w:rPr>
        <w:t xml:space="preserve"> </w:t>
      </w:r>
      <w:r>
        <w:rPr>
          <w:rFonts w:ascii="Arial" w:hAnsi="Arial" w:cs="Arial"/>
          <w:color w:val="051E50"/>
          <w:sz w:val="48"/>
          <w:szCs w:val="48"/>
        </w:rPr>
        <w:t>Our natural disasters image dataset</w:t>
      </w:r>
    </w:p>
    <w:p w14:paraId="06AAE0CF" w14:textId="77777777" w:rsidR="009A7DE0" w:rsidRPr="009A7DE0" w:rsidRDefault="009A7DE0" w:rsidP="009A7DE0">
      <w:pPr>
        <w:spacing w:before="360" w:after="36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</w:p>
    <w:p w14:paraId="647F1753" w14:textId="77777777" w:rsidR="00D16CA4" w:rsidRPr="00D16CA4" w:rsidRDefault="00D16CA4" w:rsidP="00D16CA4">
      <w:pPr>
        <w:numPr>
          <w:ilvl w:val="0"/>
          <w:numId w:val="11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D16CA4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Cyclone/Hurricane:</w:t>
      </w: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928 images</w:t>
      </w:r>
    </w:p>
    <w:p w14:paraId="7AAEB8D8" w14:textId="77777777" w:rsidR="00D16CA4" w:rsidRPr="00D16CA4" w:rsidRDefault="00D16CA4" w:rsidP="00D16CA4">
      <w:pPr>
        <w:numPr>
          <w:ilvl w:val="0"/>
          <w:numId w:val="11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D16CA4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Earthquake:</w:t>
      </w: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1,350</w:t>
      </w:r>
    </w:p>
    <w:p w14:paraId="1BF633AD" w14:textId="77777777" w:rsidR="00D16CA4" w:rsidRPr="00D16CA4" w:rsidRDefault="00D16CA4" w:rsidP="00D16CA4">
      <w:pPr>
        <w:numPr>
          <w:ilvl w:val="0"/>
          <w:numId w:val="11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D16CA4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Flood:</w:t>
      </w: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1,073</w:t>
      </w:r>
    </w:p>
    <w:p w14:paraId="4F293B67" w14:textId="77777777" w:rsidR="00D16CA4" w:rsidRPr="00D16CA4" w:rsidRDefault="00D16CA4" w:rsidP="00D16CA4">
      <w:pPr>
        <w:numPr>
          <w:ilvl w:val="0"/>
          <w:numId w:val="11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D16CA4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Wildfire:</w:t>
      </w: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1,077</w:t>
      </w:r>
    </w:p>
    <w:p w14:paraId="7BD8CA29" w14:textId="77777777" w:rsidR="00D16CA4" w:rsidRPr="00D16CA4" w:rsidRDefault="00D16CA4" w:rsidP="00D16CA4">
      <w:pPr>
        <w:spacing w:before="360" w:after="36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W</w:t>
      </w: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e then trained a Convolutional Neural Network to recognize each of the natural disaster cases.</w:t>
      </w:r>
    </w:p>
    <w:p w14:paraId="46D08EBD" w14:textId="77777777" w:rsidR="00D16CA4" w:rsidRDefault="00D16CA4" w:rsidP="00D16CA4">
      <w:pPr>
        <w:pStyle w:val="Heading3"/>
        <w:spacing w:before="900" w:after="360"/>
        <w:rPr>
          <w:rFonts w:ascii="Arial" w:hAnsi="Arial" w:cs="Arial"/>
          <w:color w:val="051E50"/>
          <w:sz w:val="48"/>
          <w:szCs w:val="48"/>
        </w:rPr>
      </w:pPr>
      <w:r>
        <w:rPr>
          <w:rFonts w:ascii="Arial" w:hAnsi="Arial" w:cs="Arial"/>
          <w:color w:val="051E50"/>
          <w:sz w:val="48"/>
          <w:szCs w:val="48"/>
        </w:rPr>
        <w:t>Downloading the natural disasters dataset</w:t>
      </w:r>
    </w:p>
    <w:p w14:paraId="4A00CEA3" w14:textId="77777777" w:rsidR="00D16CA4" w:rsidRDefault="00000000" w:rsidP="00D16CA4">
      <w:pPr>
        <w:spacing w:before="0" w:after="0" w:line="276" w:lineRule="atLeast"/>
        <w:rPr>
          <w:rFonts w:ascii="Courier New" w:hAnsi="Courier New" w:cs="Courier New"/>
          <w:color w:val="051E50"/>
          <w:sz w:val="18"/>
          <w:szCs w:val="18"/>
        </w:rPr>
      </w:pPr>
      <w:hyperlink r:id="rId13" w:history="1">
        <w:r w:rsidR="00D16CA4">
          <w:rPr>
            <w:b/>
            <w:bCs/>
            <w:color w:val="169FE6"/>
          </w:rPr>
          <w:br/>
        </w:r>
      </w:hyperlink>
      <w:r w:rsidR="00D16CA4">
        <w:rPr>
          <w:rStyle w:val="enlighter-text"/>
          <w:rFonts w:ascii="inherit" w:hAnsi="inherit" w:cs="Courier New"/>
          <w:color w:val="000000"/>
          <w:sz w:val="18"/>
          <w:szCs w:val="18"/>
        </w:rPr>
        <w:t>$ tree --</w:t>
      </w:r>
      <w:proofErr w:type="spellStart"/>
      <w:r w:rsidR="00D16CA4">
        <w:rPr>
          <w:rStyle w:val="enlighter-text"/>
          <w:rFonts w:ascii="inherit" w:hAnsi="inherit" w:cs="Courier New"/>
          <w:color w:val="000000"/>
          <w:sz w:val="18"/>
          <w:szCs w:val="18"/>
        </w:rPr>
        <w:t>dirsfirst</w:t>
      </w:r>
      <w:proofErr w:type="spellEnd"/>
      <w:r w:rsidR="00D16CA4"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--</w:t>
      </w:r>
      <w:proofErr w:type="spellStart"/>
      <w:r w:rsidR="00D16CA4">
        <w:rPr>
          <w:rStyle w:val="enlighter-text"/>
          <w:rFonts w:ascii="inherit" w:hAnsi="inherit" w:cs="Courier New"/>
          <w:color w:val="000000"/>
          <w:sz w:val="18"/>
          <w:szCs w:val="18"/>
        </w:rPr>
        <w:t>filelimit</w:t>
      </w:r>
      <w:proofErr w:type="spellEnd"/>
      <w:r w:rsidR="00D16CA4"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 w:rsidR="00D16CA4">
        <w:rPr>
          <w:rStyle w:val="enlighter-n1"/>
          <w:rFonts w:ascii="inherit" w:hAnsi="inherit" w:cs="Courier New"/>
          <w:color w:val="CE0000"/>
          <w:sz w:val="18"/>
          <w:szCs w:val="18"/>
        </w:rPr>
        <w:t>10</w:t>
      </w:r>
      <w:r w:rsidR="00D16CA4"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 w:rsidR="00D16CA4">
        <w:rPr>
          <w:rStyle w:val="enlighter-text"/>
          <w:rFonts w:ascii="inherit" w:hAnsi="inherit" w:cs="Courier New"/>
          <w:color w:val="000000"/>
          <w:sz w:val="18"/>
          <w:szCs w:val="18"/>
        </w:rPr>
        <w:t>Cyclone_Wildfire_Flood_Earthquake_Database</w:t>
      </w:r>
      <w:proofErr w:type="spellEnd"/>
    </w:p>
    <w:p w14:paraId="1C042539" w14:textId="77777777" w:rsidR="00D16CA4" w:rsidRDefault="00D16CA4" w:rsidP="00D16CA4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lastRenderedPageBreak/>
        <w:t>Cyclone_Wildfire_Flood_Earthquake_Database</w:t>
      </w:r>
      <w:proofErr w:type="spellEnd"/>
    </w:p>
    <w:p w14:paraId="6614C5A9" w14:textId="77777777" w:rsidR="00D16CA4" w:rsidRDefault="00D16CA4" w:rsidP="00D16CA4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├── Cyclone [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928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entries]</w:t>
      </w:r>
    </w:p>
    <w:p w14:paraId="45EFC8F3" w14:textId="77777777" w:rsidR="00D16CA4" w:rsidRDefault="00D16CA4" w:rsidP="00D16CA4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├── Earthquake [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1350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entries]</w:t>
      </w:r>
    </w:p>
    <w:p w14:paraId="1AFCE2FA" w14:textId="77777777" w:rsidR="00D16CA4" w:rsidRDefault="00D16CA4" w:rsidP="00D16CA4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├── Flood [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1073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entries]</w:t>
      </w:r>
    </w:p>
    <w:p w14:paraId="729C5C58" w14:textId="77777777" w:rsidR="00D16CA4" w:rsidRDefault="00D16CA4" w:rsidP="00D16CA4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├── Wildfire [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1077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entries]</w:t>
      </w:r>
    </w:p>
    <w:p w14:paraId="738F9FC4" w14:textId="77777777" w:rsidR="00D16CA4" w:rsidRDefault="00D16CA4" w:rsidP="00D16CA4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└── readme.txt</w:t>
      </w:r>
    </w:p>
    <w:p w14:paraId="67F10F85" w14:textId="77777777" w:rsidR="00D16CA4" w:rsidRDefault="00D16CA4" w:rsidP="00D16CA4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directories,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file</w:t>
      </w:r>
    </w:p>
    <w:p w14:paraId="25ED621F" w14:textId="77777777" w:rsidR="00D16CA4" w:rsidRDefault="00D16CA4" w:rsidP="00D16CA4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Here you can see that each of the natural disasters has its own directory with examples of each class residing inside its respective parent directory.</w:t>
      </w:r>
    </w:p>
    <w:p w14:paraId="1ED9FBF5" w14:textId="77777777" w:rsidR="00D16CA4" w:rsidRDefault="00D16CA4" w:rsidP="00D16CA4">
      <w:pPr>
        <w:pStyle w:val="Heading3"/>
        <w:spacing w:before="900" w:after="360"/>
        <w:rPr>
          <w:rFonts w:ascii="Arial" w:hAnsi="Arial" w:cs="Arial"/>
          <w:color w:val="051E50"/>
          <w:sz w:val="48"/>
          <w:szCs w:val="48"/>
        </w:rPr>
      </w:pPr>
      <w:r>
        <w:rPr>
          <w:rFonts w:ascii="Arial" w:hAnsi="Arial" w:cs="Arial"/>
          <w:color w:val="051E50"/>
          <w:sz w:val="48"/>
          <w:szCs w:val="48"/>
        </w:rPr>
        <w:t>Project structure</w:t>
      </w:r>
    </w:p>
    <w:p w14:paraId="2BA39E6D" w14:textId="77777777" w:rsidR="00D16CA4" w:rsidRDefault="00D16CA4" w:rsidP="00D16CA4">
      <w:pPr>
        <w:spacing w:before="0" w:after="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Using the </w:t>
      </w:r>
      <w:r w:rsidRPr="00D16CA4">
        <w:rPr>
          <w:rFonts w:ascii="inherit" w:eastAsia="Times New Roman" w:hAnsi="inherit" w:cs="Times New Roman"/>
          <w:color w:val="000000"/>
          <w:sz w:val="24"/>
          <w:shd w:val="clear" w:color="auto" w:fill="F7F7F7"/>
          <w:lang w:val="en-IN" w:eastAsia="en-IN"/>
        </w:rPr>
        <w:t>tre</w:t>
      </w:r>
      <w:r>
        <w:rPr>
          <w:rFonts w:ascii="inherit" w:eastAsia="Times New Roman" w:hAnsi="inherit" w:cs="Times New Roman"/>
          <w:color w:val="000000"/>
          <w:sz w:val="24"/>
          <w:shd w:val="clear" w:color="auto" w:fill="F7F7F7"/>
          <w:lang w:val="en-IN" w:eastAsia="en-IN"/>
        </w:rPr>
        <w:t>e</w:t>
      </w: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command</w:t>
      </w:r>
      <w:r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 xml:space="preserve">, </w:t>
      </w:r>
    </w:p>
    <w:p w14:paraId="3F018CD2" w14:textId="77777777" w:rsidR="00D16CA4" w:rsidRDefault="00D16CA4" w:rsidP="00D16CA4">
      <w:pPr>
        <w:spacing w:before="0" w:after="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 xml:space="preserve">                            </w:t>
      </w:r>
    </w:p>
    <w:p w14:paraId="39842A3C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 xml:space="preserve">                                                             </w:t>
      </w: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$ tree --</w:t>
      </w:r>
      <w:proofErr w:type="spellStart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dirsfirst</w:t>
      </w:r>
      <w:proofErr w:type="spellEnd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 --</w:t>
      </w:r>
      <w:proofErr w:type="spellStart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filelimit</w:t>
      </w:r>
      <w:proofErr w:type="spellEnd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 </w:t>
      </w:r>
      <w:r w:rsidRPr="00D16CA4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10</w:t>
      </w:r>
    </w:p>
    <w:p w14:paraId="1E550063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.</w:t>
      </w:r>
    </w:p>
    <w:p w14:paraId="3DFC9F78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├── </w:t>
      </w:r>
      <w:proofErr w:type="spellStart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Cyclone_Wildfire_Flood_Earthquake_Database</w:t>
      </w:r>
      <w:proofErr w:type="spellEnd"/>
    </w:p>
    <w:p w14:paraId="1F7E9FB4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Cyclone [</w:t>
      </w:r>
      <w:r w:rsidRPr="00D16CA4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928</w:t>
      </w: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 entries]</w:t>
      </w:r>
    </w:p>
    <w:p w14:paraId="57C17F73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Earthquake [</w:t>
      </w:r>
      <w:r w:rsidRPr="00D16CA4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1350</w:t>
      </w: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 entries]</w:t>
      </w:r>
    </w:p>
    <w:p w14:paraId="35434E6C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Flood [</w:t>
      </w:r>
      <w:r w:rsidRPr="00D16CA4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1073</w:t>
      </w: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 entries]</w:t>
      </w:r>
    </w:p>
    <w:p w14:paraId="7224516F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Wildfire [</w:t>
      </w:r>
      <w:r w:rsidRPr="00D16CA4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1077</w:t>
      </w: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 entries]</w:t>
      </w:r>
    </w:p>
    <w:p w14:paraId="7655051C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└── readme.txt</w:t>
      </w:r>
    </w:p>
    <w:p w14:paraId="36B1F1B1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├── output</w:t>
      </w:r>
    </w:p>
    <w:p w14:paraId="6391EA24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│ ├── </w:t>
      </w:r>
      <w:proofErr w:type="spellStart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natural_</w:t>
      </w:r>
      <w:proofErr w:type="gramStart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disaster.model</w:t>
      </w:r>
      <w:proofErr w:type="spellEnd"/>
      <w:proofErr w:type="gramEnd"/>
    </w:p>
    <w:p w14:paraId="6FD054EC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│ ├── assets</w:t>
      </w:r>
    </w:p>
    <w:p w14:paraId="2656C684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│ ├── variables</w:t>
      </w:r>
    </w:p>
    <w:p w14:paraId="6A0A7544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│ │ ├── variables.data-</w:t>
      </w:r>
      <w:r w:rsidRPr="00D16CA4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00000</w:t>
      </w: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-of-</w:t>
      </w:r>
      <w:r w:rsidRPr="00D16CA4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00002</w:t>
      </w:r>
    </w:p>
    <w:p w14:paraId="2E419E33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│ │ ├── variables.data-</w:t>
      </w:r>
      <w:r w:rsidRPr="00D16CA4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00001</w:t>
      </w: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-of-</w:t>
      </w:r>
      <w:r w:rsidRPr="00D16CA4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00002</w:t>
      </w:r>
    </w:p>
    <w:p w14:paraId="265EE4F8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│ │ │ └── </w:t>
      </w:r>
      <w:proofErr w:type="spellStart"/>
      <w:proofErr w:type="gramStart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variables.index</w:t>
      </w:r>
      <w:proofErr w:type="spellEnd"/>
      <w:proofErr w:type="gramEnd"/>
    </w:p>
    <w:p w14:paraId="2182BACA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│ │ └── </w:t>
      </w:r>
      <w:proofErr w:type="spellStart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saved_</w:t>
      </w:r>
      <w:proofErr w:type="gramStart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model.pb</w:t>
      </w:r>
      <w:proofErr w:type="spellEnd"/>
      <w:proofErr w:type="gramEnd"/>
    </w:p>
    <w:p w14:paraId="2F448FCE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clr_plot.png</w:t>
      </w:r>
    </w:p>
    <w:p w14:paraId="744DA30E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lrfind_plot.png</w:t>
      </w:r>
    </w:p>
    <w:p w14:paraId="61754C64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└── training_plot.png</w:t>
      </w:r>
    </w:p>
    <w:p w14:paraId="6C007F5A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├── </w:t>
      </w:r>
      <w:proofErr w:type="spellStart"/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pyimagesearch</w:t>
      </w:r>
      <w:proofErr w:type="spellEnd"/>
    </w:p>
    <w:p w14:paraId="6A229688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lastRenderedPageBreak/>
        <w:t>│ ├── __init__.py</w:t>
      </w:r>
    </w:p>
    <w:p w14:paraId="4BF5BC8B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clr_callback.py</w:t>
      </w:r>
    </w:p>
    <w:p w14:paraId="2D4EF1DF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config.py</w:t>
      </w:r>
    </w:p>
    <w:p w14:paraId="48A1B587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└── learningratefinder.py</w:t>
      </w:r>
    </w:p>
    <w:p w14:paraId="7EBDDAC0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├── videos</w:t>
      </w:r>
    </w:p>
    <w:p w14:paraId="547DE85E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floods_101_nat_geo.mp4</w:t>
      </w:r>
    </w:p>
    <w:p w14:paraId="7D483849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fort_mcmurray_wildfire.mp4</w:t>
      </w:r>
    </w:p>
    <w:p w14:paraId="56A43610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hurricane_lorenzo.mp4</w:t>
      </w:r>
    </w:p>
    <w:p w14:paraId="74BAF33A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├── san_andreas.mp4</w:t>
      </w:r>
    </w:p>
    <w:p w14:paraId="4311FC18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│ └── terrific_natural_disasters_compilation.mp4</w:t>
      </w:r>
    </w:p>
    <w:p w14:paraId="240100A8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├── Cyclone_Wildfire_Flood_Earthquake_Database.zip</w:t>
      </w:r>
    </w:p>
    <w:p w14:paraId="55830200" w14:textId="77777777" w:rsidR="00D16CA4" w:rsidRPr="00D16CA4" w:rsidRDefault="00D16CA4" w:rsidP="00D16CA4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├── train.py</w:t>
      </w:r>
    </w:p>
    <w:p w14:paraId="1DF09318" w14:textId="77777777" w:rsidR="00D16CA4" w:rsidRPr="00D16CA4" w:rsidRDefault="00D16CA4" w:rsidP="00D16CA4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D16CA4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>└── predict.py</w:t>
      </w:r>
    </w:p>
    <w:p w14:paraId="3147B212" w14:textId="77777777" w:rsidR="00D16CA4" w:rsidRDefault="00D16CA4" w:rsidP="00D16CA4">
      <w:pPr>
        <w:spacing w:before="0" w:after="0" w:line="240" w:lineRule="auto"/>
      </w:pPr>
      <w:r>
        <w:t xml:space="preserve"> 11 directories,20 files</w:t>
      </w:r>
    </w:p>
    <w:p w14:paraId="268738C7" w14:textId="77777777" w:rsidR="00D16CA4" w:rsidRDefault="00D16CA4" w:rsidP="00D16CA4">
      <w:pPr>
        <w:spacing w:before="0" w:after="0" w:line="240" w:lineRule="auto"/>
      </w:pPr>
      <w:r>
        <w:t xml:space="preserve"> </w:t>
      </w:r>
    </w:p>
    <w:p w14:paraId="2C99F4C6" w14:textId="77777777" w:rsidR="00D16CA4" w:rsidRDefault="00D16CA4" w:rsidP="00D16CA4">
      <w:pPr>
        <w:spacing w:before="0" w:after="0" w:line="240" w:lineRule="auto"/>
      </w:pPr>
    </w:p>
    <w:p w14:paraId="29501889" w14:textId="77777777" w:rsidR="00D16CA4" w:rsidRPr="00D16CA4" w:rsidRDefault="00D16CA4" w:rsidP="00D16CA4">
      <w:pPr>
        <w:spacing w:before="360" w:after="36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Our project contains:</w:t>
      </w:r>
    </w:p>
    <w:p w14:paraId="00CA19FD" w14:textId="77777777" w:rsidR="00D16CA4" w:rsidRPr="00D16CA4" w:rsidRDefault="00D16CA4" w:rsidP="00D16CA4">
      <w:pPr>
        <w:numPr>
          <w:ilvl w:val="0"/>
          <w:numId w:val="12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The natural disaster dataset. Refer to the previous two sections.</w:t>
      </w:r>
    </w:p>
    <w:p w14:paraId="6453A6B2" w14:textId="77777777" w:rsidR="00D16CA4" w:rsidRPr="00D16CA4" w:rsidRDefault="00D16CA4" w:rsidP="00D16CA4">
      <w:pPr>
        <w:numPr>
          <w:ilvl w:val="0"/>
          <w:numId w:val="12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An </w:t>
      </w:r>
      <w:r w:rsidRPr="00D16CA4">
        <w:rPr>
          <w:rFonts w:ascii="inherit" w:eastAsia="Times New Roman" w:hAnsi="inherit" w:cs="Arial"/>
          <w:color w:val="000000"/>
          <w:sz w:val="24"/>
          <w:shd w:val="clear" w:color="auto" w:fill="F7F7F7"/>
          <w:lang w:val="en-IN" w:eastAsia="en-IN"/>
        </w:rPr>
        <w:t>output/</w:t>
      </w:r>
      <w:r w:rsidRPr="00D16CA4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directory where our model and plots will be stored. The results from my experiment are i</w:t>
      </w:r>
      <w:r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ncluded.</w:t>
      </w:r>
      <w:r>
        <w:t xml:space="preserve">  </w:t>
      </w:r>
    </w:p>
    <w:p w14:paraId="782EE5CF" w14:textId="77777777" w:rsidR="003D44AF" w:rsidRPr="003D44AF" w:rsidRDefault="003D44AF" w:rsidP="003D44AF">
      <w:pPr>
        <w:numPr>
          <w:ilvl w:val="0"/>
          <w:numId w:val="12"/>
        </w:numPr>
        <w:spacing w:before="100" w:beforeAutospacing="1" w:after="225" w:line="240" w:lineRule="auto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 xml:space="preserve">A selection of </w:t>
      </w:r>
      <w:r w:rsidRPr="003D44AF">
        <w:rPr>
          <w:rStyle w:val="enlighter-text"/>
          <w:rFonts w:ascii="inherit" w:hAnsi="inherit" w:cs="Arial"/>
          <w:color w:val="000000"/>
          <w:shd w:val="clear" w:color="auto" w:fill="F7F7F7"/>
        </w:rPr>
        <w:t>videos/</w:t>
      </w:r>
      <w:r w:rsidRPr="003D44AF">
        <w:rPr>
          <w:rFonts w:ascii="Arial" w:hAnsi="Arial" w:cs="Arial"/>
          <w:color w:val="051E50"/>
          <w:sz w:val="30"/>
          <w:szCs w:val="30"/>
        </w:rPr>
        <w:t>for testing the video classification prediction script.</w:t>
      </w:r>
    </w:p>
    <w:p w14:paraId="3A333820" w14:textId="77777777" w:rsidR="003D44AF" w:rsidRPr="003D44AF" w:rsidRDefault="003D44AF" w:rsidP="003D44AF">
      <w:pPr>
        <w:numPr>
          <w:ilvl w:val="0"/>
          <w:numId w:val="12"/>
        </w:numPr>
        <w:spacing w:before="100" w:beforeAutospacing="1" w:after="225" w:line="240" w:lineRule="auto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Our training script, </w:t>
      </w:r>
      <w:r w:rsidRPr="003D44AF">
        <w:rPr>
          <w:rStyle w:val="enlighter-text"/>
          <w:rFonts w:ascii="inherit" w:hAnsi="inherit" w:cs="Arial"/>
          <w:color w:val="000000"/>
          <w:shd w:val="clear" w:color="auto" w:fill="F7F7F7"/>
        </w:rPr>
        <w:t>train.py</w:t>
      </w:r>
      <w:r w:rsidRPr="003D44AF">
        <w:rPr>
          <w:rFonts w:ascii="Arial" w:hAnsi="Arial" w:cs="Arial"/>
          <w:color w:val="051E50"/>
          <w:sz w:val="30"/>
          <w:szCs w:val="30"/>
        </w:rPr>
        <w:t>. This script will perform fine-tuning on a VGG16 model pre-trained on the ImageNet dataset.</w:t>
      </w:r>
    </w:p>
    <w:p w14:paraId="59FCFC44" w14:textId="77777777" w:rsidR="003D44AF" w:rsidRPr="003D44AF" w:rsidRDefault="003D44AF" w:rsidP="003D44AF">
      <w:pPr>
        <w:numPr>
          <w:ilvl w:val="0"/>
          <w:numId w:val="12"/>
        </w:numPr>
        <w:spacing w:before="100" w:beforeAutospacing="1" w:after="225" w:line="240" w:lineRule="auto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Our video classification prediction script, </w:t>
      </w:r>
      <w:proofErr w:type="gramStart"/>
      <w:r w:rsidRPr="003D44AF">
        <w:rPr>
          <w:rStyle w:val="enlighter-text"/>
          <w:rFonts w:ascii="inherit" w:hAnsi="inherit" w:cs="Arial"/>
          <w:color w:val="000000"/>
          <w:shd w:val="clear" w:color="auto" w:fill="F7F7F7"/>
        </w:rPr>
        <w:t>predict.py</w:t>
      </w:r>
      <w:r w:rsidRPr="003D44AF">
        <w:rPr>
          <w:rFonts w:ascii="Arial" w:hAnsi="Arial" w:cs="Arial"/>
          <w:color w:val="051E50"/>
          <w:sz w:val="30"/>
          <w:szCs w:val="30"/>
        </w:rPr>
        <w:t> ,</w:t>
      </w:r>
      <w:proofErr w:type="gramEnd"/>
      <w:r w:rsidRPr="003D44AF">
        <w:rPr>
          <w:rFonts w:ascii="Arial" w:hAnsi="Arial" w:cs="Arial"/>
          <w:color w:val="051E50"/>
          <w:sz w:val="30"/>
          <w:szCs w:val="30"/>
        </w:rPr>
        <w:t xml:space="preserve"> which performs a rolling average prediction to classify the video in real-time.</w:t>
      </w:r>
    </w:p>
    <w:p w14:paraId="596691F8" w14:textId="77777777" w:rsidR="003D44AF" w:rsidRDefault="003D44AF" w:rsidP="003D44AF">
      <w:pPr>
        <w:pStyle w:val="Heading3"/>
        <w:spacing w:before="900" w:after="360"/>
        <w:rPr>
          <w:rFonts w:ascii="Arial" w:hAnsi="Arial" w:cs="Arial"/>
          <w:color w:val="051E50"/>
          <w:sz w:val="48"/>
          <w:szCs w:val="48"/>
        </w:rPr>
      </w:pPr>
      <w:r>
        <w:rPr>
          <w:rFonts w:ascii="Arial" w:hAnsi="Arial" w:cs="Arial"/>
          <w:color w:val="051E50"/>
          <w:sz w:val="48"/>
          <w:szCs w:val="48"/>
        </w:rPr>
        <w:t xml:space="preserve">Our configuration </w:t>
      </w:r>
      <w:proofErr w:type="gramStart"/>
      <w:r>
        <w:rPr>
          <w:rFonts w:ascii="Arial" w:hAnsi="Arial" w:cs="Arial"/>
          <w:color w:val="051E50"/>
          <w:sz w:val="48"/>
          <w:szCs w:val="48"/>
        </w:rPr>
        <w:t>file</w:t>
      </w:r>
      <w:proofErr w:type="gramEnd"/>
    </w:p>
    <w:p w14:paraId="4EFACC0E" w14:textId="77777777" w:rsidR="003D44AF" w:rsidRP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Our project is going to span multiple Python files, so to keep our code tidy and organized (and ensure that we don’t have a multitude of command line arguments), let’s instead create a configuration file to store all important paths and variables.</w:t>
      </w:r>
    </w:p>
    <w:p w14:paraId="067323AF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lastRenderedPageBreak/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import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necessary packages</w:t>
      </w:r>
    </w:p>
    <w:p w14:paraId="0A2CA7F3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os</w:t>
      </w:r>
      <w:proofErr w:type="spellEnd"/>
    </w:p>
    <w:p w14:paraId="6E33D1AB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initialize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path to the input directory containing our dataset</w:t>
      </w:r>
    </w:p>
    <w:p w14:paraId="54FF7665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of images</w:t>
      </w:r>
    </w:p>
    <w:p w14:paraId="676DE279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DATASET_PATH =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Cyclone_Wildfire_Flood_Earthquake_Database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</w:p>
    <w:p w14:paraId="7D96175E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initialize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class labels in the dataset</w:t>
      </w:r>
    </w:p>
    <w:p w14:paraId="020B6212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CLASSES =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"Cyclone"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"Earthquake"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"Flood"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"Wildfire"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</w:p>
    <w:p w14:paraId="09BDF5D4" w14:textId="77777777" w:rsidR="003D44AF" w:rsidRP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The </w:t>
      </w:r>
      <w:proofErr w:type="spellStart"/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os</w:t>
      </w:r>
      <w:r>
        <w:t>module</w:t>
      </w:r>
      <w:proofErr w:type="spellEnd"/>
      <w:r>
        <w:t xml:space="preserve"> import allows us to build OS-agnostic paths directly in this config file (</w:t>
      </w:r>
      <w:r>
        <w:rPr>
          <w:rStyle w:val="Strong"/>
        </w:rPr>
        <w:t>Line 2</w:t>
      </w:r>
      <w:r>
        <w:t>).</w:t>
      </w:r>
    </w:p>
    <w:p w14:paraId="578C7CB7" w14:textId="77777777" w:rsid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 6</w:t>
      </w:r>
      <w:r>
        <w:rPr>
          <w:rFonts w:ascii="Arial" w:hAnsi="Arial" w:cs="Arial"/>
          <w:color w:val="051E50"/>
          <w:sz w:val="30"/>
          <w:szCs w:val="30"/>
        </w:rPr>
        <w:t> specifies the root path to our natural disaster dataset.</w:t>
      </w:r>
    </w:p>
    <w:p w14:paraId="439959E1" w14:textId="77777777" w:rsid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 7</w:t>
      </w:r>
      <w:r>
        <w:rPr>
          <w:rFonts w:ascii="Arial" w:hAnsi="Arial" w:cs="Arial"/>
          <w:color w:val="051E50"/>
          <w:sz w:val="30"/>
          <w:szCs w:val="30"/>
        </w:rPr>
        <w:t> provides the names of class labels (</w:t>
      </w:r>
      <w:proofErr w:type="gramStart"/>
      <w:r>
        <w:rPr>
          <w:rFonts w:ascii="Arial" w:hAnsi="Arial" w:cs="Arial"/>
          <w:color w:val="051E50"/>
          <w:sz w:val="30"/>
          <w:szCs w:val="30"/>
        </w:rPr>
        <w:t>i.e.</w:t>
      </w:r>
      <w:proofErr w:type="gramEnd"/>
      <w:r>
        <w:rPr>
          <w:rFonts w:ascii="Arial" w:hAnsi="Arial" w:cs="Arial"/>
          <w:color w:val="051E50"/>
          <w:sz w:val="30"/>
          <w:szCs w:val="30"/>
        </w:rPr>
        <w:t xml:space="preserve"> the names of the subdirectories in the dataset).</w:t>
      </w:r>
    </w:p>
    <w:p w14:paraId="6D19DC62" w14:textId="77777777" w:rsidR="003D44AF" w:rsidRP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Let’s define our dataset splits:</w:t>
      </w:r>
    </w:p>
    <w:p w14:paraId="14289F07" w14:textId="77777777" w:rsidR="003D44AF" w:rsidRPr="003D44AF" w:rsidRDefault="003D44AF" w:rsidP="003D44AF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3D44AF">
        <w:rPr>
          <w:rFonts w:ascii="inherit" w:eastAsia="Times New Roman" w:hAnsi="inherit" w:cs="Courier New"/>
          <w:color w:val="FF8000"/>
          <w:sz w:val="18"/>
          <w:szCs w:val="18"/>
          <w:lang w:val="en-IN" w:eastAsia="en-IN"/>
        </w:rPr>
        <w:t># define the size of the training, validation (which comes from the</w:t>
      </w:r>
    </w:p>
    <w:p w14:paraId="75699A18" w14:textId="77777777" w:rsidR="003D44AF" w:rsidRPr="003D44AF" w:rsidRDefault="003D44AF" w:rsidP="003D44AF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3D44AF">
        <w:rPr>
          <w:rFonts w:ascii="inherit" w:eastAsia="Times New Roman" w:hAnsi="inherit" w:cs="Courier New"/>
          <w:color w:val="FF8000"/>
          <w:sz w:val="18"/>
          <w:szCs w:val="18"/>
          <w:lang w:val="en-IN" w:eastAsia="en-IN"/>
        </w:rPr>
        <w:t># train split), and testing splits, respectively</w:t>
      </w:r>
    </w:p>
    <w:p w14:paraId="6F4980A7" w14:textId="77777777" w:rsidR="003D44AF" w:rsidRPr="003D44AF" w:rsidRDefault="003D44AF" w:rsidP="003D44AF">
      <w:pPr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3D44AF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TRAIN_SPLIT = </w:t>
      </w:r>
      <w:r w:rsidRPr="003D44AF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0.75</w:t>
      </w:r>
    </w:p>
    <w:p w14:paraId="71D98345" w14:textId="77777777" w:rsidR="003D44AF" w:rsidRPr="003D44AF" w:rsidRDefault="003D44AF" w:rsidP="003D44AF">
      <w:pPr>
        <w:shd w:val="clear" w:color="auto" w:fill="F7F7F7"/>
        <w:spacing w:before="0"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3D44AF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VAL_SPLIT = </w:t>
      </w:r>
      <w:r w:rsidRPr="003D44AF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0.1</w:t>
      </w:r>
    </w:p>
    <w:p w14:paraId="408DF0F7" w14:textId="77777777" w:rsidR="003D44AF" w:rsidRPr="003D44AF" w:rsidRDefault="003D44AF" w:rsidP="003D44AF">
      <w:pPr>
        <w:spacing w:before="0" w:line="276" w:lineRule="atLeast"/>
        <w:rPr>
          <w:rFonts w:ascii="Courier New" w:eastAsia="Times New Roman" w:hAnsi="Courier New" w:cs="Courier New"/>
          <w:color w:val="051E50"/>
          <w:sz w:val="18"/>
          <w:szCs w:val="18"/>
          <w:lang w:val="en-IN" w:eastAsia="en-IN"/>
        </w:rPr>
      </w:pPr>
      <w:r w:rsidRPr="003D44AF">
        <w:rPr>
          <w:rFonts w:ascii="inherit" w:eastAsia="Times New Roman" w:hAnsi="inherit" w:cs="Courier New"/>
          <w:color w:val="000000"/>
          <w:sz w:val="18"/>
          <w:szCs w:val="18"/>
          <w:lang w:val="en-IN" w:eastAsia="en-IN"/>
        </w:rPr>
        <w:t xml:space="preserve">TEST_SPLIT = </w:t>
      </w:r>
      <w:r w:rsidRPr="003D44AF">
        <w:rPr>
          <w:rFonts w:ascii="inherit" w:eastAsia="Times New Roman" w:hAnsi="inherit" w:cs="Courier New"/>
          <w:color w:val="CE0000"/>
          <w:sz w:val="18"/>
          <w:szCs w:val="18"/>
          <w:lang w:val="en-IN" w:eastAsia="en-IN"/>
        </w:rPr>
        <w:t>0.25</w:t>
      </w:r>
    </w:p>
    <w:p w14:paraId="20621A29" w14:textId="77777777" w:rsidR="003D44AF" w:rsidRPr="003D44AF" w:rsidRDefault="003D44AF" w:rsidP="003D44AF">
      <w:pPr>
        <w:spacing w:before="360" w:after="36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3D44AF">
        <w:rPr>
          <w:rFonts w:ascii="Arial" w:eastAsia="Times New Roman" w:hAnsi="Arial" w:cs="Arial"/>
          <w:b/>
          <w:bCs/>
          <w:color w:val="051E50"/>
          <w:sz w:val="30"/>
          <w:szCs w:val="30"/>
          <w:lang w:val="en-IN" w:eastAsia="en-IN"/>
        </w:rPr>
        <w:t>Lines 13-15</w:t>
      </w:r>
      <w:r w:rsidRPr="003D44AF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 house our training, testing, and validation split sizes. Take note that the validation split is 10% of the training split (not 10% of all the data).</w:t>
      </w:r>
    </w:p>
    <w:p w14:paraId="6E9255FB" w14:textId="77777777" w:rsidR="003D44AF" w:rsidRPr="003D44AF" w:rsidRDefault="003D44AF" w:rsidP="003D44AF">
      <w:pPr>
        <w:spacing w:before="360" w:after="360" w:line="240" w:lineRule="auto"/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</w:pPr>
      <w:r w:rsidRPr="003D44AF">
        <w:rPr>
          <w:rFonts w:ascii="Arial" w:eastAsia="Times New Roman" w:hAnsi="Arial" w:cs="Arial"/>
          <w:color w:val="051E50"/>
          <w:sz w:val="30"/>
          <w:szCs w:val="30"/>
          <w:lang w:val="en-IN" w:eastAsia="en-IN"/>
        </w:rPr>
        <w:t>Next, we’ll define our training parameters:</w:t>
      </w:r>
    </w:p>
    <w:p w14:paraId="7EF97C22" w14:textId="77777777" w:rsid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eastAsiaTheme="majorEastAsia" w:hAnsi="Arial" w:cs="Arial"/>
          <w:color w:val="051E50"/>
          <w:sz w:val="30"/>
          <w:szCs w:val="30"/>
        </w:rPr>
        <w:t>Lines 19 and 20</w:t>
      </w:r>
      <w:r>
        <w:rPr>
          <w:rFonts w:ascii="Arial" w:hAnsi="Arial" w:cs="Arial"/>
          <w:color w:val="051E50"/>
          <w:sz w:val="30"/>
          <w:szCs w:val="30"/>
        </w:rPr>
        <w:t> contain the minimum and maximum learning rate for 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color w:val="169FE6"/>
            <w:sz w:val="30"/>
            <w:szCs w:val="30"/>
          </w:rPr>
          <w:t>Cyclical Learning Rates</w:t>
        </w:r>
      </w:hyperlink>
      <w:r>
        <w:rPr>
          <w:rFonts w:ascii="Arial" w:hAnsi="Arial" w:cs="Arial"/>
          <w:color w:val="051E50"/>
          <w:sz w:val="30"/>
          <w:szCs w:val="30"/>
        </w:rPr>
        <w:t> (CLR).We’ll learn how to set these learning rate values in the </w:t>
      </w:r>
      <w:r>
        <w:rPr>
          <w:rStyle w:val="Emphasis"/>
          <w:rFonts w:ascii="Arial" w:hAnsi="Arial" w:cs="Arial"/>
          <w:color w:val="051E50"/>
          <w:sz w:val="30"/>
          <w:szCs w:val="30"/>
        </w:rPr>
        <w:t>“Finding our initial learning rate”</w:t>
      </w:r>
      <w:r>
        <w:rPr>
          <w:rFonts w:ascii="Arial" w:hAnsi="Arial" w:cs="Arial"/>
          <w:color w:val="051E50"/>
          <w:sz w:val="30"/>
          <w:szCs w:val="30"/>
        </w:rPr>
        <w:t> section below.</w:t>
      </w:r>
    </w:p>
    <w:p w14:paraId="441C3197" w14:textId="77777777" w:rsid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eastAsiaTheme="majorEastAsia" w:hAnsi="Arial" w:cs="Arial"/>
          <w:color w:val="051E50"/>
          <w:sz w:val="30"/>
          <w:szCs w:val="30"/>
        </w:rPr>
        <w:t>Lines 21-24</w:t>
      </w:r>
      <w:r>
        <w:rPr>
          <w:rFonts w:ascii="Arial" w:hAnsi="Arial" w:cs="Arial"/>
          <w:color w:val="051E50"/>
          <w:sz w:val="30"/>
          <w:szCs w:val="30"/>
        </w:rPr>
        <w:t> define the batch size, step size, CLR method, and the number of training epochs.</w:t>
      </w:r>
    </w:p>
    <w:p w14:paraId="08A756D5" w14:textId="77777777" w:rsidR="003D44AF" w:rsidRP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From there we’ll define the output paths:</w:t>
      </w:r>
    </w:p>
    <w:p w14:paraId="16BAEF37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lastRenderedPageBreak/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set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path to the serialized model after training</w:t>
      </w:r>
    </w:p>
    <w:p w14:paraId="1C77CF8C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MODEL_PATH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os.path.sep.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join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"output"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natural_disaste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 xml:space="preserve"> 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r.model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])</w:t>
      </w:r>
    </w:p>
    <w:p w14:paraId="3B61FB09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define the path to the output learning rate finder plot, training</w:t>
      </w:r>
    </w:p>
    <w:p w14:paraId="38E8658E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history plot and cyclical learning rate plot</w:t>
      </w:r>
    </w:p>
    <w:p w14:paraId="468CD7E5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LRFIND_PLOT_PATH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os.path.sep.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join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"output"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"lrfind_plot.png"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])</w:t>
      </w:r>
    </w:p>
    <w:p w14:paraId="244347D5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TRAINING_PLOT_PATH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os.path.sep.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join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"output"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"training_plot.png"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])</w:t>
      </w:r>
    </w:p>
    <w:p w14:paraId="44276F79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CLR_PLOT_PATH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os.path.sep.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join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"output"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"clr_plot.png"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])</w:t>
      </w:r>
    </w:p>
    <w:p w14:paraId="37EC5E88" w14:textId="77777777" w:rsid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eastAsiaTheme="majorEastAsia" w:hAnsi="Arial" w:cs="Arial"/>
          <w:color w:val="051E50"/>
          <w:sz w:val="30"/>
          <w:szCs w:val="30"/>
        </w:rPr>
        <w:t>Lines 27-33</w:t>
      </w:r>
      <w:r>
        <w:rPr>
          <w:rFonts w:ascii="Arial" w:hAnsi="Arial" w:cs="Arial"/>
          <w:color w:val="051E50"/>
          <w:sz w:val="30"/>
          <w:szCs w:val="30"/>
        </w:rPr>
        <w:t> define the following output paths:</w:t>
      </w:r>
    </w:p>
    <w:p w14:paraId="01F35EA0" w14:textId="77777777" w:rsidR="003D44AF" w:rsidRDefault="003D44AF" w:rsidP="003D44AF">
      <w:pPr>
        <w:numPr>
          <w:ilvl w:val="0"/>
          <w:numId w:val="14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Serialized model after training</w:t>
      </w:r>
    </w:p>
    <w:p w14:paraId="7081E415" w14:textId="77777777" w:rsidR="003D44AF" w:rsidRDefault="003D44AF" w:rsidP="003D44AF">
      <w:pPr>
        <w:numPr>
          <w:ilvl w:val="0"/>
          <w:numId w:val="14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Learning rate finder plot</w:t>
      </w:r>
    </w:p>
    <w:p w14:paraId="4217F02B" w14:textId="77777777" w:rsidR="003D44AF" w:rsidRDefault="003D44AF" w:rsidP="003D44AF">
      <w:pPr>
        <w:numPr>
          <w:ilvl w:val="0"/>
          <w:numId w:val="14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Training history plot</w:t>
      </w:r>
    </w:p>
    <w:p w14:paraId="2B6579D0" w14:textId="77777777" w:rsidR="003D44AF" w:rsidRDefault="003D44AF" w:rsidP="003D44AF">
      <w:pPr>
        <w:numPr>
          <w:ilvl w:val="0"/>
          <w:numId w:val="14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CLR plot</w:t>
      </w:r>
    </w:p>
    <w:p w14:paraId="6EFEF262" w14:textId="77777777" w:rsidR="003D44AF" w:rsidRDefault="003D44AF" w:rsidP="003D44AF">
      <w:pPr>
        <w:pStyle w:val="Heading3"/>
        <w:spacing w:before="900" w:after="360"/>
        <w:rPr>
          <w:rFonts w:ascii="Arial" w:hAnsi="Arial" w:cs="Arial"/>
          <w:color w:val="051E50"/>
          <w:sz w:val="48"/>
          <w:szCs w:val="48"/>
        </w:rPr>
      </w:pPr>
      <w:r>
        <w:rPr>
          <w:rFonts w:ascii="Arial" w:hAnsi="Arial" w:cs="Arial"/>
          <w:color w:val="051E50"/>
          <w:sz w:val="48"/>
          <w:szCs w:val="48"/>
        </w:rPr>
        <w:t xml:space="preserve">Implementing our training script with </w:t>
      </w:r>
      <w:proofErr w:type="spellStart"/>
      <w:r>
        <w:rPr>
          <w:rFonts w:ascii="Arial" w:hAnsi="Arial" w:cs="Arial"/>
          <w:color w:val="051E50"/>
          <w:sz w:val="48"/>
          <w:szCs w:val="48"/>
        </w:rPr>
        <w:t>Keras</w:t>
      </w:r>
      <w:proofErr w:type="spellEnd"/>
    </w:p>
    <w:p w14:paraId="45A580ED" w14:textId="77777777" w:rsidR="003D44AF" w:rsidRDefault="003D44AF" w:rsidP="003D44AF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Our training procedure will consist of two steps:</w:t>
      </w:r>
    </w:p>
    <w:p w14:paraId="794FF084" w14:textId="77777777" w:rsidR="003D44AF" w:rsidRDefault="003D44AF" w:rsidP="003D44AF">
      <w:pPr>
        <w:numPr>
          <w:ilvl w:val="0"/>
          <w:numId w:val="15"/>
        </w:numPr>
        <w:spacing w:before="0" w:after="300" w:line="240" w:lineRule="auto"/>
        <w:ind w:left="795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Step #</w:t>
      </w:r>
      <w:proofErr w:type="gramStart"/>
      <w:r>
        <w:rPr>
          <w:rStyle w:val="Strong"/>
          <w:rFonts w:ascii="Arial" w:hAnsi="Arial" w:cs="Arial"/>
          <w:color w:val="051E50"/>
          <w:sz w:val="30"/>
          <w:szCs w:val="30"/>
        </w:rPr>
        <w:t>1:</w:t>
      </w:r>
      <w:r>
        <w:rPr>
          <w:rFonts w:ascii="Arial" w:hAnsi="Arial" w:cs="Arial"/>
          <w:color w:val="051E50"/>
          <w:sz w:val="30"/>
          <w:szCs w:val="30"/>
        </w:rPr>
        <w:t>find</w:t>
      </w:r>
      <w:proofErr w:type="gramEnd"/>
      <w:r>
        <w:rPr>
          <w:rFonts w:ascii="Arial" w:hAnsi="Arial" w:cs="Arial"/>
          <w:color w:val="051E50"/>
          <w:sz w:val="30"/>
          <w:szCs w:val="30"/>
        </w:rPr>
        <w:t xml:space="preserve"> optimal learning rates to fine-tune our VGG16 CNN on our dataset.</w:t>
      </w:r>
    </w:p>
    <w:p w14:paraId="0ACAF1CA" w14:textId="77777777" w:rsidR="003D44AF" w:rsidRDefault="003D44AF" w:rsidP="003D44AF">
      <w:pPr>
        <w:numPr>
          <w:ilvl w:val="0"/>
          <w:numId w:val="15"/>
        </w:numPr>
        <w:spacing w:before="0" w:after="300" w:line="240" w:lineRule="auto"/>
        <w:ind w:left="795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Step #2:</w:t>
      </w:r>
      <w:r>
        <w:rPr>
          <w:rFonts w:ascii="Arial" w:hAnsi="Arial" w:cs="Arial"/>
          <w:color w:val="051E50"/>
          <w:sz w:val="30"/>
          <w:szCs w:val="30"/>
        </w:rPr>
        <w:t> Use our optimal learning rates in conjunction with Cyclical Learning Rates (CLR) to obtain a high accuracy model.</w:t>
      </w:r>
    </w:p>
    <w:p w14:paraId="26AA9359" w14:textId="77777777" w:rsidR="003D44AF" w:rsidRPr="006B1EDD" w:rsidRDefault="003D44AF" w:rsidP="006B1EDD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Our </w:t>
      </w:r>
      <w:proofErr w:type="spellStart"/>
      <w:proofErr w:type="gramStart"/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train.py</w:t>
      </w:r>
      <w:r>
        <w:t>file</w:t>
      </w:r>
      <w:proofErr w:type="spellEnd"/>
      <w:proofErr w:type="gramEnd"/>
      <w:r>
        <w:t xml:space="preserve"> will handle both of these steps.</w:t>
      </w:r>
    </w:p>
    <w:p w14:paraId="78E38350" w14:textId="77777777" w:rsidR="003D44AF" w:rsidRPr="006B1EDD" w:rsidRDefault="003D44AF" w:rsidP="006B1EDD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Go ahead and open up </w:t>
      </w:r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train.py</w:t>
      </w:r>
      <w:r>
        <w:t xml:space="preserve"> in your </w:t>
      </w:r>
      <w:proofErr w:type="spellStart"/>
      <w:r>
        <w:t>favorite</w:t>
      </w:r>
      <w:proofErr w:type="spellEnd"/>
      <w:r>
        <w:t xml:space="preserve"> code editor and insert the following co</w:t>
      </w:r>
      <w:r w:rsidR="006B1EDD">
        <w:t>de:</w:t>
      </w:r>
    </w:p>
    <w:p w14:paraId="4B3186ED" w14:textId="77777777" w:rsidR="003D44AF" w:rsidRDefault="003D44AF" w:rsidP="003D44AF">
      <w:pPr>
        <w:shd w:val="clear" w:color="auto" w:fill="DDDDDD"/>
        <w:spacing w:line="324" w:lineRule="atLeast"/>
        <w:textAlignment w:val="baseline"/>
        <w:rPr>
          <w:rFonts w:ascii="inherit" w:hAnsi="inherit"/>
          <w:color w:val="000000"/>
          <w:sz w:val="18"/>
          <w:szCs w:val="18"/>
        </w:rPr>
      </w:pPr>
    </w:p>
    <w:p w14:paraId="46121D78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lastRenderedPageBreak/>
        <w:t># set the matplotlib backend so figures can be saved in the background</w:t>
      </w:r>
    </w:p>
    <w:p w14:paraId="40016999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matplotlib</w:t>
      </w:r>
    </w:p>
    <w:p w14:paraId="113CE6BB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matplotlib.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use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"Agg"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686C46BC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import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necessary packages</w:t>
      </w:r>
    </w:p>
    <w:p w14:paraId="1CE279FC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tensorflow.keras</w:t>
      </w:r>
      <w:proofErr w:type="gramEnd"/>
      <w:r>
        <w:rPr>
          <w:rStyle w:val="enlighter-k10"/>
          <w:rFonts w:ascii="inherit" w:hAnsi="inherit" w:cs="Courier New"/>
          <w:color w:val="004ED0"/>
          <w:sz w:val="18"/>
          <w:szCs w:val="18"/>
        </w:rPr>
        <w:t>.preprocessing.image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ImageDataGenerator</w:t>
      </w:r>
      <w:proofErr w:type="spellEnd"/>
    </w:p>
    <w:p w14:paraId="376E6A4D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tensorflow.keras</w:t>
      </w:r>
      <w:proofErr w:type="gramEnd"/>
      <w:r>
        <w:rPr>
          <w:rStyle w:val="enlighter-k10"/>
          <w:rFonts w:ascii="inherit" w:hAnsi="inherit" w:cs="Courier New"/>
          <w:color w:val="004ED0"/>
          <w:sz w:val="18"/>
          <w:szCs w:val="18"/>
        </w:rPr>
        <w:t>.applications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VGG16</w:t>
      </w:r>
    </w:p>
    <w:p w14:paraId="21F0D6D4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tensorflow.keras</w:t>
      </w:r>
      <w:proofErr w:type="gramEnd"/>
      <w:r>
        <w:rPr>
          <w:rStyle w:val="enlighter-k10"/>
          <w:rFonts w:ascii="inherit" w:hAnsi="inherit" w:cs="Courier New"/>
          <w:color w:val="004ED0"/>
          <w:sz w:val="18"/>
          <w:szCs w:val="18"/>
        </w:rPr>
        <w:t>.layers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Dropout</w:t>
      </w:r>
    </w:p>
    <w:p w14:paraId="2F6E481A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tensorflow.keras</w:t>
      </w:r>
      <w:proofErr w:type="gramEnd"/>
      <w:r>
        <w:rPr>
          <w:rStyle w:val="enlighter-k10"/>
          <w:rFonts w:ascii="inherit" w:hAnsi="inherit" w:cs="Courier New"/>
          <w:color w:val="004ED0"/>
          <w:sz w:val="18"/>
          <w:szCs w:val="18"/>
        </w:rPr>
        <w:t>.layers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Flatten</w:t>
      </w:r>
    </w:p>
    <w:p w14:paraId="34D0D30E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tensorflow.keras</w:t>
      </w:r>
      <w:proofErr w:type="gramEnd"/>
      <w:r>
        <w:rPr>
          <w:rStyle w:val="enlighter-k10"/>
          <w:rFonts w:ascii="inherit" w:hAnsi="inherit" w:cs="Courier New"/>
          <w:color w:val="004ED0"/>
          <w:sz w:val="18"/>
          <w:szCs w:val="18"/>
        </w:rPr>
        <w:t>.layers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Dense</w:t>
      </w:r>
    </w:p>
    <w:p w14:paraId="4A3D901C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tensorflow.keras</w:t>
      </w:r>
      <w:proofErr w:type="gramEnd"/>
      <w:r>
        <w:rPr>
          <w:rStyle w:val="enlighter-k10"/>
          <w:rFonts w:ascii="inherit" w:hAnsi="inherit" w:cs="Courier New"/>
          <w:color w:val="004ED0"/>
          <w:sz w:val="18"/>
          <w:szCs w:val="18"/>
        </w:rPr>
        <w:t>.layers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Input</w:t>
      </w:r>
    </w:p>
    <w:p w14:paraId="36CE5BB6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tensorflow.keras</w:t>
      </w:r>
      <w:proofErr w:type="gramEnd"/>
      <w:r>
        <w:rPr>
          <w:rStyle w:val="enlighter-k10"/>
          <w:rFonts w:ascii="inherit" w:hAnsi="inherit" w:cs="Courier New"/>
          <w:color w:val="004ED0"/>
          <w:sz w:val="18"/>
          <w:szCs w:val="18"/>
        </w:rPr>
        <w:t>.models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Model</w:t>
      </w:r>
    </w:p>
    <w:p w14:paraId="25A13148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tensorflow.keras</w:t>
      </w:r>
      <w:proofErr w:type="gramEnd"/>
      <w:r>
        <w:rPr>
          <w:rStyle w:val="enlighter-k10"/>
          <w:rFonts w:ascii="inherit" w:hAnsi="inherit" w:cs="Courier New"/>
          <w:color w:val="004ED0"/>
          <w:sz w:val="18"/>
          <w:szCs w:val="18"/>
        </w:rPr>
        <w:t>.optimizers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SGD</w:t>
      </w:r>
    </w:p>
    <w:p w14:paraId="33EC5AAB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sklearn.preprocessing</w:t>
      </w:r>
      <w:proofErr w:type="spellEnd"/>
      <w:proofErr w:type="gram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LabelBinarizer</w:t>
      </w:r>
      <w:proofErr w:type="spellEnd"/>
    </w:p>
    <w:p w14:paraId="0D5F1EDA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sklearn.model</w:t>
      </w:r>
      <w:proofErr w:type="gramEnd"/>
      <w:r>
        <w:rPr>
          <w:rStyle w:val="enlighter-k10"/>
          <w:rFonts w:ascii="inherit" w:hAnsi="inherit" w:cs="Courier New"/>
          <w:color w:val="004ED0"/>
          <w:sz w:val="18"/>
          <w:szCs w:val="18"/>
        </w:rPr>
        <w:t>_selection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train_test_split</w:t>
      </w:r>
      <w:proofErr w:type="spellEnd"/>
    </w:p>
    <w:p w14:paraId="152F44AD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sklearn.metrics</w:t>
      </w:r>
      <w:proofErr w:type="spellEnd"/>
      <w:proofErr w:type="gram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classification_report</w:t>
      </w:r>
      <w:proofErr w:type="spellEnd"/>
    </w:p>
    <w:p w14:paraId="516A4C28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pyimagesearch.learningratefinder</w:t>
      </w:r>
      <w:proofErr w:type="spellEnd"/>
      <w:proofErr w:type="gram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LearningRateFinder</w:t>
      </w:r>
      <w:proofErr w:type="spellEnd"/>
    </w:p>
    <w:p w14:paraId="75F873EB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pyimagesearch.clr_callback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CyclicLR</w:t>
      </w:r>
      <w:proofErr w:type="spellEnd"/>
    </w:p>
    <w:p w14:paraId="5783F2F5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pyimagesearch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config</w:t>
      </w:r>
    </w:p>
    <w:p w14:paraId="7C0C931E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imutils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paths</w:t>
      </w:r>
    </w:p>
    <w:p w14:paraId="0974D83E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matplotlib.pyplot</w:t>
      </w:r>
      <w:proofErr w:type="spellEnd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0"/>
          <w:rFonts w:ascii="inherit" w:hAnsi="inherit" w:cs="Courier New"/>
          <w:color w:val="800080"/>
          <w:sz w:val="18"/>
          <w:szCs w:val="18"/>
        </w:rPr>
        <w:t>as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</w:t>
      </w:r>
      <w:proofErr w:type="spellEnd"/>
    </w:p>
    <w:p w14:paraId="62987D31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numpy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0"/>
          <w:rFonts w:ascii="inherit" w:hAnsi="inherit" w:cs="Courier New"/>
          <w:color w:val="800080"/>
          <w:sz w:val="18"/>
          <w:szCs w:val="18"/>
        </w:rPr>
        <w:t>as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np</w:t>
      </w:r>
    </w:p>
    <w:p w14:paraId="0F07A343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argparse</w:t>
      </w:r>
      <w:proofErr w:type="spellEnd"/>
    </w:p>
    <w:p w14:paraId="330EE861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pickle</w:t>
      </w:r>
    </w:p>
    <w:p w14:paraId="5DF59D10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cv2</w:t>
      </w:r>
    </w:p>
    <w:p w14:paraId="3297681F" w14:textId="77777777" w:rsidR="003D44AF" w:rsidRDefault="003D44AF" w:rsidP="003D44AF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sys</w:t>
      </w:r>
    </w:p>
    <w:p w14:paraId="75824A05" w14:textId="77777777" w:rsidR="003D44AF" w:rsidRDefault="003D44AF" w:rsidP="003D44AF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os</w:t>
      </w:r>
      <w:proofErr w:type="spellEnd"/>
    </w:p>
    <w:p w14:paraId="225E9D13" w14:textId="77777777" w:rsidR="003D44AF" w:rsidRPr="006B1EDD" w:rsidRDefault="003D44AF" w:rsidP="006B1EDD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eastAsiaTheme="majorEastAsia" w:hAnsi="Arial" w:cs="Arial"/>
          <w:color w:val="051E50"/>
          <w:sz w:val="30"/>
          <w:szCs w:val="30"/>
        </w:rPr>
        <w:t>Lines 2-27</w:t>
      </w:r>
      <w:r>
        <w:rPr>
          <w:rFonts w:ascii="Arial" w:hAnsi="Arial" w:cs="Arial"/>
          <w:color w:val="051E50"/>
          <w:sz w:val="30"/>
          <w:szCs w:val="30"/>
        </w:rPr>
        <w:t> import necessary packages including:</w:t>
      </w:r>
    </w:p>
    <w:p w14:paraId="22BCB41A" w14:textId="77777777" w:rsidR="006B1EDD" w:rsidRPr="006B1EDD" w:rsidRDefault="006B1EDD" w:rsidP="006B1EDD">
      <w:pPr>
        <w:numPr>
          <w:ilvl w:val="0"/>
          <w:numId w:val="17"/>
        </w:numPr>
        <w:spacing w:before="0" w:beforeAutospacing="1" w:after="0" w:line="324" w:lineRule="atLeast"/>
        <w:ind w:left="1080"/>
        <w:rPr>
          <w:rFonts w:ascii="Source Code Pro" w:hAnsi="Source Code Pro" w:cs="Arial"/>
          <w:color w:val="051E50"/>
          <w:sz w:val="18"/>
          <w:szCs w:val="18"/>
        </w:rPr>
      </w:pPr>
      <w:proofErr w:type="gramStart"/>
      <w:r>
        <w:rPr>
          <w:rStyle w:val="enlighter-text"/>
          <w:rFonts w:ascii="inherit" w:hAnsi="inherit" w:cs="Arial"/>
          <w:color w:val="000000"/>
          <w:shd w:val="clear" w:color="auto" w:fill="F7F7F7"/>
        </w:rPr>
        <w:t>matplotlib</w:t>
      </w:r>
      <w:r w:rsidRPr="006B1EDD">
        <w:rPr>
          <w:rFonts w:ascii="Arial" w:hAnsi="Arial" w:cs="Arial"/>
          <w:color w:val="051E50"/>
          <w:sz w:val="30"/>
          <w:szCs w:val="30"/>
        </w:rPr>
        <w:t> :</w:t>
      </w:r>
      <w:proofErr w:type="gramEnd"/>
      <w:r w:rsidRPr="006B1EDD">
        <w:rPr>
          <w:rFonts w:ascii="Arial" w:hAnsi="Arial" w:cs="Arial"/>
          <w:color w:val="051E50"/>
          <w:sz w:val="30"/>
          <w:szCs w:val="30"/>
        </w:rPr>
        <w:t xml:space="preserve"> For plotting (using the </w:t>
      </w:r>
      <w:r w:rsidRPr="006B1EDD">
        <w:rPr>
          <w:rStyle w:val="enlighter-s0"/>
          <w:rFonts w:ascii="inherit" w:hAnsi="inherit" w:cs="Arial"/>
          <w:color w:val="008000"/>
          <w:shd w:val="clear" w:color="auto" w:fill="F7F7F7"/>
        </w:rPr>
        <w:t>"Agg"</w:t>
      </w:r>
      <w:r w:rsidRPr="006B1EDD">
        <w:rPr>
          <w:rFonts w:ascii="Arial" w:hAnsi="Arial" w:cs="Arial"/>
          <w:color w:val="051E50"/>
          <w:sz w:val="30"/>
          <w:szCs w:val="30"/>
        </w:rPr>
        <w:t> backend so plot images can be saved to disk).</w:t>
      </w:r>
    </w:p>
    <w:p w14:paraId="3C5606E3" w14:textId="77777777" w:rsidR="006B1EDD" w:rsidRPr="006B1EDD" w:rsidRDefault="006B1EDD" w:rsidP="006B1EDD">
      <w:pPr>
        <w:numPr>
          <w:ilvl w:val="0"/>
          <w:numId w:val="17"/>
        </w:numPr>
        <w:spacing w:before="0" w:beforeAutospacing="1" w:after="0" w:line="324" w:lineRule="atLeast"/>
        <w:ind w:left="1080"/>
        <w:rPr>
          <w:rFonts w:ascii="Source Code Pro" w:hAnsi="Source Code Pro" w:cs="Arial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Arial"/>
          <w:color w:val="000000"/>
          <w:shd w:val="clear" w:color="auto" w:fill="F7F7F7"/>
        </w:rPr>
        <w:lastRenderedPageBreak/>
        <w:t>tensorflow</w:t>
      </w:r>
      <w:proofErr w:type="spellEnd"/>
      <w:r w:rsidRPr="006B1EDD">
        <w:rPr>
          <w:rFonts w:ascii="Arial" w:hAnsi="Arial" w:cs="Arial"/>
          <w:color w:val="051E50"/>
          <w:sz w:val="30"/>
          <w:szCs w:val="30"/>
        </w:rPr>
        <w:t>: Imports including our </w:t>
      </w:r>
      <w:r w:rsidRPr="006B1EDD">
        <w:rPr>
          <w:rStyle w:val="enlighter-text"/>
          <w:rFonts w:ascii="inherit" w:hAnsi="inherit" w:cs="Arial"/>
          <w:color w:val="000000"/>
          <w:shd w:val="clear" w:color="auto" w:fill="F7F7F7"/>
        </w:rPr>
        <w:t>VGG16</w:t>
      </w:r>
      <w:r w:rsidRPr="006B1EDD">
        <w:rPr>
          <w:rFonts w:ascii="Arial" w:hAnsi="Arial" w:cs="Arial"/>
          <w:color w:val="051E50"/>
          <w:sz w:val="30"/>
          <w:szCs w:val="30"/>
        </w:rPr>
        <w:t> CNN, data augmentation, layer types, and </w:t>
      </w:r>
      <w:r w:rsidRPr="006B1EDD">
        <w:rPr>
          <w:rStyle w:val="enlighter-text"/>
          <w:rFonts w:ascii="inherit" w:hAnsi="inherit" w:cs="Arial"/>
          <w:color w:val="000000"/>
          <w:shd w:val="clear" w:color="auto" w:fill="F7F7F7"/>
        </w:rPr>
        <w:t>SGD</w:t>
      </w:r>
      <w:r w:rsidRPr="006B1EDD">
        <w:rPr>
          <w:rFonts w:ascii="Arial" w:hAnsi="Arial" w:cs="Arial"/>
          <w:color w:val="051E50"/>
          <w:sz w:val="30"/>
          <w:szCs w:val="30"/>
        </w:rPr>
        <w:t> optimizer.</w:t>
      </w:r>
    </w:p>
    <w:p w14:paraId="4B530A35" w14:textId="77777777" w:rsidR="006B1EDD" w:rsidRPr="006B1EDD" w:rsidRDefault="006B1EDD" w:rsidP="006B1EDD">
      <w:pPr>
        <w:numPr>
          <w:ilvl w:val="0"/>
          <w:numId w:val="17"/>
        </w:numPr>
        <w:spacing w:before="0" w:beforeAutospacing="1" w:after="0" w:line="324" w:lineRule="atLeast"/>
        <w:ind w:left="1080"/>
        <w:rPr>
          <w:rFonts w:ascii="Source Code Pro" w:hAnsi="Source Code Pro" w:cs="Arial"/>
          <w:color w:val="051E50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  <w:shd w:val="clear" w:color="auto" w:fill="F7F7F7"/>
        </w:rPr>
        <w:t>scikit-</w:t>
      </w:r>
      <w:proofErr w:type="gramStart"/>
      <w:r>
        <w:rPr>
          <w:rStyle w:val="enlighter-text"/>
          <w:rFonts w:ascii="inherit" w:hAnsi="inherit" w:cs="Arial"/>
          <w:color w:val="000000"/>
          <w:shd w:val="clear" w:color="auto" w:fill="F7F7F7"/>
        </w:rPr>
        <w:t>learn</w:t>
      </w:r>
      <w:r w:rsidRPr="006B1EDD">
        <w:rPr>
          <w:rFonts w:ascii="Arial" w:hAnsi="Arial" w:cs="Arial"/>
          <w:color w:val="051E50"/>
          <w:sz w:val="30"/>
          <w:szCs w:val="30"/>
        </w:rPr>
        <w:t> :</w:t>
      </w:r>
      <w:proofErr w:type="gramEnd"/>
      <w:r w:rsidRPr="006B1EDD">
        <w:rPr>
          <w:rFonts w:ascii="Arial" w:hAnsi="Arial" w:cs="Arial"/>
          <w:color w:val="051E50"/>
          <w:sz w:val="30"/>
          <w:szCs w:val="30"/>
        </w:rPr>
        <w:t xml:space="preserve"> Imports including a label </w:t>
      </w:r>
      <w:proofErr w:type="spellStart"/>
      <w:r w:rsidRPr="006B1EDD">
        <w:rPr>
          <w:rFonts w:ascii="Arial" w:hAnsi="Arial" w:cs="Arial"/>
          <w:color w:val="051E50"/>
          <w:sz w:val="30"/>
          <w:szCs w:val="30"/>
        </w:rPr>
        <w:t>binarizer</w:t>
      </w:r>
      <w:proofErr w:type="spellEnd"/>
      <w:r w:rsidRPr="006B1EDD">
        <w:rPr>
          <w:rFonts w:ascii="Arial" w:hAnsi="Arial" w:cs="Arial"/>
          <w:color w:val="051E50"/>
          <w:sz w:val="30"/>
          <w:szCs w:val="30"/>
        </w:rPr>
        <w:t>, dataset splitting function, and an evaluation reporting tool.</w:t>
      </w:r>
    </w:p>
    <w:p w14:paraId="4BBB61A1" w14:textId="77777777" w:rsidR="006B1EDD" w:rsidRPr="006B1EDD" w:rsidRDefault="006B1EDD" w:rsidP="006B1EDD">
      <w:pPr>
        <w:numPr>
          <w:ilvl w:val="0"/>
          <w:numId w:val="17"/>
        </w:numPr>
        <w:spacing w:before="0" w:beforeAutospacing="1" w:after="0" w:line="324" w:lineRule="atLeast"/>
        <w:ind w:left="1080"/>
        <w:rPr>
          <w:rFonts w:ascii="Source Code Pro" w:hAnsi="Source Code Pro" w:cs="Arial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Arial"/>
          <w:color w:val="000000"/>
          <w:shd w:val="clear" w:color="auto" w:fill="F7F7F7"/>
        </w:rPr>
        <w:t>LearningRateFinder</w:t>
      </w:r>
      <w:proofErr w:type="spellEnd"/>
      <w:r w:rsidRPr="006B1EDD">
        <w:rPr>
          <w:rFonts w:ascii="Arial" w:hAnsi="Arial" w:cs="Arial"/>
          <w:color w:val="051E50"/>
          <w:sz w:val="30"/>
          <w:szCs w:val="30"/>
        </w:rPr>
        <w:t>: Our </w:t>
      </w:r>
      <w:proofErr w:type="spellStart"/>
      <w:r w:rsidRPr="006B1EDD">
        <w:rPr>
          <w:rFonts w:ascii="Arial" w:hAnsi="Arial" w:cs="Arial"/>
          <w:color w:val="051E50"/>
          <w:sz w:val="30"/>
          <w:szCs w:val="30"/>
        </w:rPr>
        <w:fldChar w:fldCharType="begin"/>
      </w:r>
      <w:r w:rsidRPr="006B1EDD">
        <w:rPr>
          <w:rFonts w:ascii="Arial" w:hAnsi="Arial" w:cs="Arial"/>
          <w:color w:val="051E50"/>
          <w:sz w:val="30"/>
          <w:szCs w:val="30"/>
        </w:rPr>
        <w:instrText xml:space="preserve"> HYPERLINK "https://pyimagesearch.com/2019/08/05/keras-learning-rate-finder/" \t "_blank" </w:instrText>
      </w:r>
      <w:r w:rsidRPr="006B1EDD">
        <w:rPr>
          <w:rFonts w:ascii="Arial" w:hAnsi="Arial" w:cs="Arial"/>
          <w:color w:val="051E50"/>
          <w:sz w:val="30"/>
          <w:szCs w:val="30"/>
        </w:rPr>
      </w:r>
      <w:r w:rsidRPr="006B1EDD">
        <w:rPr>
          <w:rFonts w:ascii="Arial" w:hAnsi="Arial" w:cs="Arial"/>
          <w:color w:val="051E50"/>
          <w:sz w:val="30"/>
          <w:szCs w:val="30"/>
        </w:rPr>
        <w:fldChar w:fldCharType="separate"/>
      </w:r>
      <w:r w:rsidRPr="006B1EDD">
        <w:rPr>
          <w:rStyle w:val="Hyperlink"/>
          <w:rFonts w:ascii="Arial" w:hAnsi="Arial" w:cs="Arial"/>
          <w:b/>
          <w:bCs/>
          <w:color w:val="169FE6"/>
          <w:sz w:val="30"/>
          <w:szCs w:val="30"/>
        </w:rPr>
        <w:t>Keras</w:t>
      </w:r>
      <w:proofErr w:type="spellEnd"/>
      <w:r w:rsidRPr="006B1EDD">
        <w:rPr>
          <w:rStyle w:val="Hyperlink"/>
          <w:rFonts w:ascii="Arial" w:hAnsi="Arial" w:cs="Arial"/>
          <w:b/>
          <w:bCs/>
          <w:color w:val="169FE6"/>
          <w:sz w:val="30"/>
          <w:szCs w:val="30"/>
        </w:rPr>
        <w:t xml:space="preserve"> Learning Rate Finder</w:t>
      </w:r>
      <w:r w:rsidRPr="006B1EDD">
        <w:rPr>
          <w:rFonts w:ascii="Arial" w:hAnsi="Arial" w:cs="Arial"/>
          <w:color w:val="051E50"/>
          <w:sz w:val="30"/>
          <w:szCs w:val="30"/>
        </w:rPr>
        <w:fldChar w:fldCharType="end"/>
      </w:r>
      <w:r w:rsidRPr="006B1EDD">
        <w:rPr>
          <w:rFonts w:ascii="Arial" w:hAnsi="Arial" w:cs="Arial"/>
          <w:color w:val="051E50"/>
          <w:sz w:val="30"/>
          <w:szCs w:val="30"/>
        </w:rPr>
        <w:t> class.</w:t>
      </w:r>
    </w:p>
    <w:p w14:paraId="6E9D372D" w14:textId="77777777" w:rsidR="006B1EDD" w:rsidRPr="006B1EDD" w:rsidRDefault="006B1EDD" w:rsidP="006B1EDD">
      <w:pPr>
        <w:numPr>
          <w:ilvl w:val="0"/>
          <w:numId w:val="17"/>
        </w:numPr>
        <w:spacing w:before="0" w:beforeAutospacing="1" w:after="0" w:line="324" w:lineRule="atLeast"/>
        <w:ind w:left="1080"/>
        <w:rPr>
          <w:rFonts w:ascii="Source Code Pro" w:hAnsi="Source Code Pro" w:cs="Arial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Arial"/>
          <w:color w:val="000000"/>
          <w:shd w:val="clear" w:color="auto" w:fill="F7F7F7"/>
        </w:rPr>
        <w:t>CyclicLR</w:t>
      </w:r>
      <w:proofErr w:type="spellEnd"/>
      <w:r w:rsidRPr="006B1EDD">
        <w:rPr>
          <w:rFonts w:ascii="Arial" w:hAnsi="Arial" w:cs="Arial"/>
          <w:color w:val="051E50"/>
          <w:sz w:val="30"/>
          <w:szCs w:val="30"/>
        </w:rPr>
        <w:t xml:space="preserve"> : A </w:t>
      </w:r>
      <w:proofErr w:type="spellStart"/>
      <w:r w:rsidRPr="006B1EDD">
        <w:rPr>
          <w:rFonts w:ascii="Arial" w:hAnsi="Arial" w:cs="Arial"/>
          <w:color w:val="051E50"/>
          <w:sz w:val="30"/>
          <w:szCs w:val="30"/>
        </w:rPr>
        <w:t>Keras</w:t>
      </w:r>
      <w:proofErr w:type="spellEnd"/>
      <w:r w:rsidRPr="006B1EDD">
        <w:rPr>
          <w:rFonts w:ascii="Arial" w:hAnsi="Arial" w:cs="Arial"/>
          <w:color w:val="051E50"/>
          <w:sz w:val="30"/>
          <w:szCs w:val="30"/>
        </w:rPr>
        <w:t xml:space="preserve"> callback that oscillates learning rates, known as </w:t>
      </w:r>
      <w:hyperlink r:id="rId15" w:tgtFrame="_blank" w:history="1">
        <w:r w:rsidRPr="006B1EDD">
          <w:rPr>
            <w:rStyle w:val="Hyperlink"/>
            <w:rFonts w:ascii="Arial" w:hAnsi="Arial" w:cs="Arial"/>
            <w:b/>
            <w:bCs/>
            <w:color w:val="169FE6"/>
            <w:sz w:val="30"/>
            <w:szCs w:val="30"/>
          </w:rPr>
          <w:t>Cyclical Learning Rates</w:t>
        </w:r>
      </w:hyperlink>
      <w:r w:rsidRPr="006B1EDD">
        <w:rPr>
          <w:rFonts w:ascii="Arial" w:hAnsi="Arial" w:cs="Arial"/>
          <w:color w:val="051E50"/>
          <w:sz w:val="30"/>
          <w:szCs w:val="30"/>
        </w:rPr>
        <w:t>. CLRs lead to faster convergence and typically require fewer experiments for hyperparameter updates.</w:t>
      </w:r>
    </w:p>
    <w:p w14:paraId="205AA373" w14:textId="77777777" w:rsidR="006B1EDD" w:rsidRPr="006B1EDD" w:rsidRDefault="006B1EDD" w:rsidP="006B1EDD">
      <w:pPr>
        <w:numPr>
          <w:ilvl w:val="0"/>
          <w:numId w:val="17"/>
        </w:numPr>
        <w:spacing w:before="0" w:beforeAutospacing="1" w:after="0" w:line="324" w:lineRule="atLeast"/>
        <w:ind w:left="1080"/>
        <w:rPr>
          <w:rFonts w:ascii="Source Code Pro" w:hAnsi="Source Code Pro" w:cs="Arial"/>
          <w:color w:val="051E50"/>
          <w:sz w:val="18"/>
          <w:szCs w:val="18"/>
        </w:rPr>
      </w:pPr>
      <w:proofErr w:type="gramStart"/>
      <w:r>
        <w:rPr>
          <w:rStyle w:val="enlighter-text"/>
          <w:rFonts w:ascii="inherit" w:hAnsi="inherit" w:cs="Arial"/>
          <w:color w:val="000000"/>
          <w:shd w:val="clear" w:color="auto" w:fill="F7F7F7"/>
        </w:rPr>
        <w:t>config</w:t>
      </w:r>
      <w:r w:rsidRPr="006B1EDD">
        <w:rPr>
          <w:rFonts w:ascii="Arial" w:hAnsi="Arial" w:cs="Arial"/>
          <w:color w:val="051E50"/>
          <w:sz w:val="30"/>
          <w:szCs w:val="30"/>
        </w:rPr>
        <w:t> :</w:t>
      </w:r>
      <w:proofErr w:type="gramEnd"/>
      <w:r w:rsidRPr="006B1EDD">
        <w:rPr>
          <w:rFonts w:ascii="Arial" w:hAnsi="Arial" w:cs="Arial"/>
          <w:color w:val="051E50"/>
          <w:sz w:val="30"/>
          <w:szCs w:val="30"/>
        </w:rPr>
        <w:t xml:space="preserve"> The custom configuration settings we reviewed in the previous section.</w:t>
      </w:r>
    </w:p>
    <w:p w14:paraId="503D2E0C" w14:textId="77777777" w:rsidR="006B1EDD" w:rsidRPr="006B1EDD" w:rsidRDefault="006B1EDD" w:rsidP="006B1EDD">
      <w:pPr>
        <w:numPr>
          <w:ilvl w:val="0"/>
          <w:numId w:val="17"/>
        </w:numPr>
        <w:spacing w:before="0" w:beforeAutospacing="1" w:after="0" w:line="324" w:lineRule="atLeast"/>
        <w:ind w:left="1080"/>
        <w:rPr>
          <w:rFonts w:ascii="Source Code Pro" w:hAnsi="Source Code Pro" w:cs="Arial"/>
          <w:color w:val="051E50"/>
          <w:sz w:val="18"/>
          <w:szCs w:val="18"/>
        </w:rPr>
      </w:pPr>
      <w:proofErr w:type="gramStart"/>
      <w:r>
        <w:rPr>
          <w:rStyle w:val="enlighter-text"/>
          <w:rFonts w:ascii="inherit" w:hAnsi="inherit" w:cs="Arial"/>
          <w:color w:val="000000"/>
          <w:shd w:val="clear" w:color="auto" w:fill="F7F7F7"/>
        </w:rPr>
        <w:t>paths</w:t>
      </w:r>
      <w:r w:rsidRPr="006B1EDD">
        <w:rPr>
          <w:rFonts w:ascii="Arial" w:hAnsi="Arial" w:cs="Arial"/>
          <w:color w:val="051E50"/>
          <w:sz w:val="30"/>
          <w:szCs w:val="30"/>
        </w:rPr>
        <w:t> :</w:t>
      </w:r>
      <w:proofErr w:type="gramEnd"/>
      <w:r w:rsidRPr="006B1EDD">
        <w:rPr>
          <w:rFonts w:ascii="Arial" w:hAnsi="Arial" w:cs="Arial"/>
          <w:color w:val="051E50"/>
          <w:sz w:val="30"/>
          <w:szCs w:val="30"/>
        </w:rPr>
        <w:t xml:space="preserve"> Includes a function for listing the image paths in a directory tree.</w:t>
      </w:r>
    </w:p>
    <w:p w14:paraId="561C4FD6" w14:textId="77777777" w:rsidR="006B1EDD" w:rsidRPr="006B1EDD" w:rsidRDefault="006B1EDD" w:rsidP="006B1EDD">
      <w:pPr>
        <w:numPr>
          <w:ilvl w:val="0"/>
          <w:numId w:val="17"/>
        </w:numPr>
        <w:spacing w:before="0" w:beforeAutospacing="1" w:after="0" w:line="324" w:lineRule="atLeast"/>
        <w:ind w:left="1080"/>
        <w:rPr>
          <w:rFonts w:ascii="Source Code Pro" w:hAnsi="Source Code Pro" w:cs="Arial"/>
          <w:color w:val="051E50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  <w:shd w:val="clear" w:color="auto" w:fill="F7F7F7"/>
        </w:rPr>
        <w:t>cv</w:t>
      </w:r>
      <w:proofErr w:type="gramStart"/>
      <w:r>
        <w:rPr>
          <w:rStyle w:val="enlighter-text"/>
          <w:rFonts w:ascii="inherit" w:hAnsi="inherit" w:cs="Arial"/>
          <w:color w:val="000000"/>
          <w:shd w:val="clear" w:color="auto" w:fill="F7F7F7"/>
        </w:rPr>
        <w:t>2</w:t>
      </w:r>
      <w:r w:rsidRPr="006B1EDD">
        <w:rPr>
          <w:rFonts w:ascii="Arial" w:hAnsi="Arial" w:cs="Arial"/>
          <w:color w:val="051E50"/>
          <w:sz w:val="30"/>
          <w:szCs w:val="30"/>
        </w:rPr>
        <w:t> :</w:t>
      </w:r>
      <w:proofErr w:type="gramEnd"/>
      <w:r w:rsidRPr="006B1EDD">
        <w:rPr>
          <w:rFonts w:ascii="Arial" w:hAnsi="Arial" w:cs="Arial"/>
          <w:color w:val="051E50"/>
          <w:sz w:val="30"/>
          <w:szCs w:val="30"/>
        </w:rPr>
        <w:t xml:space="preserve"> OpenCV for preprocessing and display.</w:t>
      </w:r>
    </w:p>
    <w:p w14:paraId="172F978A" w14:textId="77777777" w:rsidR="006B1EDD" w:rsidRPr="00844730" w:rsidRDefault="006B1EDD" w:rsidP="00844730">
      <w:pPr>
        <w:pStyle w:val="NormalWeb"/>
        <w:tabs>
          <w:tab w:val="left" w:pos="8866"/>
        </w:tabs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Let’s parse command line arguments and grab our image paths:</w:t>
      </w:r>
    </w:p>
    <w:p w14:paraId="17D557F6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construct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argument parser and parse the arguments</w:t>
      </w:r>
    </w:p>
    <w:p w14:paraId="6E9C2F23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ap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argparse.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ArgumentParser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</w:t>
      </w:r>
    </w:p>
    <w:p w14:paraId="78C94972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add_</w:t>
      </w:r>
      <w:proofErr w:type="gramStart"/>
      <w:r>
        <w:rPr>
          <w:rStyle w:val="enlighter-m1"/>
          <w:rFonts w:ascii="inherit" w:hAnsi="inherit" w:cs="Courier New"/>
          <w:color w:val="004ED0"/>
          <w:sz w:val="18"/>
          <w:szCs w:val="18"/>
        </w:rPr>
        <w:t>argument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"-f"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"--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lr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-find"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type=int, default=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5D13A4CE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help=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"whether or not to find optimal learning rate"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55A65F8E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r>
        <w:rPr>
          <w:rStyle w:val="enlighter-m0"/>
          <w:rFonts w:ascii="inherit" w:hAnsi="inherit" w:cs="Courier New"/>
          <w:color w:val="004ED0"/>
          <w:sz w:val="18"/>
          <w:szCs w:val="18"/>
        </w:rPr>
        <w:t>vars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parse</w:t>
      </w:r>
      <w:proofErr w:type="gramEnd"/>
      <w:r>
        <w:rPr>
          <w:rStyle w:val="enlighter-m1"/>
          <w:rFonts w:ascii="inherit" w:hAnsi="inherit" w:cs="Courier New"/>
          <w:color w:val="004ED0"/>
          <w:sz w:val="18"/>
          <w:szCs w:val="18"/>
        </w:rPr>
        <w:t>_args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())</w:t>
      </w:r>
    </w:p>
    <w:p w14:paraId="6AACB9ED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grab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paths to all images in our dataset directory and initialize</w:t>
      </w:r>
    </w:p>
    <w:p w14:paraId="7F65B626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our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lists of images and class labels</w:t>
      </w:r>
    </w:p>
    <w:p w14:paraId="7C09D613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loading images..."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206683ED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imagePaths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r>
        <w:rPr>
          <w:rStyle w:val="enlighter-m0"/>
          <w:rFonts w:ascii="inherit" w:hAnsi="inherit" w:cs="Courier New"/>
          <w:color w:val="004ED0"/>
          <w:sz w:val="18"/>
          <w:szCs w:val="18"/>
        </w:rPr>
        <w:t>list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paths.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list</w:t>
      </w:r>
      <w:proofErr w:type="gramEnd"/>
      <w:r>
        <w:rPr>
          <w:rStyle w:val="enlighter-m1"/>
          <w:rFonts w:ascii="inherit" w:hAnsi="inherit" w:cs="Courier New"/>
          <w:color w:val="004ED0"/>
          <w:sz w:val="18"/>
          <w:szCs w:val="18"/>
        </w:rPr>
        <w:t>_images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config.DATASET_PATH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))</w:t>
      </w:r>
    </w:p>
    <w:p w14:paraId="17DFD9AA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data =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[]</w:t>
      </w:r>
    </w:p>
    <w:p w14:paraId="01AE1BF0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labels =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[]</w:t>
      </w:r>
    </w:p>
    <w:p w14:paraId="0F727D1D" w14:textId="77777777" w:rsidR="006B1EDD" w:rsidRPr="00844730" w:rsidRDefault="006B1EDD" w:rsidP="0084473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Recall that most of our settings are in </w:t>
      </w:r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config.py</w:t>
      </w:r>
      <w:r>
        <w:t>. There is one exception. The </w:t>
      </w:r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--</w:t>
      </w:r>
      <w:proofErr w:type="spellStart"/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lr</w:t>
      </w:r>
      <w:proofErr w:type="spellEnd"/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-find</w:t>
      </w:r>
      <w:r>
        <w:t> command line argument tells our script whether or not to find the optimal learning rate (</w:t>
      </w:r>
      <w:r>
        <w:rPr>
          <w:rStyle w:val="Strong"/>
        </w:rPr>
        <w:t>Lines 30-33</w:t>
      </w:r>
      <w:r>
        <w:t>).</w:t>
      </w:r>
    </w:p>
    <w:p w14:paraId="36367A7C" w14:textId="77777777" w:rsidR="006B1EDD" w:rsidRDefault="006B1EDD" w:rsidP="006B1EDD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 38</w:t>
      </w:r>
      <w:r>
        <w:rPr>
          <w:rFonts w:ascii="Arial" w:hAnsi="Arial" w:cs="Arial"/>
          <w:color w:val="051E50"/>
          <w:sz w:val="30"/>
          <w:szCs w:val="30"/>
        </w:rPr>
        <w:t> grabs paths to all images in our dataset.</w:t>
      </w:r>
    </w:p>
    <w:p w14:paraId="6305B352" w14:textId="77777777" w:rsidR="006B1EDD" w:rsidRPr="00844730" w:rsidRDefault="006B1EDD" w:rsidP="0084473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We then initialize two synchronized lists to hold our image </w:t>
      </w:r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data</w:t>
      </w:r>
      <w:r>
        <w:t> and </w:t>
      </w:r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labels</w:t>
      </w:r>
      <w:r>
        <w:t> (</w:t>
      </w:r>
      <w:r>
        <w:rPr>
          <w:rStyle w:val="Strong"/>
        </w:rPr>
        <w:t>Lines 39 and 40</w:t>
      </w:r>
      <w:r>
        <w:t>).</w:t>
      </w:r>
      <w:r>
        <w:rPr>
          <w:rFonts w:ascii="Arial" w:hAnsi="Arial" w:cs="Arial"/>
          <w:color w:val="051E50"/>
          <w:sz w:val="30"/>
          <w:szCs w:val="30"/>
        </w:rPr>
        <w:t>Let’s populate the</w:t>
      </w:r>
      <w:r w:rsidR="00844730">
        <w:rPr>
          <w:rFonts w:ascii="Arial" w:hAnsi="Arial" w:cs="Arial"/>
          <w:color w:val="051E50"/>
          <w:sz w:val="30"/>
          <w:szCs w:val="30"/>
        </w:rPr>
        <w:t xml:space="preserve"> </w:t>
      </w:r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data</w:t>
      </w:r>
      <w:r>
        <w:t> and </w:t>
      </w:r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labels</w:t>
      </w:r>
      <w:r>
        <w:t> lists n</w:t>
      </w:r>
      <w:r w:rsidR="00844730">
        <w:t>ow:</w:t>
      </w:r>
    </w:p>
    <w:p w14:paraId="6CBD4D8B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loop over the image paths</w:t>
      </w:r>
    </w:p>
    <w:p w14:paraId="3554B7E5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for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imagePath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0"/>
          <w:rFonts w:ascii="inherit" w:hAnsi="inherit" w:cs="Courier New"/>
          <w:color w:val="800080"/>
          <w:sz w:val="18"/>
          <w:szCs w:val="18"/>
        </w:rPr>
        <w:t>in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imagePaths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</w:t>
      </w:r>
    </w:p>
    <w:p w14:paraId="0E1FA356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lastRenderedPageBreak/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extract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class label</w:t>
      </w:r>
    </w:p>
    <w:p w14:paraId="6EC9D73B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label =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imagePath.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split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os.path.sep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)[</w:t>
      </w:r>
      <w:proofErr w:type="gramEnd"/>
      <w:r>
        <w:rPr>
          <w:rStyle w:val="enlighter-n1"/>
          <w:rFonts w:ascii="inherit" w:hAnsi="inherit" w:cs="Courier New"/>
          <w:color w:val="CE0000"/>
          <w:sz w:val="18"/>
          <w:szCs w:val="18"/>
        </w:rPr>
        <w:t>-2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</w:p>
    <w:p w14:paraId="5052ED17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load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image, convert it to RGB channel ordering, and resize</w:t>
      </w:r>
    </w:p>
    <w:p w14:paraId="185E7289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it to be a fixed 224x224 pixels, ignoring aspect ratio</w:t>
      </w:r>
    </w:p>
    <w:p w14:paraId="7A5CA9D0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 = 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imread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imagePath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FEB8BAB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 = 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cvtColor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image, cv2.COLOR_BGR2RGB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A5A09BF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 = 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resize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image,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224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224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))</w:t>
      </w:r>
    </w:p>
    <w:p w14:paraId="0B34AA13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update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data and labels lists, respectively</w:t>
      </w:r>
    </w:p>
    <w:p w14:paraId="7E6D4B87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data.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append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image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1F775D3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labels.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append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label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D6FFC30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convert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data and labels to NumPy arrays</w:t>
      </w:r>
    </w:p>
    <w:p w14:paraId="5C2AA3CA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processing data..."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6ADA5ADD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data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array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data,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dtype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"float32"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55DCD25C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labels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array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labels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37EF9DA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perform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one-hot encoding on the labels</w:t>
      </w:r>
    </w:p>
    <w:p w14:paraId="0943DF4A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lb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LabelBinarizer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0BD9CB1D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labels =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lb.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fit_transform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labels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D51D7F9" w14:textId="77777777" w:rsidR="006B1EDD" w:rsidRDefault="006B1EDD" w:rsidP="0084473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43-55</w:t>
      </w:r>
      <w:r>
        <w:rPr>
          <w:rFonts w:ascii="Arial" w:hAnsi="Arial" w:cs="Arial"/>
          <w:color w:val="051E50"/>
          <w:sz w:val="30"/>
          <w:szCs w:val="30"/>
        </w:rPr>
        <w:t> loop over </w:t>
      </w:r>
      <w:proofErr w:type="spellStart"/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imagePaths</w:t>
      </w:r>
      <w:proofErr w:type="spellEnd"/>
      <w:r>
        <w:t xml:space="preserve">, </w:t>
      </w:r>
      <w:proofErr w:type="spellStart"/>
      <w:proofErr w:type="gramStart"/>
      <w:r>
        <w:t>while:</w:t>
      </w:r>
      <w:r>
        <w:rPr>
          <w:rFonts w:ascii="Arial" w:hAnsi="Arial" w:cs="Arial"/>
          <w:color w:val="051E50"/>
          <w:sz w:val="30"/>
          <w:szCs w:val="30"/>
        </w:rPr>
        <w:t>Extracting</w:t>
      </w:r>
      <w:proofErr w:type="spellEnd"/>
      <w:proofErr w:type="gramEnd"/>
      <w:r>
        <w:rPr>
          <w:rFonts w:ascii="Arial" w:hAnsi="Arial" w:cs="Arial"/>
          <w:color w:val="051E50"/>
          <w:sz w:val="30"/>
          <w:szCs w:val="30"/>
        </w:rPr>
        <w:t xml:space="preserve"> the class </w:t>
      </w:r>
      <w:r>
        <w:rPr>
          <w:rStyle w:val="enlighter-text"/>
          <w:rFonts w:ascii="inherit" w:eastAsiaTheme="majorEastAsia" w:hAnsi="inherit" w:cs="Arial"/>
          <w:color w:val="000000"/>
          <w:shd w:val="clear" w:color="auto" w:fill="F7F7F7"/>
        </w:rPr>
        <w:t>label</w:t>
      </w:r>
      <w:r>
        <w:rPr>
          <w:rFonts w:ascii="Arial" w:hAnsi="Arial" w:cs="Arial"/>
          <w:color w:val="051E50"/>
          <w:sz w:val="30"/>
          <w:szCs w:val="30"/>
        </w:rPr>
        <w:t> from the path (</w:t>
      </w:r>
      <w:r>
        <w:rPr>
          <w:rStyle w:val="Strong"/>
          <w:rFonts w:ascii="Arial" w:hAnsi="Arial" w:cs="Arial"/>
          <w:color w:val="051E50"/>
          <w:sz w:val="30"/>
          <w:szCs w:val="30"/>
        </w:rPr>
        <w:t>Line 45</w:t>
      </w:r>
      <w:r>
        <w:rPr>
          <w:rFonts w:ascii="Arial" w:hAnsi="Arial" w:cs="Arial"/>
          <w:color w:val="051E50"/>
          <w:sz w:val="30"/>
          <w:szCs w:val="30"/>
        </w:rPr>
        <w:t>).</w:t>
      </w:r>
    </w:p>
    <w:p w14:paraId="07D74D64" w14:textId="77777777" w:rsidR="006B1EDD" w:rsidRPr="00844730" w:rsidRDefault="006B1EDD" w:rsidP="00844730">
      <w:pPr>
        <w:numPr>
          <w:ilvl w:val="0"/>
          <w:numId w:val="18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Loading and preprocessing the </w:t>
      </w:r>
      <w:r w:rsidRPr="00844730">
        <w:rPr>
          <w:rStyle w:val="enlighter-text"/>
          <w:rFonts w:ascii="inherit" w:hAnsi="inherit" w:cs="Arial"/>
          <w:color w:val="000000"/>
          <w:shd w:val="clear" w:color="auto" w:fill="F7F7F7"/>
        </w:rPr>
        <w:t>image</w:t>
      </w:r>
      <w:r w:rsidRPr="00844730">
        <w:rPr>
          <w:rFonts w:ascii="Arial" w:hAnsi="Arial" w:cs="Arial"/>
          <w:color w:val="051E50"/>
          <w:sz w:val="30"/>
          <w:szCs w:val="30"/>
        </w:rPr>
        <w:t> (</w:t>
      </w:r>
      <w:r w:rsidRPr="00844730">
        <w:rPr>
          <w:rStyle w:val="Strong"/>
          <w:rFonts w:ascii="Arial" w:hAnsi="Arial" w:cs="Arial"/>
          <w:color w:val="051E50"/>
          <w:sz w:val="30"/>
          <w:szCs w:val="30"/>
        </w:rPr>
        <w:t>Lines 49-51</w:t>
      </w:r>
      <w:r w:rsidRPr="00844730">
        <w:rPr>
          <w:rFonts w:ascii="Arial" w:hAnsi="Arial" w:cs="Arial"/>
          <w:color w:val="051E50"/>
          <w:sz w:val="30"/>
          <w:szCs w:val="30"/>
        </w:rPr>
        <w:t>). Images are converted to RGB channel ordering and resized to </w:t>
      </w:r>
      <w:r w:rsidRPr="00844730">
        <w:rPr>
          <w:rStyle w:val="Emphasis"/>
          <w:rFonts w:ascii="Arial" w:hAnsi="Arial" w:cs="Arial"/>
          <w:color w:val="051E50"/>
          <w:sz w:val="30"/>
          <w:szCs w:val="30"/>
        </w:rPr>
        <w:t>224×224</w:t>
      </w:r>
      <w:r w:rsidRPr="00844730">
        <w:rPr>
          <w:rFonts w:ascii="Arial" w:hAnsi="Arial" w:cs="Arial"/>
          <w:color w:val="051E50"/>
          <w:sz w:val="30"/>
          <w:szCs w:val="30"/>
        </w:rPr>
        <w:t> for VGG16.</w:t>
      </w:r>
    </w:p>
    <w:p w14:paraId="69C0B850" w14:textId="77777777" w:rsidR="006B1EDD" w:rsidRPr="00844730" w:rsidRDefault="006B1EDD" w:rsidP="00844730">
      <w:pPr>
        <w:numPr>
          <w:ilvl w:val="0"/>
          <w:numId w:val="18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Adding the preprocessed </w:t>
      </w:r>
      <w:r w:rsidRPr="00844730">
        <w:rPr>
          <w:rStyle w:val="enlighter-text"/>
          <w:rFonts w:ascii="inherit" w:hAnsi="inherit" w:cs="Arial"/>
          <w:color w:val="000000"/>
          <w:shd w:val="clear" w:color="auto" w:fill="F7F7F7"/>
        </w:rPr>
        <w:t>imag</w:t>
      </w:r>
      <w:r w:rsidR="00844730">
        <w:rPr>
          <w:rStyle w:val="enlighter-text"/>
          <w:rFonts w:ascii="inherit" w:hAnsi="inherit" w:cs="Arial"/>
          <w:color w:val="000000"/>
          <w:shd w:val="clear" w:color="auto" w:fill="F7F7F7"/>
        </w:rPr>
        <w:t xml:space="preserve">e </w:t>
      </w:r>
      <w:r w:rsidRPr="00844730">
        <w:rPr>
          <w:rFonts w:ascii="Arial" w:hAnsi="Arial" w:cs="Arial"/>
          <w:color w:val="051E50"/>
          <w:sz w:val="30"/>
          <w:szCs w:val="30"/>
        </w:rPr>
        <w:t>to the </w:t>
      </w:r>
      <w:r w:rsidRPr="00844730">
        <w:rPr>
          <w:rStyle w:val="enlighter-text"/>
          <w:rFonts w:ascii="inherit" w:hAnsi="inherit" w:cs="Arial"/>
          <w:color w:val="000000"/>
          <w:shd w:val="clear" w:color="auto" w:fill="F7F7F7"/>
        </w:rPr>
        <w:t>data</w:t>
      </w:r>
      <w:r w:rsidRPr="00844730">
        <w:rPr>
          <w:rFonts w:ascii="Arial" w:hAnsi="Arial" w:cs="Arial"/>
          <w:color w:val="051E50"/>
          <w:sz w:val="30"/>
          <w:szCs w:val="30"/>
        </w:rPr>
        <w:t> list (</w:t>
      </w:r>
      <w:r w:rsidRPr="00844730">
        <w:rPr>
          <w:rStyle w:val="Strong"/>
          <w:rFonts w:ascii="Arial" w:hAnsi="Arial" w:cs="Arial"/>
          <w:color w:val="051E50"/>
          <w:sz w:val="30"/>
          <w:szCs w:val="30"/>
        </w:rPr>
        <w:t>Line 54</w:t>
      </w:r>
      <w:r w:rsidRPr="00844730">
        <w:rPr>
          <w:rFonts w:ascii="Arial" w:hAnsi="Arial" w:cs="Arial"/>
          <w:color w:val="051E50"/>
          <w:sz w:val="30"/>
          <w:szCs w:val="30"/>
        </w:rPr>
        <w:t>).</w:t>
      </w:r>
    </w:p>
    <w:p w14:paraId="216BBDBD" w14:textId="77777777" w:rsidR="006B1EDD" w:rsidRPr="00844730" w:rsidRDefault="006B1EDD" w:rsidP="00844730">
      <w:pPr>
        <w:numPr>
          <w:ilvl w:val="0"/>
          <w:numId w:val="18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Adding the </w:t>
      </w:r>
      <w:r w:rsidRPr="00844730">
        <w:rPr>
          <w:rStyle w:val="enlighter-text"/>
          <w:rFonts w:ascii="inherit" w:hAnsi="inherit" w:cs="Arial"/>
          <w:color w:val="000000"/>
          <w:shd w:val="clear" w:color="auto" w:fill="F7F7F7"/>
        </w:rPr>
        <w:t>label</w:t>
      </w:r>
      <w:r w:rsidRPr="00844730">
        <w:rPr>
          <w:rFonts w:ascii="Arial" w:hAnsi="Arial" w:cs="Arial"/>
          <w:color w:val="051E50"/>
          <w:sz w:val="30"/>
          <w:szCs w:val="30"/>
        </w:rPr>
        <w:t> to the </w:t>
      </w:r>
      <w:r w:rsidRPr="00844730">
        <w:rPr>
          <w:rStyle w:val="enlighter-text"/>
          <w:rFonts w:ascii="inherit" w:hAnsi="inherit" w:cs="Arial"/>
          <w:color w:val="000000"/>
          <w:shd w:val="clear" w:color="auto" w:fill="F7F7F7"/>
        </w:rPr>
        <w:t>labels</w:t>
      </w:r>
      <w:r w:rsidRPr="00844730">
        <w:rPr>
          <w:rFonts w:ascii="Arial" w:hAnsi="Arial" w:cs="Arial"/>
          <w:color w:val="051E50"/>
          <w:sz w:val="30"/>
          <w:szCs w:val="30"/>
        </w:rPr>
        <w:t> list (</w:t>
      </w:r>
      <w:r w:rsidRPr="00844730">
        <w:rPr>
          <w:rStyle w:val="Strong"/>
          <w:rFonts w:ascii="Arial" w:hAnsi="Arial" w:cs="Arial"/>
          <w:color w:val="051E50"/>
          <w:sz w:val="30"/>
          <w:szCs w:val="30"/>
        </w:rPr>
        <w:t>Lines 55</w:t>
      </w:r>
      <w:r w:rsidRPr="00844730">
        <w:rPr>
          <w:rFonts w:ascii="Arial" w:hAnsi="Arial" w:cs="Arial"/>
          <w:color w:val="051E50"/>
          <w:sz w:val="30"/>
          <w:szCs w:val="30"/>
        </w:rPr>
        <w:t>).</w:t>
      </w:r>
    </w:p>
    <w:p w14:paraId="3D5ACBFC" w14:textId="77777777" w:rsidR="006B1EDD" w:rsidRPr="00844730" w:rsidRDefault="006B1EDD" w:rsidP="0084473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 59</w:t>
      </w:r>
      <w:r>
        <w:rPr>
          <w:rFonts w:ascii="Arial" w:hAnsi="Arial" w:cs="Arial"/>
          <w:color w:val="051E50"/>
          <w:sz w:val="30"/>
          <w:szCs w:val="30"/>
        </w:rPr>
        <w:t xml:space="preserve"> performs a final </w:t>
      </w:r>
      <w:proofErr w:type="spellStart"/>
      <w:r>
        <w:rPr>
          <w:rFonts w:ascii="Arial" w:hAnsi="Arial" w:cs="Arial"/>
          <w:color w:val="051E50"/>
          <w:sz w:val="30"/>
          <w:szCs w:val="30"/>
        </w:rPr>
        <w:t>preprocessing</w:t>
      </w:r>
      <w:proofErr w:type="spellEnd"/>
      <w:r>
        <w:rPr>
          <w:rFonts w:ascii="Arial" w:hAnsi="Arial" w:cs="Arial"/>
          <w:color w:val="051E50"/>
          <w:sz w:val="30"/>
          <w:szCs w:val="30"/>
        </w:rPr>
        <w:t xml:space="preserve"> step by converting the</w:t>
      </w:r>
      <w:r w:rsidR="00844730">
        <w:rPr>
          <w:rFonts w:ascii="Arial" w:hAnsi="Arial" w:cs="Arial"/>
          <w:color w:val="051E50"/>
          <w:sz w:val="30"/>
          <w:szCs w:val="30"/>
        </w:rPr>
        <w:t xml:space="preserve"> </w:t>
      </w:r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data</w:t>
      </w:r>
      <w:r w:rsidR="00844730"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 xml:space="preserve"> </w:t>
      </w:r>
      <w:r>
        <w:t>to a </w:t>
      </w:r>
      <w:r>
        <w:rPr>
          <w:rStyle w:val="enlighter-s0"/>
          <w:rFonts w:ascii="inherit" w:hAnsi="inherit"/>
          <w:color w:val="008000"/>
          <w:shd w:val="clear" w:color="auto" w:fill="F7F7F7"/>
        </w:rPr>
        <w:t>"float32"</w:t>
      </w:r>
      <w:r w:rsidR="00844730">
        <w:rPr>
          <w:rStyle w:val="enlighter-s0"/>
          <w:rFonts w:ascii="inherit" w:hAnsi="inherit"/>
          <w:color w:val="008000"/>
          <w:shd w:val="clear" w:color="auto" w:fill="F7F7F7"/>
        </w:rPr>
        <w:t xml:space="preserve"> </w:t>
      </w:r>
      <w:r>
        <w:t xml:space="preserve">datatype NumPy </w:t>
      </w:r>
      <w:proofErr w:type="spellStart"/>
      <w:proofErr w:type="gramStart"/>
      <w:r>
        <w:t>array.</w:t>
      </w:r>
      <w:r>
        <w:rPr>
          <w:rFonts w:ascii="Arial" w:hAnsi="Arial" w:cs="Arial"/>
          <w:color w:val="051E50"/>
          <w:sz w:val="30"/>
          <w:szCs w:val="30"/>
        </w:rPr>
        <w:t>Similarly</w:t>
      </w:r>
      <w:proofErr w:type="spellEnd"/>
      <w:proofErr w:type="gramEnd"/>
      <w:r>
        <w:rPr>
          <w:rFonts w:ascii="Arial" w:hAnsi="Arial" w:cs="Arial"/>
          <w:color w:val="051E50"/>
          <w:sz w:val="30"/>
          <w:szCs w:val="30"/>
        </w:rPr>
        <w:t>, </w:t>
      </w:r>
      <w:r>
        <w:rPr>
          <w:rStyle w:val="Strong"/>
          <w:rFonts w:ascii="Arial" w:hAnsi="Arial" w:cs="Arial"/>
          <w:color w:val="051E50"/>
          <w:sz w:val="30"/>
          <w:szCs w:val="30"/>
        </w:rPr>
        <w:t>Line 60</w:t>
      </w:r>
      <w:r>
        <w:rPr>
          <w:rFonts w:ascii="Arial" w:hAnsi="Arial" w:cs="Arial"/>
          <w:color w:val="051E50"/>
          <w:sz w:val="30"/>
          <w:szCs w:val="30"/>
        </w:rPr>
        <w:t> converts </w:t>
      </w:r>
      <w:r w:rsidR="00844730">
        <w:rPr>
          <w:rFonts w:ascii="Arial" w:hAnsi="Arial" w:cs="Arial"/>
          <w:color w:val="051E50"/>
          <w:sz w:val="30"/>
          <w:szCs w:val="30"/>
        </w:rPr>
        <w:t>l</w:t>
      </w:r>
      <w:r>
        <w:rPr>
          <w:rStyle w:val="enlighter-text"/>
          <w:rFonts w:ascii="inherit" w:eastAsiaTheme="majorEastAsia" w:hAnsi="inherit"/>
          <w:color w:val="000000"/>
          <w:shd w:val="clear" w:color="auto" w:fill="F7F7F7"/>
        </w:rPr>
        <w:t>abels</w:t>
      </w:r>
      <w:r>
        <w:t> to an array so that </w:t>
      </w:r>
      <w:r>
        <w:rPr>
          <w:rStyle w:val="Strong"/>
        </w:rPr>
        <w:t>Lines 63 and 64</w:t>
      </w:r>
      <w:r>
        <w:t> can perform one-hot encoding.</w:t>
      </w:r>
    </w:p>
    <w:p w14:paraId="5F505198" w14:textId="77777777" w:rsidR="006B1EDD" w:rsidRPr="00844730" w:rsidRDefault="006B1EDD" w:rsidP="0084473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From here, we’ll partition our data and set up data augmentation</w:t>
      </w:r>
      <w:r w:rsidR="00844730">
        <w:rPr>
          <w:rFonts w:ascii="Arial" w:hAnsi="Arial" w:cs="Arial"/>
          <w:color w:val="051E50"/>
          <w:sz w:val="30"/>
          <w:szCs w:val="30"/>
        </w:rPr>
        <w:t>:</w:t>
      </w:r>
    </w:p>
    <w:p w14:paraId="27572643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lastRenderedPageBreak/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partition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data into training and testing splits</w:t>
      </w:r>
    </w:p>
    <w:p w14:paraId="55639D59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testX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testY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train_test_</w:t>
      </w:r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split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data, labels,</w:t>
      </w:r>
    </w:p>
    <w:p w14:paraId="69984455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test_size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config.TEST_SPLIT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random_state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42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1826B64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take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validation split from the training split</w:t>
      </w:r>
    </w:p>
    <w:p w14:paraId="535E8E21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valY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train_test_</w:t>
      </w:r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split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6D7F67AB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test_size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config.VAL_SPLIT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random_state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84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BB9099A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initialize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training data augmentation object</w:t>
      </w:r>
    </w:p>
    <w:p w14:paraId="14B223CD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aug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ImageDataGenerator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</w:p>
    <w:p w14:paraId="1114348F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rotation_range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4F31178F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zoom_range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n0"/>
          <w:rFonts w:ascii="inherit" w:hAnsi="inherit" w:cs="Courier New"/>
          <w:color w:val="CE0000"/>
          <w:sz w:val="18"/>
          <w:szCs w:val="18"/>
        </w:rPr>
        <w:t>0.15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296198F9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width_shift_range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n0"/>
          <w:rFonts w:ascii="inherit" w:hAnsi="inherit" w:cs="Courier New"/>
          <w:color w:val="CE0000"/>
          <w:sz w:val="18"/>
          <w:szCs w:val="18"/>
        </w:rPr>
        <w:t>0.2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20366200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height_shift_range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n0"/>
          <w:rFonts w:ascii="inherit" w:hAnsi="inherit" w:cs="Courier New"/>
          <w:color w:val="CE0000"/>
          <w:sz w:val="18"/>
          <w:szCs w:val="18"/>
        </w:rPr>
        <w:t>0.2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615A4FCC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shear_range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n0"/>
          <w:rFonts w:ascii="inherit" w:hAnsi="inherit" w:cs="Courier New"/>
          <w:color w:val="CE0000"/>
          <w:sz w:val="18"/>
          <w:szCs w:val="18"/>
        </w:rPr>
        <w:t>0.15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60B42EFB" w14:textId="77777777" w:rsidR="006B1EDD" w:rsidRDefault="006B1EDD" w:rsidP="006B1EDD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horizontal_flip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e0"/>
          <w:rFonts w:ascii="inherit" w:hAnsi="inherit" w:cs="Courier New"/>
          <w:color w:val="000000"/>
          <w:sz w:val="18"/>
          <w:szCs w:val="18"/>
        </w:rPr>
        <w:t>True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7B7B4645" w14:textId="77777777" w:rsidR="006B1EDD" w:rsidRDefault="006B1EDD" w:rsidP="006B1EDD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fill_mode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"nearest"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343C545" w14:textId="77777777" w:rsidR="006B1EDD" w:rsidRDefault="006B1EDD" w:rsidP="006B1EDD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67-72</w:t>
      </w:r>
      <w:r>
        <w:rPr>
          <w:rFonts w:ascii="Arial" w:hAnsi="Arial" w:cs="Arial"/>
          <w:color w:val="051E50"/>
          <w:sz w:val="30"/>
          <w:szCs w:val="30"/>
        </w:rPr>
        <w:t> construct training, testing, and validation splits.</w:t>
      </w:r>
    </w:p>
    <w:p w14:paraId="19F3B9D1" w14:textId="181CE360" w:rsidR="006B1EDD" w:rsidRDefault="006B1EDD" w:rsidP="006B1EDD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75-82</w:t>
      </w:r>
      <w:r>
        <w:rPr>
          <w:rFonts w:ascii="Arial" w:hAnsi="Arial" w:cs="Arial"/>
          <w:color w:val="051E50"/>
          <w:sz w:val="30"/>
          <w:szCs w:val="30"/>
        </w:rPr>
        <w:t> instantiate our data augmentation object.  </w:t>
      </w:r>
      <w:r w:rsidR="00FD2960">
        <w:rPr>
          <w:rFonts w:ascii="Arial" w:hAnsi="Arial" w:cs="Arial"/>
          <w:color w:val="051E50"/>
          <w:sz w:val="30"/>
          <w:szCs w:val="30"/>
        </w:rPr>
        <w:t xml:space="preserve"> </w:t>
      </w:r>
    </w:p>
    <w:p w14:paraId="362C40EC" w14:textId="77777777" w:rsidR="00792381" w:rsidRP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At this point we’ll set up our VGG16 model for fine tuning:</w:t>
      </w:r>
      <w:r w:rsidRPr="00792381">
        <w:rPr>
          <w:rFonts w:ascii="Arial" w:hAnsi="Arial" w:cs="Arial"/>
          <w:color w:val="051E50"/>
          <w:sz w:val="30"/>
          <w:szCs w:val="30"/>
        </w:rPr>
        <w:t xml:space="preserve"> </w:t>
      </w:r>
    </w:p>
    <w:p w14:paraId="5AC367D6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load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VGG16 network, ensuring the head FC layer sets are left</w:t>
      </w:r>
    </w:p>
    <w:p w14:paraId="15736F3C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off</w:t>
      </w:r>
    </w:p>
    <w:p w14:paraId="087F1942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baseModel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r>
        <w:rPr>
          <w:rStyle w:val="enlighter-m0"/>
          <w:rFonts w:ascii="inherit" w:hAnsi="inherit" w:cs="Courier New"/>
          <w:color w:val="004ED0"/>
          <w:sz w:val="18"/>
          <w:szCs w:val="18"/>
        </w:rPr>
        <w:t>VGG16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weights=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imagenet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include_top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e0"/>
          <w:rFonts w:ascii="inherit" w:hAnsi="inherit" w:cs="Courier New"/>
          <w:color w:val="000000"/>
          <w:sz w:val="18"/>
          <w:szCs w:val="18"/>
        </w:rPr>
        <w:t>False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0EF89EE5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input_tensor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Input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shape=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224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224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)))</w:t>
      </w:r>
    </w:p>
    <w:p w14:paraId="72F46738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construct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head of the model that will be placed on top of the</w:t>
      </w:r>
    </w:p>
    <w:p w14:paraId="2528B9BE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the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base model</w:t>
      </w:r>
    </w:p>
    <w:p w14:paraId="266A852B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headModel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baseModel.output</w:t>
      </w:r>
      <w:proofErr w:type="spellEnd"/>
    </w:p>
    <w:p w14:paraId="5F837F9C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headModel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r>
        <w:rPr>
          <w:rStyle w:val="enlighter-m0"/>
          <w:rFonts w:ascii="inherit" w:hAnsi="inherit" w:cs="Courier New"/>
          <w:color w:val="004ED0"/>
          <w:sz w:val="18"/>
          <w:szCs w:val="18"/>
        </w:rPr>
        <w:t>Flatten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name=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"flatten</w:t>
      </w:r>
      <w:proofErr w:type="gram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)(</w:t>
      </w:r>
      <w:proofErr w:type="spellStart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headModel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52C37E54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headModel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Dense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n1"/>
          <w:rFonts w:ascii="inherit" w:hAnsi="inherit" w:cs="Courier New"/>
          <w:color w:val="CE0000"/>
          <w:sz w:val="18"/>
          <w:szCs w:val="18"/>
        </w:rPr>
        <w:t>512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activation=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relu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headModel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0D2439E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lastRenderedPageBreak/>
        <w:t>headModel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Dropout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n0"/>
          <w:rFonts w:ascii="inherit" w:hAnsi="inherit" w:cs="Courier New"/>
          <w:color w:val="CE0000"/>
          <w:sz w:val="18"/>
          <w:szCs w:val="18"/>
        </w:rPr>
        <w:t>0.5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headModel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0D78DBD8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headModel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r>
        <w:rPr>
          <w:rStyle w:val="enlighter-m0"/>
          <w:rFonts w:ascii="inherit" w:hAnsi="inherit" w:cs="Courier New"/>
          <w:color w:val="004ED0"/>
          <w:sz w:val="18"/>
          <w:szCs w:val="18"/>
        </w:rPr>
        <w:t>Dense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len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config.CLASSES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activation=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softmax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headModel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70969FF8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place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head FC model on top of the base model (this will become</w:t>
      </w:r>
    </w:p>
    <w:p w14:paraId="5D83D744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the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actual model we will train)</w:t>
      </w:r>
    </w:p>
    <w:p w14:paraId="25E63461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model = </w:t>
      </w:r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Model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inputs=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baseModel.input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outputs=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headModel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0B743D91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loop over all layers in the base model and freeze them so they will</w:t>
      </w:r>
    </w:p>
    <w:p w14:paraId="056A8C5E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*not* be updated during the first training process</w:t>
      </w:r>
    </w:p>
    <w:p w14:paraId="63979776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for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layer </w:t>
      </w:r>
      <w:r>
        <w:rPr>
          <w:rStyle w:val="enlighter-k0"/>
          <w:rFonts w:ascii="inherit" w:hAnsi="inherit" w:cs="Courier New"/>
          <w:color w:val="800080"/>
          <w:sz w:val="18"/>
          <w:szCs w:val="18"/>
        </w:rPr>
        <w:t>in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baseModel.layers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</w:t>
      </w:r>
    </w:p>
    <w:p w14:paraId="499A753D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layer.trainable</w:t>
      </w:r>
      <w:proofErr w:type="spellEnd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r>
        <w:rPr>
          <w:rStyle w:val="enlighter-e0"/>
          <w:rFonts w:ascii="inherit" w:hAnsi="inherit" w:cs="Courier New"/>
          <w:color w:val="000000"/>
          <w:sz w:val="18"/>
          <w:szCs w:val="18"/>
        </w:rPr>
        <w:t>False</w:t>
      </w:r>
    </w:p>
    <w:p w14:paraId="45908A2A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compile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our model (this needs to be done after our setting our</w:t>
      </w:r>
    </w:p>
    <w:p w14:paraId="55114167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layers to being non-trainable</w:t>
      </w:r>
    </w:p>
    <w:p w14:paraId="1206E596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compiling model..."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2DA264D0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opt = </w:t>
      </w:r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SGD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lr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config.MIN_LR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momentum=</w:t>
      </w:r>
      <w:r>
        <w:rPr>
          <w:rStyle w:val="enlighter-n0"/>
          <w:rFonts w:ascii="inherit" w:hAnsi="inherit" w:cs="Courier New"/>
          <w:color w:val="CE0000"/>
          <w:sz w:val="18"/>
          <w:szCs w:val="18"/>
        </w:rPr>
        <w:t>0.9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A0257AE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model.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compile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loss=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categorical_crossentropy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optimizer=opt,</w:t>
      </w:r>
    </w:p>
    <w:p w14:paraId="56EA7910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metrics=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"accuracy"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])</w:t>
      </w:r>
    </w:p>
    <w:p w14:paraId="7C334642" w14:textId="77777777" w:rsidR="00792381" w:rsidRPr="00992120" w:rsidRDefault="00792381" w:rsidP="0099212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86 and 87</w:t>
      </w:r>
      <w:r>
        <w:rPr>
          <w:rFonts w:ascii="Arial" w:hAnsi="Arial" w:cs="Arial"/>
          <w:color w:val="051E50"/>
          <w:sz w:val="30"/>
          <w:szCs w:val="30"/>
        </w:rPr>
        <w:t> load</w:t>
      </w:r>
      <w:r w:rsidR="00992120">
        <w:rPr>
          <w:rFonts w:ascii="Arial" w:hAnsi="Arial" w:cs="Arial"/>
          <w:color w:val="051E50"/>
          <w:sz w:val="30"/>
          <w:szCs w:val="30"/>
        </w:rPr>
        <w:t xml:space="preserve"> 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VGG</w:t>
      </w:r>
      <w:proofErr w:type="gramStart"/>
      <w:r>
        <w:rPr>
          <w:rStyle w:val="enlighter-text"/>
          <w:rFonts w:ascii="inherit" w:hAnsi="inherit"/>
          <w:color w:val="000000"/>
          <w:shd w:val="clear" w:color="auto" w:fill="F7F7F7"/>
        </w:rPr>
        <w:t>1</w:t>
      </w:r>
      <w:r w:rsidR="00992120">
        <w:rPr>
          <w:rStyle w:val="enlighter-text"/>
          <w:rFonts w:ascii="inherit" w:hAnsi="inherit"/>
          <w:color w:val="000000"/>
          <w:shd w:val="clear" w:color="auto" w:fill="F7F7F7"/>
        </w:rPr>
        <w:t xml:space="preserve">6 </w:t>
      </w:r>
      <w:r>
        <w:t> using</w:t>
      </w:r>
      <w:proofErr w:type="gramEnd"/>
      <w:r>
        <w:t xml:space="preserve"> pre-trained ImageNet weights (but without the fully-connected layer head).</w:t>
      </w:r>
    </w:p>
    <w:p w14:paraId="561B3DF2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91-95</w:t>
      </w:r>
      <w:r>
        <w:rPr>
          <w:rFonts w:ascii="Arial" w:hAnsi="Arial" w:cs="Arial"/>
          <w:color w:val="051E50"/>
          <w:sz w:val="30"/>
          <w:szCs w:val="30"/>
        </w:rPr>
        <w:t> create a new fully-connected layer head followed by </w:t>
      </w:r>
      <w:r>
        <w:rPr>
          <w:rStyle w:val="Strong"/>
          <w:rFonts w:ascii="Arial" w:hAnsi="Arial" w:cs="Arial"/>
          <w:color w:val="051E50"/>
          <w:sz w:val="30"/>
          <w:szCs w:val="30"/>
        </w:rPr>
        <w:t>Line 99</w:t>
      </w:r>
      <w:r>
        <w:rPr>
          <w:rFonts w:ascii="Arial" w:hAnsi="Arial" w:cs="Arial"/>
          <w:color w:val="051E50"/>
          <w:sz w:val="30"/>
          <w:szCs w:val="30"/>
        </w:rPr>
        <w:t> which adds the new FC layer to the body of VGG16.</w:t>
      </w:r>
    </w:p>
    <w:p w14:paraId="6E246360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103 and 104</w:t>
      </w:r>
      <w:r>
        <w:rPr>
          <w:rFonts w:ascii="Arial" w:hAnsi="Arial" w:cs="Arial"/>
          <w:color w:val="051E50"/>
          <w:sz w:val="30"/>
          <w:szCs w:val="30"/>
        </w:rPr>
        <w:t> mark the body of VGG16 as not trainable — we will be training (</w:t>
      </w:r>
      <w:proofErr w:type="gramStart"/>
      <w:r>
        <w:rPr>
          <w:rFonts w:ascii="Arial" w:hAnsi="Arial" w:cs="Arial"/>
          <w:color w:val="051E50"/>
          <w:sz w:val="30"/>
          <w:szCs w:val="30"/>
        </w:rPr>
        <w:t>i.e.</w:t>
      </w:r>
      <w:proofErr w:type="gramEnd"/>
      <w:r>
        <w:rPr>
          <w:rFonts w:ascii="Arial" w:hAnsi="Arial" w:cs="Arial"/>
          <w:color w:val="051E50"/>
          <w:sz w:val="30"/>
          <w:szCs w:val="30"/>
        </w:rPr>
        <w:t xml:space="preserve"> fine-tuning) only the FC layer head.</w:t>
      </w:r>
    </w:p>
    <w:p w14:paraId="05053A63" w14:textId="77777777" w:rsidR="00792381" w:rsidRPr="00992120" w:rsidRDefault="00792381" w:rsidP="0099212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109-111</w:t>
      </w:r>
      <w:r>
        <w:rPr>
          <w:rFonts w:ascii="Arial" w:hAnsi="Arial" w:cs="Arial"/>
          <w:color w:val="051E50"/>
          <w:sz w:val="30"/>
          <w:szCs w:val="30"/>
        </w:rPr>
        <w:t> then 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compile</w:t>
      </w:r>
      <w:r>
        <w:t> our model with the Stochastic Gradient Descent (</w:t>
      </w:r>
      <w:proofErr w:type="gramStart"/>
      <w:r>
        <w:rPr>
          <w:rStyle w:val="enlighter-text"/>
          <w:rFonts w:ascii="inherit" w:hAnsi="inherit"/>
          <w:color w:val="000000"/>
          <w:shd w:val="clear" w:color="auto" w:fill="F7F7F7"/>
        </w:rPr>
        <w:t>SGD</w:t>
      </w:r>
      <w:r>
        <w:t> )</w:t>
      </w:r>
      <w:proofErr w:type="gramEnd"/>
      <w:r>
        <w:t xml:space="preserve"> optimizer and our specified minimum learning rate.</w:t>
      </w:r>
    </w:p>
    <w:p w14:paraId="349D99A5" w14:textId="77777777" w:rsidR="00792381" w:rsidRPr="00992120" w:rsidRDefault="00792381" w:rsidP="0099212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The first time you run the script, you should set the 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--</w:t>
      </w:r>
      <w:proofErr w:type="spellStart"/>
      <w:r>
        <w:rPr>
          <w:rStyle w:val="enlighter-text"/>
          <w:rFonts w:ascii="inherit" w:hAnsi="inherit"/>
          <w:color w:val="000000"/>
          <w:shd w:val="clear" w:color="auto" w:fill="F7F7F7"/>
        </w:rPr>
        <w:t>lr-find</w:t>
      </w:r>
      <w:r>
        <w:t>command</w:t>
      </w:r>
      <w:proofErr w:type="spellEnd"/>
      <w:r>
        <w:t xml:space="preserve"> line argument to use the </w:t>
      </w:r>
      <w:proofErr w:type="spellStart"/>
      <w:r>
        <w:fldChar w:fldCharType="begin"/>
      </w:r>
      <w:r>
        <w:instrText xml:space="preserve"> HYPERLINK "https://pyimagesearch.com/2019/08/05/keras-learning-rate-finder/" \t "_blank" </w:instrText>
      </w:r>
      <w:r>
        <w:fldChar w:fldCharType="separate"/>
      </w:r>
      <w:r>
        <w:rPr>
          <w:rStyle w:val="Hyperlink"/>
          <w:rFonts w:eastAsiaTheme="majorEastAsia"/>
          <w:b/>
          <w:bCs/>
          <w:color w:val="169FE6"/>
        </w:rPr>
        <w:t>Keras</w:t>
      </w:r>
      <w:proofErr w:type="spellEnd"/>
      <w:r>
        <w:rPr>
          <w:rStyle w:val="Hyperlink"/>
          <w:rFonts w:eastAsiaTheme="majorEastAsia"/>
          <w:b/>
          <w:bCs/>
          <w:color w:val="169FE6"/>
        </w:rPr>
        <w:t xml:space="preserve"> Learning Rate Finder</w:t>
      </w:r>
      <w:r>
        <w:fldChar w:fldCharType="end"/>
      </w:r>
      <w:r>
        <w:t xml:space="preserve"> to determine the optimal learning rate. Let’s see how </w:t>
      </w:r>
      <w:r w:rsidR="00992120">
        <w:t>it works:</w:t>
      </w:r>
    </w:p>
    <w:p w14:paraId="1D1C12D4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check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to see if we are attempting to find an optimal learning rate</w:t>
      </w:r>
    </w:p>
    <w:p w14:paraId="590B1838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before training for the full number of epochs</w:t>
      </w:r>
    </w:p>
    <w:p w14:paraId="19AD07F2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if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lr_find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&gt;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:</w:t>
      </w:r>
    </w:p>
    <w:p w14:paraId="1E167C19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lastRenderedPageBreak/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initialize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learning rate finder and then train with learning</w:t>
      </w:r>
    </w:p>
    <w:p w14:paraId="5FA392DD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rates ranging from 1e-10 to 1e+1</w:t>
      </w:r>
    </w:p>
    <w:p w14:paraId="21460293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finding learning rate..."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5DD9686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lrf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LearningRateFinder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model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70E45357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lrf.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find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</w:p>
    <w:p w14:paraId="025E2772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aug.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flow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batch_size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config.BATCH_SIZE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711BF72F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n0"/>
          <w:rFonts w:ascii="inherit" w:hAnsi="inherit" w:cs="Courier New"/>
          <w:color w:val="CE0000"/>
          <w:sz w:val="18"/>
          <w:szCs w:val="18"/>
        </w:rPr>
        <w:t>1e-10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0"/>
          <w:rFonts w:ascii="inherit" w:hAnsi="inherit" w:cs="Courier New"/>
          <w:color w:val="CE0000"/>
          <w:sz w:val="18"/>
          <w:szCs w:val="18"/>
        </w:rPr>
        <w:t>1e+1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58E6BDD0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stepsPerEpoch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ceil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trainX.shape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/ </w:t>
      </w:r>
      <w:r>
        <w:rPr>
          <w:rStyle w:val="enlighter-m0"/>
          <w:rFonts w:ascii="inherit" w:hAnsi="inherit" w:cs="Courier New"/>
          <w:color w:val="004ED0"/>
          <w:sz w:val="18"/>
          <w:szCs w:val="18"/>
        </w:rPr>
        <w:t>float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config.BATCH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_SIZE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)))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270CA929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epochs=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2BC24025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batchSize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config.BATCH_SIZE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56239266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plot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loss for the various learning rates and save the</w:t>
      </w:r>
    </w:p>
    <w:p w14:paraId="2DB42D6B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resulting plot to disk</w:t>
      </w:r>
    </w:p>
    <w:p w14:paraId="743F3DF5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lrf.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plot</w:t>
      </w:r>
      <w:proofErr w:type="gramEnd"/>
      <w:r>
        <w:rPr>
          <w:rStyle w:val="enlighter-m1"/>
          <w:rFonts w:ascii="inherit" w:hAnsi="inherit" w:cs="Courier New"/>
          <w:color w:val="004ED0"/>
          <w:sz w:val="18"/>
          <w:szCs w:val="18"/>
        </w:rPr>
        <w:t>_loss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</w:t>
      </w:r>
    </w:p>
    <w:p w14:paraId="3938C2E9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savefig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config.LRFIND_PLOT_PATH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519A357E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gracefully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exit the script so we can adjust our learning rates</w:t>
      </w:r>
    </w:p>
    <w:p w14:paraId="2402FC3D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in the config and then train the network for our full set of</w:t>
      </w:r>
    </w:p>
    <w:p w14:paraId="2193855B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epochs</w:t>
      </w:r>
    </w:p>
    <w:p w14:paraId="336FBBB1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learning rate finder complete"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608041A7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examine plot and adjust learning rates before training"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3638108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sys.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exit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0B59CFD3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 115</w:t>
      </w:r>
      <w:r>
        <w:rPr>
          <w:rFonts w:ascii="Arial" w:hAnsi="Arial" w:cs="Arial"/>
          <w:color w:val="051E50"/>
          <w:sz w:val="30"/>
          <w:szCs w:val="30"/>
        </w:rPr>
        <w:t> checks to see if we should attempt to find optimal learning rates. Assuming so, we:</w:t>
      </w:r>
    </w:p>
    <w:p w14:paraId="0F8682CF" w14:textId="77777777" w:rsidR="00792381" w:rsidRPr="00992120" w:rsidRDefault="00792381" w:rsidP="00992120">
      <w:pPr>
        <w:numPr>
          <w:ilvl w:val="0"/>
          <w:numId w:val="19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proofErr w:type="gramStart"/>
      <w:r>
        <w:rPr>
          <w:rFonts w:ascii="Arial" w:hAnsi="Arial" w:cs="Arial"/>
          <w:color w:val="051E50"/>
          <w:sz w:val="30"/>
          <w:szCs w:val="30"/>
        </w:rPr>
        <w:t>Initialize </w:t>
      </w:r>
      <w:r w:rsidR="00992120" w:rsidRPr="00992120">
        <w:rPr>
          <w:rFonts w:ascii="Arial" w:hAnsi="Arial" w:cs="Arial"/>
          <w:color w:val="051E50"/>
          <w:sz w:val="30"/>
          <w:szCs w:val="30"/>
        </w:rPr>
        <w:t xml:space="preserve"> </w:t>
      </w:r>
      <w:r w:rsidRPr="00992120">
        <w:rPr>
          <w:rFonts w:ascii="Arial" w:hAnsi="Arial" w:cs="Arial"/>
          <w:color w:val="051E50"/>
          <w:sz w:val="30"/>
          <w:szCs w:val="30"/>
        </w:rPr>
        <w:t>(</w:t>
      </w:r>
      <w:proofErr w:type="gramEnd"/>
      <w:r w:rsidRPr="00992120">
        <w:rPr>
          <w:rStyle w:val="Strong"/>
          <w:rFonts w:ascii="Arial" w:hAnsi="Arial" w:cs="Arial"/>
          <w:color w:val="051E50"/>
          <w:sz w:val="30"/>
          <w:szCs w:val="30"/>
        </w:rPr>
        <w:t>Line 119</w:t>
      </w:r>
      <w:r w:rsidRPr="00992120">
        <w:rPr>
          <w:rFonts w:ascii="Arial" w:hAnsi="Arial" w:cs="Arial"/>
          <w:color w:val="051E50"/>
          <w:sz w:val="30"/>
          <w:szCs w:val="30"/>
        </w:rPr>
        <w:t>).</w:t>
      </w:r>
    </w:p>
    <w:p w14:paraId="3654F8AC" w14:textId="77777777" w:rsidR="00792381" w:rsidRPr="00992120" w:rsidRDefault="00792381" w:rsidP="00992120">
      <w:pPr>
        <w:numPr>
          <w:ilvl w:val="0"/>
          <w:numId w:val="19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Start training with a </w:t>
      </w:r>
      <w:r w:rsidRPr="00992120">
        <w:rPr>
          <w:rStyle w:val="enlighter-text"/>
          <w:rFonts w:ascii="inherit" w:hAnsi="inherit" w:cs="Arial"/>
          <w:color w:val="000000"/>
          <w:shd w:val="clear" w:color="auto" w:fill="F7F7F7"/>
        </w:rPr>
        <w:t>1e-</w:t>
      </w:r>
      <w:r w:rsidRPr="00992120">
        <w:rPr>
          <w:rStyle w:val="enlighter-n1"/>
          <w:rFonts w:ascii="inherit" w:hAnsi="inherit" w:cs="Arial"/>
          <w:color w:val="CE0000"/>
          <w:shd w:val="clear" w:color="auto" w:fill="F7F7F7"/>
        </w:rPr>
        <w:t>10</w:t>
      </w:r>
      <w:r w:rsidRPr="00992120">
        <w:rPr>
          <w:rFonts w:ascii="Arial" w:hAnsi="Arial" w:cs="Arial"/>
          <w:color w:val="051E50"/>
          <w:sz w:val="30"/>
          <w:szCs w:val="30"/>
        </w:rPr>
        <w:t> learning rate and exponentially increase it until we hit </w:t>
      </w:r>
      <w:r w:rsidRPr="00992120">
        <w:rPr>
          <w:rStyle w:val="enlighter-text"/>
          <w:rFonts w:ascii="inherit" w:hAnsi="inherit" w:cs="Arial"/>
          <w:color w:val="000000"/>
          <w:shd w:val="clear" w:color="auto" w:fill="F7F7F7"/>
        </w:rPr>
        <w:t>1e+</w:t>
      </w:r>
      <w:r w:rsidRPr="00992120">
        <w:rPr>
          <w:rStyle w:val="enlighter-n1"/>
          <w:rFonts w:ascii="inherit" w:hAnsi="inherit" w:cs="Arial"/>
          <w:color w:val="CE0000"/>
          <w:shd w:val="clear" w:color="auto" w:fill="F7F7F7"/>
        </w:rPr>
        <w:t>1</w:t>
      </w:r>
      <w:r w:rsidRPr="00992120">
        <w:rPr>
          <w:rFonts w:ascii="Arial" w:hAnsi="Arial" w:cs="Arial"/>
          <w:color w:val="051E50"/>
          <w:sz w:val="30"/>
          <w:szCs w:val="30"/>
        </w:rPr>
        <w:t> (</w:t>
      </w:r>
      <w:r w:rsidRPr="00992120">
        <w:rPr>
          <w:rStyle w:val="Strong"/>
          <w:rFonts w:ascii="Arial" w:hAnsi="Arial" w:cs="Arial"/>
          <w:color w:val="051E50"/>
          <w:sz w:val="30"/>
          <w:szCs w:val="30"/>
        </w:rPr>
        <w:t>Lines 120-125</w:t>
      </w:r>
      <w:r w:rsidRPr="00992120">
        <w:rPr>
          <w:rFonts w:ascii="Arial" w:hAnsi="Arial" w:cs="Arial"/>
          <w:color w:val="051E50"/>
          <w:sz w:val="30"/>
          <w:szCs w:val="30"/>
        </w:rPr>
        <w:t>).</w:t>
      </w:r>
    </w:p>
    <w:p w14:paraId="74D49E2C" w14:textId="77777777" w:rsidR="00792381" w:rsidRDefault="00792381" w:rsidP="00792381">
      <w:pPr>
        <w:numPr>
          <w:ilvl w:val="0"/>
          <w:numId w:val="19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Plot the loss vs. learning rate and save the resulting figure (</w:t>
      </w:r>
      <w:r>
        <w:rPr>
          <w:rStyle w:val="Strong"/>
          <w:rFonts w:ascii="Arial" w:hAnsi="Arial" w:cs="Arial"/>
          <w:color w:val="051E50"/>
          <w:sz w:val="30"/>
          <w:szCs w:val="30"/>
        </w:rPr>
        <w:t>Lines 129 and 130</w:t>
      </w:r>
      <w:r>
        <w:rPr>
          <w:rFonts w:ascii="Arial" w:hAnsi="Arial" w:cs="Arial"/>
          <w:color w:val="051E50"/>
          <w:sz w:val="30"/>
          <w:szCs w:val="30"/>
        </w:rPr>
        <w:t>).</w:t>
      </w:r>
    </w:p>
    <w:p w14:paraId="1BC4E6F6" w14:textId="77777777" w:rsidR="00792381" w:rsidRPr="00992120" w:rsidRDefault="00792381" w:rsidP="00992120">
      <w:pPr>
        <w:numPr>
          <w:ilvl w:val="0"/>
          <w:numId w:val="19"/>
        </w:numPr>
        <w:spacing w:before="100" w:beforeAutospacing="1" w:after="225" w:line="240" w:lineRule="auto"/>
        <w:ind w:left="108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Gracefully </w:t>
      </w:r>
      <w:r w:rsidRPr="00992120">
        <w:rPr>
          <w:rStyle w:val="enlighter-text"/>
          <w:rFonts w:ascii="inherit" w:hAnsi="inherit" w:cs="Arial"/>
          <w:color w:val="000000"/>
          <w:shd w:val="clear" w:color="auto" w:fill="F7F7F7"/>
        </w:rPr>
        <w:t>exit</w:t>
      </w:r>
      <w:r w:rsidRPr="00992120">
        <w:rPr>
          <w:rFonts w:ascii="Arial" w:hAnsi="Arial" w:cs="Arial"/>
          <w:color w:val="051E50"/>
          <w:sz w:val="30"/>
          <w:szCs w:val="30"/>
        </w:rPr>
        <w:t> the script after printing a message instructing the user to inspect the learning rate finder plot (</w:t>
      </w:r>
      <w:r w:rsidRPr="00992120">
        <w:rPr>
          <w:rStyle w:val="Strong"/>
          <w:rFonts w:ascii="Arial" w:hAnsi="Arial" w:cs="Arial"/>
          <w:color w:val="051E50"/>
          <w:sz w:val="30"/>
          <w:szCs w:val="30"/>
        </w:rPr>
        <w:t>Lines 135-137</w:t>
      </w:r>
      <w:r w:rsidRPr="00992120">
        <w:rPr>
          <w:rFonts w:ascii="Arial" w:hAnsi="Arial" w:cs="Arial"/>
          <w:color w:val="051E50"/>
          <w:sz w:val="30"/>
          <w:szCs w:val="30"/>
        </w:rPr>
        <w:t>).</w:t>
      </w:r>
    </w:p>
    <w:p w14:paraId="6BDD3146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lastRenderedPageBreak/>
        <w:t xml:space="preserve">After this code </w:t>
      </w:r>
      <w:proofErr w:type="gramStart"/>
      <w:r>
        <w:rPr>
          <w:rFonts w:ascii="Arial" w:hAnsi="Arial" w:cs="Arial"/>
          <w:color w:val="051E50"/>
          <w:sz w:val="30"/>
          <w:szCs w:val="30"/>
        </w:rPr>
        <w:t>executes</w:t>
      </w:r>
      <w:proofErr w:type="gramEnd"/>
      <w:r>
        <w:rPr>
          <w:rFonts w:ascii="Arial" w:hAnsi="Arial" w:cs="Arial"/>
          <w:color w:val="051E50"/>
          <w:sz w:val="30"/>
          <w:szCs w:val="30"/>
        </w:rPr>
        <w:t xml:space="preserve"> we now need to:</w:t>
      </w:r>
    </w:p>
    <w:p w14:paraId="1FB83654" w14:textId="77777777" w:rsidR="00792381" w:rsidRDefault="00792381" w:rsidP="00792381">
      <w:pPr>
        <w:numPr>
          <w:ilvl w:val="0"/>
          <w:numId w:val="20"/>
        </w:numPr>
        <w:spacing w:before="0" w:after="300" w:line="240" w:lineRule="auto"/>
        <w:ind w:left="795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Step #1: </w:t>
      </w:r>
      <w:r>
        <w:rPr>
          <w:rFonts w:ascii="Arial" w:hAnsi="Arial" w:cs="Arial"/>
          <w:color w:val="051E50"/>
          <w:sz w:val="30"/>
          <w:szCs w:val="30"/>
        </w:rPr>
        <w:t>Review the generated plot.</w:t>
      </w:r>
    </w:p>
    <w:p w14:paraId="7908FD91" w14:textId="77777777" w:rsidR="00792381" w:rsidRPr="00992120" w:rsidRDefault="00792381" w:rsidP="00992120">
      <w:pPr>
        <w:numPr>
          <w:ilvl w:val="0"/>
          <w:numId w:val="20"/>
        </w:numPr>
        <w:spacing w:before="0" w:after="300" w:line="240" w:lineRule="auto"/>
        <w:ind w:left="795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Step #2: </w:t>
      </w:r>
      <w:r>
        <w:rPr>
          <w:rFonts w:ascii="Arial" w:hAnsi="Arial" w:cs="Arial"/>
          <w:color w:val="051E50"/>
          <w:sz w:val="30"/>
          <w:szCs w:val="30"/>
        </w:rPr>
        <w:t>Update </w:t>
      </w:r>
      <w:r w:rsidRPr="00992120">
        <w:rPr>
          <w:rStyle w:val="enlighter-text"/>
          <w:rFonts w:ascii="inherit" w:hAnsi="inherit" w:cs="Arial"/>
          <w:color w:val="000000"/>
          <w:shd w:val="clear" w:color="auto" w:fill="F7F7F7"/>
        </w:rPr>
        <w:t>config.py</w:t>
      </w:r>
      <w:r w:rsidRPr="00992120">
        <w:rPr>
          <w:rFonts w:ascii="Arial" w:hAnsi="Arial" w:cs="Arial"/>
          <w:color w:val="051E50"/>
          <w:sz w:val="30"/>
          <w:szCs w:val="30"/>
        </w:rPr>
        <w:t> with our </w:t>
      </w:r>
      <w:r w:rsidRPr="00992120">
        <w:rPr>
          <w:rStyle w:val="enlighter-text"/>
          <w:rFonts w:ascii="inherit" w:hAnsi="inherit" w:cs="Arial"/>
          <w:color w:val="000000"/>
          <w:shd w:val="clear" w:color="auto" w:fill="F7F7F7"/>
        </w:rPr>
        <w:t>MIN_LR</w:t>
      </w:r>
      <w:r w:rsidRPr="00992120">
        <w:rPr>
          <w:rFonts w:ascii="Arial" w:hAnsi="Arial" w:cs="Arial"/>
          <w:color w:val="051E50"/>
          <w:sz w:val="30"/>
          <w:szCs w:val="30"/>
        </w:rPr>
        <w:t> and </w:t>
      </w:r>
      <w:r w:rsidRPr="00992120">
        <w:rPr>
          <w:rStyle w:val="enlighter-text"/>
          <w:rFonts w:ascii="inherit" w:hAnsi="inherit" w:cs="Arial"/>
          <w:color w:val="000000"/>
          <w:shd w:val="clear" w:color="auto" w:fill="F7F7F7"/>
        </w:rPr>
        <w:t>MAX_LR</w:t>
      </w:r>
      <w:r w:rsidRPr="00992120">
        <w:rPr>
          <w:rFonts w:ascii="Arial" w:hAnsi="Arial" w:cs="Arial"/>
          <w:color w:val="051E50"/>
          <w:sz w:val="30"/>
          <w:szCs w:val="30"/>
        </w:rPr>
        <w:t>, respectively.</w:t>
      </w:r>
    </w:p>
    <w:p w14:paraId="68F4A7B3" w14:textId="77777777" w:rsidR="00792381" w:rsidRDefault="00792381" w:rsidP="00792381">
      <w:pPr>
        <w:numPr>
          <w:ilvl w:val="0"/>
          <w:numId w:val="20"/>
        </w:numPr>
        <w:spacing w:before="0" w:after="300" w:line="240" w:lineRule="auto"/>
        <w:ind w:left="795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Step #3: </w:t>
      </w:r>
      <w:r>
        <w:rPr>
          <w:rFonts w:ascii="Arial" w:hAnsi="Arial" w:cs="Arial"/>
          <w:color w:val="051E50"/>
          <w:sz w:val="30"/>
          <w:szCs w:val="30"/>
        </w:rPr>
        <w:t>Train the network on our full dataset.</w:t>
      </w:r>
    </w:p>
    <w:p w14:paraId="0CD259F8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Assuming we have completed </w:t>
      </w:r>
      <w:r>
        <w:rPr>
          <w:rStyle w:val="Strong"/>
          <w:rFonts w:ascii="Arial" w:hAnsi="Arial" w:cs="Arial"/>
          <w:color w:val="051E50"/>
          <w:sz w:val="30"/>
          <w:szCs w:val="30"/>
        </w:rPr>
        <w:t>Steps #1 and #2</w:t>
      </w:r>
      <w:r>
        <w:rPr>
          <w:rFonts w:ascii="Arial" w:hAnsi="Arial" w:cs="Arial"/>
          <w:color w:val="051E50"/>
          <w:sz w:val="30"/>
          <w:szCs w:val="30"/>
        </w:rPr>
        <w:t>, let’s now handle </w:t>
      </w:r>
      <w:r>
        <w:rPr>
          <w:rStyle w:val="Strong"/>
          <w:rFonts w:ascii="Arial" w:hAnsi="Arial" w:cs="Arial"/>
          <w:color w:val="051E50"/>
          <w:sz w:val="30"/>
          <w:szCs w:val="30"/>
        </w:rPr>
        <w:t>Step #3</w:t>
      </w:r>
      <w:r>
        <w:rPr>
          <w:rFonts w:ascii="Arial" w:hAnsi="Arial" w:cs="Arial"/>
          <w:color w:val="051E50"/>
          <w:sz w:val="30"/>
          <w:szCs w:val="30"/>
        </w:rPr>
        <w:t> where our minimum and maximum learning rate have already been found and updated in the config.</w:t>
      </w:r>
    </w:p>
    <w:p w14:paraId="7CD22DB2" w14:textId="77777777" w:rsidR="00792381" w:rsidRPr="00992120" w:rsidRDefault="00792381" w:rsidP="0099212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In this case, it is time to initialize our </w:t>
      </w:r>
      <w:hyperlink r:id="rId16" w:tgtFrame="_blank" w:history="1">
        <w:r>
          <w:rPr>
            <w:rStyle w:val="Hyperlink"/>
            <w:rFonts w:ascii="Arial" w:eastAsiaTheme="majorEastAsia" w:hAnsi="Arial" w:cs="Arial"/>
            <w:b/>
            <w:bCs/>
            <w:color w:val="169FE6"/>
            <w:sz w:val="30"/>
            <w:szCs w:val="30"/>
          </w:rPr>
          <w:t>Cyclical Learning Rate class</w:t>
        </w:r>
      </w:hyperlink>
      <w:r>
        <w:rPr>
          <w:rFonts w:ascii="Arial" w:hAnsi="Arial" w:cs="Arial"/>
          <w:color w:val="051E50"/>
          <w:sz w:val="30"/>
          <w:szCs w:val="30"/>
        </w:rPr>
        <w:t> and com</w:t>
      </w:r>
      <w:r w:rsidR="00992120">
        <w:rPr>
          <w:rFonts w:ascii="Arial" w:hAnsi="Arial" w:cs="Arial"/>
          <w:color w:val="051E50"/>
          <w:sz w:val="30"/>
          <w:szCs w:val="30"/>
        </w:rPr>
        <w:t>mence training:</w:t>
      </w:r>
    </w:p>
    <w:p w14:paraId="2630051E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otherwise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>, we have already defined a learning rate space to train</w:t>
      </w:r>
    </w:p>
    <w:p w14:paraId="1B4128B1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over, so compute the step size and initialize the cyclic learning</w:t>
      </w:r>
    </w:p>
    <w:p w14:paraId="2DC2CB25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rate method</w:t>
      </w:r>
    </w:p>
    <w:p w14:paraId="24F810CD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stepSize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config.STEP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_SIZE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*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trainX.shape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//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config.BATCH_SIZE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5BA95174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clr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CyclicLR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</w:p>
    <w:p w14:paraId="09A6A5D6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mode=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config.CLR_METHOD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5934BC49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base_lr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config.MIN_LR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5728298A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max_lr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config.MAX_LR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3ACE77FD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step_size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stepSize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DDDEB1F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train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network</w:t>
      </w:r>
    </w:p>
    <w:p w14:paraId="6591BF4E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training network..."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2364F246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H =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model.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fit_</w:t>
      </w:r>
      <w:proofErr w:type="gramStart"/>
      <w:r>
        <w:rPr>
          <w:rStyle w:val="enlighter-m1"/>
          <w:rFonts w:ascii="inherit" w:hAnsi="inherit" w:cs="Courier New"/>
          <w:color w:val="004ED0"/>
          <w:sz w:val="18"/>
          <w:szCs w:val="18"/>
        </w:rPr>
        <w:t>generator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</w:p>
    <w:p w14:paraId="72AF2039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aug.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flow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batch_size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config.BATCH_SIZE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43741EC5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validation_data</w:t>
      </w:r>
      <w:proofErr w:type="spellEnd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valY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58CD5357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steps_per_epoch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trainX.shape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//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config.BATCH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_SIZE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58032066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epochs=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config.NUM_EPOCHS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0AFEC332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callbacks=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clr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6A931C58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verbose=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28B34B3D" w14:textId="77777777" w:rsidR="00792381" w:rsidRPr="00992120" w:rsidRDefault="00792381" w:rsidP="0099212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lastRenderedPageBreak/>
        <w:t>Lines 142-147</w:t>
      </w:r>
      <w:r>
        <w:rPr>
          <w:rFonts w:ascii="Arial" w:hAnsi="Arial" w:cs="Arial"/>
          <w:color w:val="051E50"/>
          <w:sz w:val="30"/>
          <w:szCs w:val="30"/>
        </w:rPr>
        <w:t> initialize our </w:t>
      </w:r>
      <w:proofErr w:type="spellStart"/>
      <w:proofErr w:type="gramStart"/>
      <w:r>
        <w:rPr>
          <w:rStyle w:val="enlighter-text"/>
          <w:rFonts w:ascii="inherit" w:hAnsi="inherit"/>
          <w:color w:val="000000"/>
          <w:shd w:val="clear" w:color="auto" w:fill="F7F7F7"/>
        </w:rPr>
        <w:t>CyclicLR</w:t>
      </w:r>
      <w:proofErr w:type="spellEnd"/>
      <w:r>
        <w:t> .</w:t>
      </w:r>
      <w:proofErr w:type="gramEnd"/>
    </w:p>
    <w:p w14:paraId="015A32E3" w14:textId="77777777" w:rsidR="00792381" w:rsidRPr="00992120" w:rsidRDefault="00792381" w:rsidP="0099212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151-157</w:t>
      </w:r>
      <w:r>
        <w:rPr>
          <w:rFonts w:ascii="Arial" w:hAnsi="Arial" w:cs="Arial"/>
          <w:color w:val="051E50"/>
          <w:sz w:val="30"/>
          <w:szCs w:val="30"/>
        </w:rPr>
        <w:t> then train our 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model</w:t>
      </w:r>
      <w:r>
        <w:t> </w:t>
      </w:r>
      <w:hyperlink r:id="rId17" w:tgtFrame="_blank" w:history="1">
        <w:r>
          <w:rPr>
            <w:rStyle w:val="Hyperlink"/>
            <w:rFonts w:eastAsiaTheme="majorEastAsia"/>
            <w:b/>
            <w:bCs/>
            <w:color w:val="169FE6"/>
          </w:rPr>
          <w:t>using </w:t>
        </w:r>
        <w:r>
          <w:rPr>
            <w:rStyle w:val="HTMLCode"/>
            <w:b/>
            <w:bCs/>
            <w:color w:val="169FE6"/>
            <w:shd w:val="clear" w:color="auto" w:fill="F5F5F5"/>
          </w:rPr>
          <w:t>.</w:t>
        </w:r>
        <w:proofErr w:type="spellStart"/>
        <w:r>
          <w:rPr>
            <w:rStyle w:val="HTMLCode"/>
            <w:b/>
            <w:bCs/>
            <w:color w:val="169FE6"/>
            <w:shd w:val="clear" w:color="auto" w:fill="F5F5F5"/>
          </w:rPr>
          <w:t>fit_generator</w:t>
        </w:r>
        <w:proofErr w:type="spellEnd"/>
      </w:hyperlink>
      <w:r>
        <w:t> with our </w:t>
      </w:r>
      <w:proofErr w:type="spellStart"/>
      <w:r>
        <w:rPr>
          <w:rStyle w:val="enlighter-text"/>
          <w:rFonts w:ascii="inherit" w:hAnsi="inherit"/>
          <w:color w:val="000000"/>
          <w:shd w:val="clear" w:color="auto" w:fill="F7F7F7"/>
        </w:rPr>
        <w:t>aug</w:t>
      </w:r>
      <w:proofErr w:type="spellEnd"/>
      <w:r>
        <w:t> data augmentation object and our </w:t>
      </w:r>
      <w:proofErr w:type="spellStart"/>
      <w:r>
        <w:rPr>
          <w:rStyle w:val="enlighter-text"/>
          <w:rFonts w:ascii="inherit" w:hAnsi="inherit"/>
          <w:color w:val="000000"/>
          <w:shd w:val="clear" w:color="auto" w:fill="F7F7F7"/>
        </w:rPr>
        <w:t>clr</w:t>
      </w:r>
      <w:r>
        <w:t>callback</w:t>
      </w:r>
      <w:proofErr w:type="spellEnd"/>
      <w:r>
        <w:t>.</w:t>
      </w:r>
    </w:p>
    <w:p w14:paraId="7C5EEC21" w14:textId="77777777" w:rsidR="00792381" w:rsidRPr="00992120" w:rsidRDefault="00792381" w:rsidP="0099212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Upon training completion, we proceed to evaluate and save our </w:t>
      </w:r>
      <w:proofErr w:type="gramStart"/>
      <w:r>
        <w:rPr>
          <w:rStyle w:val="enlighter-text"/>
          <w:rFonts w:ascii="inherit" w:hAnsi="inherit"/>
          <w:color w:val="000000"/>
          <w:shd w:val="clear" w:color="auto" w:fill="F7F7F7"/>
        </w:rPr>
        <w:t>model</w:t>
      </w:r>
      <w:r>
        <w:t> :</w:t>
      </w:r>
      <w:proofErr w:type="gramEnd"/>
    </w:p>
    <w:p w14:paraId="60959AA2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evaluate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network and show a classification report</w:t>
      </w:r>
    </w:p>
    <w:p w14:paraId="665A2CC3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evaluating network..."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2C7434F8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predictions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model.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predict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testX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batch_size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config.BATCH_SIZE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0120D8CD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classification_</w:t>
      </w:r>
      <w:proofErr w:type="gram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report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testY.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argmax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axis=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6429E79E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predictions.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argmax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axis=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target_names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config.CLASSES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))</w:t>
      </w:r>
    </w:p>
    <w:p w14:paraId="36A78C9D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serialize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model to disk</w:t>
      </w:r>
    </w:p>
    <w:p w14:paraId="54CA3DC6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serializing network to '{}'...</w:t>
      </w:r>
      <w:proofErr w:type="gram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format</w:t>
      </w:r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config.MODEL_PATH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))</w:t>
      </w:r>
    </w:p>
    <w:p w14:paraId="6DB0AD7E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model.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save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config.MODEL_PATH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2DFCAF70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 161</w:t>
      </w:r>
      <w:r>
        <w:rPr>
          <w:rFonts w:ascii="Arial" w:hAnsi="Arial" w:cs="Arial"/>
          <w:color w:val="051E50"/>
          <w:sz w:val="30"/>
          <w:szCs w:val="30"/>
        </w:rPr>
        <w:t> makes predictions on our test set. Those predictions are passed into </w:t>
      </w:r>
      <w:r>
        <w:rPr>
          <w:rStyle w:val="Strong"/>
          <w:rFonts w:ascii="Arial" w:hAnsi="Arial" w:cs="Arial"/>
          <w:color w:val="051E50"/>
          <w:sz w:val="30"/>
          <w:szCs w:val="30"/>
        </w:rPr>
        <w:t>Lines 162 and 163</w:t>
      </w:r>
      <w:r>
        <w:rPr>
          <w:rFonts w:ascii="Arial" w:hAnsi="Arial" w:cs="Arial"/>
          <w:color w:val="051E50"/>
          <w:sz w:val="30"/>
          <w:szCs w:val="30"/>
        </w:rPr>
        <w:t> which print a classification report summary.</w:t>
      </w:r>
    </w:p>
    <w:p w14:paraId="51E32E7C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 167</w:t>
      </w:r>
      <w:r>
        <w:rPr>
          <w:rFonts w:ascii="Arial" w:hAnsi="Arial" w:cs="Arial"/>
          <w:color w:val="051E50"/>
          <w:sz w:val="30"/>
          <w:szCs w:val="30"/>
        </w:rPr>
        <w:t> serializes and saves the fine-tuned model to disk.</w:t>
      </w:r>
    </w:p>
    <w:p w14:paraId="137B19E0" w14:textId="77777777" w:rsidR="00792381" w:rsidRPr="00992120" w:rsidRDefault="00792381" w:rsidP="00992120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Finally, let’s plot both our training history and CLR history:</w:t>
      </w:r>
    </w:p>
    <w:p w14:paraId="749C5D25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construct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a plot that plots and saves the training history</w:t>
      </w:r>
    </w:p>
    <w:p w14:paraId="2DAE4C2E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N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arange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config.NUM_EPOCHS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2AD3E61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plt.style.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use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ggplot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B3ED586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figure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</w:t>
      </w:r>
    </w:p>
    <w:p w14:paraId="549237B1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plot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N,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H.history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"loss"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label=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train_loss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086F5C1E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plot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N,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H.history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val_loss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label=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val_loss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32DA412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plot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N,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H.history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"accuracy"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label=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train_acc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78FC10B7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plot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N,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H.history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val_accuracy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label=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val_acc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791A35F0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title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"Training Loss and Accuracy"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7D9422F5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xlabel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"Epoch #"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70E0B10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lastRenderedPageBreak/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ylabel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"Loss/Accuracy"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0CB3A9B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legend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loc=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"lower left"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7F942552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savefig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config.TRAINING_PLOT_PATH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7168B2E5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plot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learning rate history</w:t>
      </w:r>
    </w:p>
    <w:p w14:paraId="58A401FC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N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arange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len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clr.history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lr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]))</w:t>
      </w:r>
    </w:p>
    <w:p w14:paraId="26ED180F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figure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</w:t>
      </w:r>
    </w:p>
    <w:p w14:paraId="70C0C66C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plot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N,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clr.history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lr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])</w:t>
      </w:r>
    </w:p>
    <w:p w14:paraId="2E89084F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title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"Cyclical Learning Rate (CLR)"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5A1087E7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xlabel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"Training Iterations"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73A9484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ylabel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"Learning Rate"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2D605F80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plt.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savefig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config.CLR_PLOT_PATH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653C7948" w14:textId="77777777" w:rsidR="004603DB" w:rsidRDefault="00792381" w:rsidP="004603DB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170-181</w:t>
      </w:r>
      <w:r>
        <w:rPr>
          <w:rFonts w:ascii="Arial" w:hAnsi="Arial" w:cs="Arial"/>
          <w:color w:val="051E50"/>
          <w:sz w:val="30"/>
          <w:szCs w:val="30"/>
        </w:rPr>
        <w:t> generate a plot of our training history and save the plot to disk.</w:t>
      </w:r>
    </w:p>
    <w:p w14:paraId="5C059972" w14:textId="77777777" w:rsidR="004603DB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i/>
          <w:iCs/>
          <w:color w:val="051E50"/>
          <w:sz w:val="30"/>
          <w:szCs w:val="30"/>
        </w:rPr>
        <w:t>Note:</w:t>
      </w:r>
      <w:r>
        <w:rPr>
          <w:rStyle w:val="Emphasis"/>
          <w:rFonts w:ascii="Arial" w:hAnsi="Arial" w:cs="Arial"/>
          <w:color w:val="051E50"/>
          <w:sz w:val="30"/>
          <w:szCs w:val="30"/>
        </w:rPr>
        <w:t> In TensorFlow 2.0, the history dictionary keys have changed from </w:t>
      </w:r>
      <w:proofErr w:type="spellStart"/>
      <w:r>
        <w:rPr>
          <w:rStyle w:val="enlighter-text"/>
          <w:rFonts w:ascii="inherit" w:hAnsi="inherit"/>
          <w:i/>
          <w:iCs/>
          <w:color w:val="000000"/>
          <w:shd w:val="clear" w:color="auto" w:fill="F7F7F7"/>
        </w:rPr>
        <w:t>acc</w:t>
      </w:r>
      <w:proofErr w:type="spellEnd"/>
      <w:r>
        <w:rPr>
          <w:rStyle w:val="Emphasis"/>
        </w:rPr>
        <w:t> to </w:t>
      </w:r>
      <w:r>
        <w:rPr>
          <w:rStyle w:val="enlighter-text"/>
          <w:rFonts w:ascii="inherit" w:hAnsi="inherit"/>
          <w:i/>
          <w:iCs/>
          <w:color w:val="000000"/>
          <w:shd w:val="clear" w:color="auto" w:fill="F7F7F7"/>
        </w:rPr>
        <w:t>accuracy</w:t>
      </w:r>
      <w:r>
        <w:rPr>
          <w:rStyle w:val="Emphasis"/>
        </w:rPr>
        <w:t> and </w:t>
      </w:r>
      <w:proofErr w:type="spellStart"/>
      <w:r>
        <w:rPr>
          <w:rStyle w:val="enlighter-text"/>
          <w:rFonts w:ascii="inherit" w:hAnsi="inherit"/>
          <w:i/>
          <w:iCs/>
          <w:color w:val="000000"/>
          <w:shd w:val="clear" w:color="auto" w:fill="F7F7F7"/>
        </w:rPr>
        <w:t>val_acc</w:t>
      </w:r>
      <w:proofErr w:type="spellEnd"/>
      <w:r>
        <w:rPr>
          <w:rStyle w:val="Emphasis"/>
        </w:rPr>
        <w:t> to </w:t>
      </w:r>
      <w:proofErr w:type="spellStart"/>
      <w:r>
        <w:rPr>
          <w:rStyle w:val="enlighter-text"/>
          <w:rFonts w:ascii="inherit" w:hAnsi="inherit"/>
          <w:i/>
          <w:iCs/>
          <w:color w:val="000000"/>
          <w:shd w:val="clear" w:color="auto" w:fill="F7F7F7"/>
        </w:rPr>
        <w:t>val_</w:t>
      </w:r>
      <w:proofErr w:type="gramStart"/>
      <w:r>
        <w:rPr>
          <w:rStyle w:val="enlighter-text"/>
          <w:rFonts w:ascii="inherit" w:hAnsi="inherit"/>
          <w:i/>
          <w:iCs/>
          <w:color w:val="000000"/>
          <w:shd w:val="clear" w:color="auto" w:fill="F7F7F7"/>
        </w:rPr>
        <w:t>accuracy</w:t>
      </w:r>
      <w:proofErr w:type="spellEnd"/>
      <w:r>
        <w:rPr>
          <w:rStyle w:val="Emphasis"/>
        </w:rPr>
        <w:t> .</w:t>
      </w:r>
      <w:proofErr w:type="gramEnd"/>
      <w:r>
        <w:rPr>
          <w:rStyle w:val="Emphasis"/>
        </w:rPr>
        <w:t xml:space="preserve"> It is especially confusing since “accuracy” is spelled out now, but “validation” is not. Take special care with this nuance depending on your TensorFlow version.</w:t>
      </w:r>
    </w:p>
    <w:p w14:paraId="5DDC7F88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Lines 184-190</w:t>
      </w:r>
      <w:r>
        <w:rPr>
          <w:rFonts w:ascii="Arial" w:hAnsi="Arial" w:cs="Arial"/>
          <w:color w:val="051E50"/>
          <w:sz w:val="30"/>
          <w:szCs w:val="30"/>
        </w:rPr>
        <w:t> plot our Cyclical Learning Rate history and save the figure to disk.</w:t>
      </w:r>
    </w:p>
    <w:p w14:paraId="6F156B6E" w14:textId="77777777" w:rsidR="00792381" w:rsidRDefault="00792381" w:rsidP="00792381">
      <w:pPr>
        <w:pStyle w:val="Heading3"/>
        <w:spacing w:before="900" w:after="360"/>
        <w:rPr>
          <w:rFonts w:ascii="Arial" w:hAnsi="Arial" w:cs="Arial"/>
          <w:color w:val="051E50"/>
          <w:sz w:val="48"/>
          <w:szCs w:val="48"/>
        </w:rPr>
      </w:pPr>
      <w:r>
        <w:rPr>
          <w:rFonts w:ascii="Arial" w:hAnsi="Arial" w:cs="Arial"/>
          <w:color w:val="051E50"/>
          <w:sz w:val="48"/>
          <w:szCs w:val="48"/>
        </w:rPr>
        <w:t>Finding our initial learning rate</w:t>
      </w:r>
    </w:p>
    <w:p w14:paraId="23C751CD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Before we attempt to fine-tune our model to recognize natural disasters, let’s first use our </w:t>
      </w:r>
      <w:hyperlink r:id="rId18" w:tgtFrame="_blank" w:history="1">
        <w:r>
          <w:rPr>
            <w:rStyle w:val="Hyperlink"/>
            <w:rFonts w:ascii="Arial" w:eastAsiaTheme="majorEastAsia" w:hAnsi="Arial" w:cs="Arial"/>
            <w:b/>
            <w:bCs/>
            <w:color w:val="169FE6"/>
            <w:sz w:val="30"/>
            <w:szCs w:val="30"/>
          </w:rPr>
          <w:t>learning rate finder</w:t>
        </w:r>
      </w:hyperlink>
      <w:r>
        <w:rPr>
          <w:rFonts w:ascii="Arial" w:hAnsi="Arial" w:cs="Arial"/>
          <w:color w:val="051E50"/>
          <w:sz w:val="30"/>
          <w:szCs w:val="30"/>
        </w:rPr>
        <w:t> to find an optimal set of learning rate ranges. Using this optimal learning rate range we’ll then be able to apply </w:t>
      </w:r>
      <w:hyperlink r:id="rId19" w:tgtFrame="_blank" w:history="1">
        <w:r>
          <w:rPr>
            <w:rStyle w:val="Hyperlink"/>
            <w:rFonts w:ascii="Arial" w:eastAsiaTheme="majorEastAsia" w:hAnsi="Arial" w:cs="Arial"/>
            <w:b/>
            <w:bCs/>
            <w:color w:val="169FE6"/>
            <w:sz w:val="30"/>
            <w:szCs w:val="30"/>
          </w:rPr>
          <w:t>Cyclical Learning Rates</w:t>
        </w:r>
      </w:hyperlink>
      <w:r>
        <w:rPr>
          <w:rFonts w:ascii="Arial" w:hAnsi="Arial" w:cs="Arial"/>
          <w:color w:val="051E50"/>
          <w:sz w:val="30"/>
          <w:szCs w:val="30"/>
        </w:rPr>
        <w:t> to improve our model accuracy.</w:t>
      </w:r>
    </w:p>
    <w:p w14:paraId="3099DC3F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Make sure you have both:</w:t>
      </w:r>
    </w:p>
    <w:p w14:paraId="19A32E43" w14:textId="77777777" w:rsidR="00792381" w:rsidRDefault="00792381" w:rsidP="00792381">
      <w:pPr>
        <w:numPr>
          <w:ilvl w:val="0"/>
          <w:numId w:val="21"/>
        </w:numPr>
        <w:spacing w:before="0" w:after="300" w:line="240" w:lineRule="auto"/>
        <w:ind w:left="795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Used the </w:t>
      </w:r>
      <w:r>
        <w:rPr>
          <w:rStyle w:val="Emphasis"/>
          <w:rFonts w:ascii="Arial" w:hAnsi="Arial" w:cs="Arial"/>
          <w:b w:val="0"/>
          <w:bCs/>
          <w:color w:val="051E50"/>
          <w:sz w:val="30"/>
          <w:szCs w:val="30"/>
        </w:rPr>
        <w:t>“Downloads”</w:t>
      </w:r>
      <w:r>
        <w:rPr>
          <w:rFonts w:ascii="Arial" w:hAnsi="Arial" w:cs="Arial"/>
          <w:color w:val="051E50"/>
          <w:sz w:val="30"/>
          <w:szCs w:val="30"/>
        </w:rPr>
        <w:t> section of this tutorial to download the source code.</w:t>
      </w:r>
    </w:p>
    <w:p w14:paraId="24327DDC" w14:textId="77777777" w:rsidR="00792381" w:rsidRDefault="00792381" w:rsidP="00792381">
      <w:pPr>
        <w:numPr>
          <w:ilvl w:val="0"/>
          <w:numId w:val="21"/>
        </w:numPr>
        <w:spacing w:before="0" w:after="300" w:line="240" w:lineRule="auto"/>
        <w:ind w:left="795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Downloaded the dataset using the </w:t>
      </w:r>
      <w:r>
        <w:rPr>
          <w:rStyle w:val="Emphasis"/>
          <w:rFonts w:ascii="Arial" w:hAnsi="Arial" w:cs="Arial"/>
          <w:color w:val="051E50"/>
          <w:sz w:val="30"/>
          <w:szCs w:val="30"/>
        </w:rPr>
        <w:t>“Downloading the natural disasters dataset”</w:t>
      </w:r>
      <w:r>
        <w:rPr>
          <w:rFonts w:ascii="Arial" w:hAnsi="Arial" w:cs="Arial"/>
          <w:color w:val="051E50"/>
          <w:sz w:val="30"/>
          <w:szCs w:val="30"/>
        </w:rPr>
        <w:t> section above.</w:t>
      </w:r>
    </w:p>
    <w:p w14:paraId="40131945" w14:textId="77777777" w:rsidR="00792381" w:rsidRPr="004603DB" w:rsidRDefault="00792381" w:rsidP="004603DB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lastRenderedPageBreak/>
        <w:t>From there, open up a terminal and execute the following command:</w:t>
      </w:r>
    </w:p>
    <w:p w14:paraId="37BD3652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$ python train.py --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lr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-find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</w:t>
      </w:r>
    </w:p>
    <w:p w14:paraId="70D9C1DA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loading images...</w:t>
      </w:r>
    </w:p>
    <w:p w14:paraId="6CEEAEC5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processing data...</w:t>
      </w:r>
    </w:p>
    <w:p w14:paraId="1BB3AF09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compiling model...</w:t>
      </w:r>
    </w:p>
    <w:p w14:paraId="574E9C4C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finding learning rate...</w:t>
      </w:r>
    </w:p>
    <w:p w14:paraId="7DCEFA01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20</w:t>
      </w:r>
    </w:p>
    <w:p w14:paraId="0859F5DF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- 29s 314ms/step - loss: 9.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7411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2664</w:t>
      </w:r>
    </w:p>
    <w:p w14:paraId="7E3A2913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20</w:t>
      </w:r>
    </w:p>
    <w:p w14:paraId="1846BF88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- 28s 295ms/step - loss: 9.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5912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2701</w:t>
      </w:r>
    </w:p>
    <w:p w14:paraId="6D2E812C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20</w:t>
      </w:r>
    </w:p>
    <w:p w14:paraId="2C1E5ABD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- 27s 291ms/step - loss: 9.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4601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2731</w:t>
      </w:r>
    </w:p>
    <w:p w14:paraId="238BD1EA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...</w:t>
      </w:r>
    </w:p>
    <w:p w14:paraId="4600BBE6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20</w:t>
      </w:r>
    </w:p>
    <w:p w14:paraId="253541BF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- 27s 290ms/step - loss: 2.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7111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7764</w:t>
      </w:r>
    </w:p>
    <w:p w14:paraId="0727F20A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20</w:t>
      </w:r>
    </w:p>
    <w:p w14:paraId="227D1F35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- 27s 286ms/step - loss: 5.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9785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6084</w:t>
      </w:r>
    </w:p>
    <w:p w14:paraId="35230939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20</w:t>
      </w:r>
    </w:p>
    <w:p w14:paraId="1C25A8CD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47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[==============&gt;...............] - ETA: 13s - loss: 10.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8441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3261</w:t>
      </w:r>
    </w:p>
    <w:p w14:paraId="6BC972D2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learning rate finder complete</w:t>
      </w:r>
    </w:p>
    <w:p w14:paraId="2A46E4E4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examine plot and adjust learning rates before training</w:t>
      </w:r>
    </w:p>
    <w:p w14:paraId="7CC7C961" w14:textId="77777777" w:rsidR="00792381" w:rsidRPr="004603DB" w:rsidRDefault="00792381" w:rsidP="004603DB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Provided the 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train.py</w:t>
      </w:r>
      <w:r>
        <w:t xml:space="preserve"> script exited without </w:t>
      </w:r>
      <w:proofErr w:type="gramStart"/>
      <w:r>
        <w:t>error,</w:t>
      </w:r>
      <w:proofErr w:type="gramEnd"/>
      <w:r>
        <w:t xml:space="preserve"> you should now have a file named 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lrfind_plot.png</w:t>
      </w:r>
      <w:r>
        <w:t> in your output directory.</w:t>
      </w:r>
    </w:p>
    <w:p w14:paraId="1785842E" w14:textId="77777777" w:rsidR="00792381" w:rsidRDefault="00792381" w:rsidP="00792381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Take a second now to inspect this image:</w:t>
      </w:r>
    </w:p>
    <w:p w14:paraId="782C8896" w14:textId="77777777" w:rsidR="004603DB" w:rsidRDefault="00792381" w:rsidP="00792381">
      <w:pPr>
        <w:rPr>
          <w:rStyle w:val="Strong"/>
        </w:rPr>
      </w:pPr>
      <w:r>
        <w:rPr>
          <w:b/>
          <w:bCs/>
          <w:noProof/>
          <w:color w:val="169FE6"/>
        </w:rPr>
        <w:lastRenderedPageBreak/>
        <w:drawing>
          <wp:inline distT="0" distB="0" distL="0" distR="0" wp14:anchorId="691A4D92" wp14:editId="311ED526">
            <wp:extent cx="5717540" cy="4285615"/>
            <wp:effectExtent l="0" t="0" r="0" b="635"/>
            <wp:docPr id="762484758" name="Picture 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E551" w14:textId="77777777" w:rsidR="00792381" w:rsidRDefault="004603DB" w:rsidP="00792381">
      <w:pPr>
        <w:rPr>
          <w:rFonts w:ascii="Times New Roman" w:hAnsi="Times New Roman" w:cs="Times New Roman"/>
          <w:color w:val="auto"/>
          <w:sz w:val="24"/>
        </w:rPr>
      </w:pPr>
      <w:r>
        <w:rPr>
          <w:rStyle w:val="Strong"/>
        </w:rPr>
        <w:t>fi</w:t>
      </w:r>
      <w:r w:rsidR="00792381">
        <w:rPr>
          <w:rStyle w:val="Strong"/>
        </w:rPr>
        <w:t>gure 4:</w:t>
      </w:r>
      <w:r w:rsidR="00792381">
        <w:t> Using a </w:t>
      </w:r>
      <w:proofErr w:type="spellStart"/>
      <w:r w:rsidR="00792381">
        <w:fldChar w:fldCharType="begin"/>
      </w:r>
      <w:r w:rsidR="00792381">
        <w:instrText xml:space="preserve"> HYPERLINK "https://pyimagesearch.com/2019/08/05/keras-learning-rate-finder/" \t "_blank" </w:instrText>
      </w:r>
      <w:r w:rsidR="00792381">
        <w:fldChar w:fldCharType="separate"/>
      </w:r>
      <w:r w:rsidR="00792381">
        <w:rPr>
          <w:rStyle w:val="Emphasis"/>
          <w:b w:val="0"/>
          <w:bCs/>
          <w:color w:val="169FE6"/>
        </w:rPr>
        <w:t>Keras</w:t>
      </w:r>
      <w:proofErr w:type="spellEnd"/>
      <w:r w:rsidR="00792381">
        <w:rPr>
          <w:rStyle w:val="Emphasis"/>
          <w:b w:val="0"/>
          <w:bCs/>
          <w:color w:val="169FE6"/>
        </w:rPr>
        <w:t xml:space="preserve"> Learning Rate Finder</w:t>
      </w:r>
      <w:r w:rsidR="00792381">
        <w:fldChar w:fldCharType="end"/>
      </w:r>
      <w:r w:rsidR="00792381">
        <w:t xml:space="preserve"> to find the optimal learning rates to fine tune our CNN on our natural disaster dataset. We will use the dataset to train a model for detecting natural disasters with the </w:t>
      </w:r>
      <w:proofErr w:type="spellStart"/>
      <w:r w:rsidR="00792381">
        <w:t>Keras</w:t>
      </w:r>
      <w:proofErr w:type="spellEnd"/>
      <w:r w:rsidR="00792381">
        <w:t xml:space="preserve"> deep learning framework.</w:t>
      </w:r>
    </w:p>
    <w:p w14:paraId="6EEA33F5" w14:textId="77777777" w:rsidR="00792381" w:rsidRPr="004603DB" w:rsidRDefault="00792381" w:rsidP="004603DB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Examining the plot you can see that our model initially starts to learn and gain traction around 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1e-</w:t>
      </w:r>
      <w:proofErr w:type="gramStart"/>
      <w:r>
        <w:rPr>
          <w:rStyle w:val="enlighter-n1"/>
          <w:rFonts w:ascii="inherit" w:hAnsi="inherit"/>
          <w:color w:val="CE0000"/>
          <w:shd w:val="clear" w:color="auto" w:fill="F7F7F7"/>
        </w:rPr>
        <w:t>6</w:t>
      </w:r>
      <w:r>
        <w:t> .</w:t>
      </w:r>
      <w:proofErr w:type="gramEnd"/>
    </w:p>
    <w:p w14:paraId="29D82E8C" w14:textId="77777777" w:rsidR="00792381" w:rsidRPr="004603DB" w:rsidRDefault="00792381" w:rsidP="004603DB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Our loss continues to drop until approximately 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1e-</w:t>
      </w:r>
      <w:r>
        <w:rPr>
          <w:rStyle w:val="enlighter-n1"/>
          <w:rFonts w:ascii="inherit" w:hAnsi="inherit"/>
          <w:color w:val="CE0000"/>
          <w:shd w:val="clear" w:color="auto" w:fill="F7F7F7"/>
        </w:rPr>
        <w:t>4</w:t>
      </w:r>
      <w:r>
        <w:t> where it starts to rise again, a sure sign of overfitting.</w:t>
      </w:r>
    </w:p>
    <w:p w14:paraId="657E841A" w14:textId="77777777" w:rsidR="00792381" w:rsidRPr="004603DB" w:rsidRDefault="00792381" w:rsidP="004603DB">
      <w:pPr>
        <w:pStyle w:val="NormalWeb"/>
        <w:spacing w:before="360" w:beforeAutospacing="0" w:after="360" w:afterAutospacing="0"/>
        <w:rPr>
          <w:rFonts w:ascii="Arial" w:hAnsi="Arial" w:cs="Arial"/>
          <w:b/>
          <w:bCs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Our optimal learning rate range is, therefore, </w:t>
      </w:r>
      <w:r>
        <w:rPr>
          <w:rStyle w:val="enlighter-text"/>
          <w:rFonts w:ascii="inherit" w:hAnsi="inherit"/>
          <w:b/>
          <w:bCs/>
          <w:color w:val="000000"/>
          <w:shd w:val="clear" w:color="auto" w:fill="F7F7F7"/>
        </w:rPr>
        <w:t>1e-</w:t>
      </w:r>
      <w:r>
        <w:rPr>
          <w:rStyle w:val="enlighter-n1"/>
          <w:rFonts w:ascii="inherit" w:hAnsi="inherit"/>
          <w:b/>
          <w:bCs/>
          <w:color w:val="CE0000"/>
          <w:shd w:val="clear" w:color="auto" w:fill="F7F7F7"/>
        </w:rPr>
        <w:t>6</w:t>
      </w:r>
      <w:r>
        <w:rPr>
          <w:rStyle w:val="Strong"/>
        </w:rPr>
        <w:t> to </w:t>
      </w:r>
      <w:r>
        <w:rPr>
          <w:rStyle w:val="enlighter-text"/>
          <w:rFonts w:ascii="inherit" w:hAnsi="inherit"/>
          <w:b/>
          <w:bCs/>
          <w:color w:val="000000"/>
          <w:shd w:val="clear" w:color="auto" w:fill="F7F7F7"/>
        </w:rPr>
        <w:t>1e-</w:t>
      </w:r>
      <w:proofErr w:type="gramStart"/>
      <w:r>
        <w:rPr>
          <w:rStyle w:val="enlighter-n1"/>
          <w:rFonts w:ascii="inherit" w:hAnsi="inherit"/>
          <w:b/>
          <w:bCs/>
          <w:color w:val="CE0000"/>
          <w:shd w:val="clear" w:color="auto" w:fill="F7F7F7"/>
        </w:rPr>
        <w:t>4</w:t>
      </w:r>
      <w:r>
        <w:rPr>
          <w:rStyle w:val="Strong"/>
        </w:rPr>
        <w:t> .</w:t>
      </w:r>
      <w:proofErr w:type="gramEnd"/>
    </w:p>
    <w:p w14:paraId="419ED215" w14:textId="77777777" w:rsidR="00792381" w:rsidRDefault="00792381" w:rsidP="00792381">
      <w:pPr>
        <w:pStyle w:val="Heading3"/>
        <w:spacing w:before="900" w:after="360"/>
        <w:rPr>
          <w:rFonts w:ascii="Arial" w:hAnsi="Arial" w:cs="Arial"/>
          <w:color w:val="051E50"/>
          <w:sz w:val="48"/>
          <w:szCs w:val="48"/>
        </w:rPr>
      </w:pPr>
      <w:r>
        <w:rPr>
          <w:rFonts w:ascii="Arial" w:hAnsi="Arial" w:cs="Arial"/>
          <w:color w:val="051E50"/>
          <w:sz w:val="48"/>
          <w:szCs w:val="48"/>
        </w:rPr>
        <w:t>Update our learning rates</w:t>
      </w:r>
    </w:p>
    <w:p w14:paraId="04EE340B" w14:textId="77777777" w:rsidR="00792381" w:rsidRPr="004603DB" w:rsidRDefault="00792381" w:rsidP="004603DB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30"/>
          <w:szCs w:val="30"/>
        </w:rPr>
      </w:pPr>
      <w:r>
        <w:rPr>
          <w:rFonts w:ascii="Arial" w:hAnsi="Arial" w:cs="Arial"/>
          <w:color w:val="051E50"/>
          <w:sz w:val="30"/>
          <w:szCs w:val="30"/>
        </w:rPr>
        <w:t>Now that we know our optimal learning rates, let’s go back to our 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config.py</w:t>
      </w:r>
      <w:r>
        <w:t> file and update them accordingly:</w:t>
      </w:r>
    </w:p>
    <w:p w14:paraId="414F3741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lastRenderedPageBreak/>
        <w:t># define the minimum learning rate, maximum learning rate, batch size,</w:t>
      </w:r>
    </w:p>
    <w:p w14:paraId="1707875E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step size, CLR method, and number of epochs</w:t>
      </w:r>
    </w:p>
    <w:p w14:paraId="16E0D0F5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MIN_LR = </w:t>
      </w:r>
      <w:r>
        <w:rPr>
          <w:rStyle w:val="enlighter-n0"/>
          <w:rFonts w:ascii="inherit" w:hAnsi="inherit" w:cs="Courier New"/>
          <w:color w:val="CE0000"/>
          <w:sz w:val="18"/>
          <w:szCs w:val="18"/>
        </w:rPr>
        <w:t>1e-6</w:t>
      </w:r>
    </w:p>
    <w:p w14:paraId="49BCF622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MAX_LR = </w:t>
      </w:r>
      <w:r>
        <w:rPr>
          <w:rStyle w:val="enlighter-n0"/>
          <w:rFonts w:ascii="inherit" w:hAnsi="inherit" w:cs="Courier New"/>
          <w:color w:val="CE0000"/>
          <w:sz w:val="18"/>
          <w:szCs w:val="18"/>
        </w:rPr>
        <w:t>1e-4</w:t>
      </w:r>
    </w:p>
    <w:p w14:paraId="713B59DB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BATCH_SIZE =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32</w:t>
      </w:r>
    </w:p>
    <w:p w14:paraId="0CF308CB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STEP_SIZE =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8</w:t>
      </w:r>
    </w:p>
    <w:p w14:paraId="62A50C51" w14:textId="77777777" w:rsidR="00792381" w:rsidRDefault="00792381" w:rsidP="00792381">
      <w:pPr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CLR_METHOD =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"triangular"</w:t>
      </w:r>
    </w:p>
    <w:p w14:paraId="70D65E95" w14:textId="77777777" w:rsidR="00792381" w:rsidRDefault="00792381" w:rsidP="00792381">
      <w:pPr>
        <w:shd w:val="clear" w:color="auto" w:fill="F7F7F7"/>
        <w:spacing w:line="276" w:lineRule="atLeast"/>
        <w:rPr>
          <w:rFonts w:ascii="Courier New" w:hAnsi="Courier New" w:cs="Courier New"/>
          <w:color w:val="051E50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NUM_EPOCHS =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6AF76E31" w14:textId="77777777" w:rsidR="004603DB" w:rsidRPr="004603DB" w:rsidRDefault="00792381" w:rsidP="004603DB">
      <w:pPr>
        <w:pStyle w:val="NormalWeb"/>
        <w:spacing w:before="360" w:beforeAutospacing="0" w:after="360" w:afterAutospacing="0"/>
      </w:pPr>
      <w:r>
        <w:rPr>
          <w:rFonts w:ascii="Arial" w:hAnsi="Arial" w:cs="Arial"/>
          <w:color w:val="051E50"/>
          <w:sz w:val="30"/>
          <w:szCs w:val="30"/>
        </w:rPr>
        <w:t>Notice on </w:t>
      </w:r>
      <w:r>
        <w:rPr>
          <w:rStyle w:val="Strong"/>
          <w:rFonts w:ascii="Arial" w:hAnsi="Arial" w:cs="Arial"/>
          <w:color w:val="051E50"/>
          <w:sz w:val="30"/>
          <w:szCs w:val="30"/>
        </w:rPr>
        <w:t>Lines 19 and 20</w:t>
      </w:r>
      <w:r>
        <w:rPr>
          <w:rFonts w:ascii="Arial" w:hAnsi="Arial" w:cs="Arial"/>
          <w:color w:val="051E50"/>
          <w:sz w:val="30"/>
          <w:szCs w:val="30"/>
        </w:rPr>
        <w:t xml:space="preserve"> (highlighted) of our configuration </w:t>
      </w:r>
      <w:proofErr w:type="gramStart"/>
      <w:r>
        <w:rPr>
          <w:rFonts w:ascii="Arial" w:hAnsi="Arial" w:cs="Arial"/>
          <w:color w:val="051E50"/>
          <w:sz w:val="30"/>
          <w:szCs w:val="30"/>
        </w:rPr>
        <w:t>file</w:t>
      </w:r>
      <w:proofErr w:type="gramEnd"/>
      <w:r>
        <w:rPr>
          <w:rFonts w:ascii="Arial" w:hAnsi="Arial" w:cs="Arial"/>
          <w:color w:val="051E50"/>
          <w:sz w:val="30"/>
          <w:szCs w:val="30"/>
        </w:rPr>
        <w:t xml:space="preserve"> that the </w:t>
      </w:r>
      <w:r>
        <w:rPr>
          <w:rStyle w:val="enlighter-text"/>
          <w:rFonts w:ascii="inherit" w:hAnsi="inherit"/>
          <w:color w:val="000000"/>
          <w:shd w:val="clear" w:color="auto" w:fill="F7F7F7"/>
        </w:rPr>
        <w:t>MIN_LR</w:t>
      </w:r>
      <w:r>
        <w:t> and </w:t>
      </w:r>
      <w:proofErr w:type="spellStart"/>
      <w:r>
        <w:rPr>
          <w:rStyle w:val="enlighter-text"/>
          <w:rFonts w:ascii="inherit" w:hAnsi="inherit"/>
          <w:color w:val="000000"/>
          <w:shd w:val="clear" w:color="auto" w:fill="F7F7F7"/>
        </w:rPr>
        <w:t>MAX_LR</w:t>
      </w:r>
      <w:r>
        <w:t>learning</w:t>
      </w:r>
      <w:proofErr w:type="spellEnd"/>
      <w:r>
        <w:t xml:space="preserve"> rate values are freshly updated. These values were found by inspecting our </w:t>
      </w:r>
      <w:proofErr w:type="spellStart"/>
      <w:r>
        <w:fldChar w:fldCharType="begin"/>
      </w:r>
      <w:r>
        <w:instrText xml:space="preserve"> HYPERLINK "https://pyimagesearch.com/2019/08/05/keras-learning-rate-finder/" \t "_blank" </w:instrText>
      </w:r>
      <w:r>
        <w:fldChar w:fldCharType="separate"/>
      </w:r>
      <w:r>
        <w:rPr>
          <w:rStyle w:val="Hyperlink"/>
          <w:rFonts w:eastAsiaTheme="majorEastAsia"/>
          <w:b/>
          <w:bCs/>
          <w:color w:val="169FE6"/>
        </w:rPr>
        <w:t>Keras</w:t>
      </w:r>
      <w:proofErr w:type="spellEnd"/>
      <w:r>
        <w:rPr>
          <w:rStyle w:val="Hyperlink"/>
          <w:rFonts w:eastAsiaTheme="majorEastAsia"/>
          <w:b/>
          <w:bCs/>
          <w:color w:val="169FE6"/>
        </w:rPr>
        <w:t xml:space="preserve"> Learning Rate Finder</w:t>
      </w:r>
      <w:r>
        <w:fldChar w:fldCharType="end"/>
      </w:r>
      <w:r>
        <w:t> plot in the section abov</w:t>
      </w:r>
      <w:r w:rsidR="004603DB">
        <w:t>e.</w:t>
      </w:r>
    </w:p>
    <w:p w14:paraId="314B3594" w14:textId="77777777" w:rsidR="004603DB" w:rsidRDefault="004603DB" w:rsidP="004603DB">
      <w:pPr>
        <w:pStyle w:val="Heading3"/>
        <w:spacing w:before="900" w:after="360"/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Training the natural disaster detection model with </w:t>
      </w:r>
      <w:proofErr w:type="spellStart"/>
      <w:r>
        <w:rPr>
          <w:rFonts w:ascii="Arial" w:hAnsi="Arial" w:cs="Arial"/>
          <w:sz w:val="48"/>
          <w:szCs w:val="48"/>
        </w:rPr>
        <w:t>Keras</w:t>
      </w:r>
      <w:proofErr w:type="spellEnd"/>
    </w:p>
    <w:p w14:paraId="2D533846" w14:textId="77777777" w:rsidR="004603DB" w:rsidRDefault="004603DB" w:rsidP="004603DB">
      <w:pPr>
        <w:pStyle w:val="NormalWeb"/>
        <w:spacing w:before="360" w:beforeAutospacing="0" w:after="360" w:afterAutospacing="0"/>
      </w:pPr>
      <w:r>
        <w:t>We can now fine-tune our model to recognize natural disasters!</w:t>
      </w:r>
    </w:p>
    <w:p w14:paraId="164B7281" w14:textId="73B8C594" w:rsidR="004603DB" w:rsidRPr="00B33722" w:rsidRDefault="004603DB" w:rsidP="00B33722">
      <w:pPr>
        <w:pStyle w:val="NormalWeb"/>
        <w:spacing w:before="360" w:beforeAutospacing="0" w:after="360" w:afterAutospacing="0"/>
      </w:pPr>
      <w:r>
        <w:t>Execute the following command which will train our network over the full set of epochs:</w:t>
      </w:r>
    </w:p>
    <w:p w14:paraId="67746BAB" w14:textId="77777777" w:rsidR="004603DB" w:rsidRDefault="004603DB" w:rsidP="004603DB">
      <w:pPr>
        <w:spacing w:line="276" w:lineRule="atLeast"/>
        <w:rPr>
          <w:rFonts w:ascii="Courier New" w:hAnsi="Courier New" w:cs="Courier New"/>
          <w:color w:val="auto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$ python train.py</w:t>
      </w:r>
    </w:p>
    <w:p w14:paraId="785370C9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loading images...</w:t>
      </w:r>
    </w:p>
    <w:p w14:paraId="341ABDEA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processing data...</w:t>
      </w:r>
    </w:p>
    <w:p w14:paraId="00F48D42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compiling model...</w:t>
      </w:r>
    </w:p>
    <w:p w14:paraId="40DBC8E3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training network...</w:t>
      </w:r>
    </w:p>
    <w:p w14:paraId="4AB670E0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54152075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- 32s 343ms/step - loss: 8.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5819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3254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2.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5915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6829</w:t>
      </w:r>
    </w:p>
    <w:p w14:paraId="498B1599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77C87A67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- 30s 320ms/step - loss: 4.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2144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6194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1.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2390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8573</w:t>
      </w:r>
    </w:p>
    <w:p w14:paraId="610CA9DE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3DDD8B95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- 29s 316ms/step - loss: 2.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5044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7605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1.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0052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8862</w:t>
      </w:r>
    </w:p>
    <w:p w14:paraId="7740961D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03CBBF37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lastRenderedPageBreak/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- 30s 322ms/step - loss: 2.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0702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8011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9150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9070</w:t>
      </w:r>
    </w:p>
    <w:p w14:paraId="3A734B04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7411AE78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- 29s 313ms/step - loss: 1.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5996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8366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7397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9268</w:t>
      </w:r>
    </w:p>
    <w:p w14:paraId="655F1F83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...</w:t>
      </w:r>
    </w:p>
    <w:p w14:paraId="0D48D06A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3D703498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- 28s 304ms/step - loss: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2180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9275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2608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9476</w:t>
      </w:r>
    </w:p>
    <w:p w14:paraId="149E8D01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2194146A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- 29s 315ms/step - loss: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2521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9178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2693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9449</w:t>
      </w:r>
    </w:p>
    <w:p w14:paraId="48DFF110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46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522FC263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- 29s 312ms/step - loss: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2330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9284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2687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9467</w:t>
      </w:r>
    </w:p>
    <w:p w14:paraId="0D412610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47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175DDBFA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- 29s 310ms/step - loss: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2120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9322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2646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9476</w:t>
      </w:r>
    </w:p>
    <w:p w14:paraId="06CCC716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Epoch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48</w:t>
      </w:r>
    </w:p>
    <w:p w14:paraId="78FE527B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/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[==============================] - 29s 311ms/step - loss: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2237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accuracy: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9318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val_loss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2664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val_accuracy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: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9485</w:t>
      </w:r>
    </w:p>
    <w:p w14:paraId="4FAF416D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evaluating network...</w:t>
      </w:r>
    </w:p>
    <w:p w14:paraId="116DDF79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precision recall f1-score support</w:t>
      </w:r>
    </w:p>
    <w:p w14:paraId="3F22D583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Cyclone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99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97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98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205</w:t>
      </w:r>
    </w:p>
    <w:p w14:paraId="3665D10A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Earthquake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96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93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362</w:t>
      </w:r>
    </w:p>
    <w:p w14:paraId="7B114D49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Flood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92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267</w:t>
      </w:r>
    </w:p>
    <w:p w14:paraId="61CEF5DC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Wildfire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96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97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96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273</w:t>
      </w:r>
    </w:p>
    <w:p w14:paraId="5BBADB00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accuracy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1107</w:t>
      </w:r>
    </w:p>
    <w:p w14:paraId="2A70864A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macro avg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1107</w:t>
      </w:r>
    </w:p>
    <w:p w14:paraId="39DC7EF4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weighted avg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0.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95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1107</w:t>
      </w:r>
    </w:p>
    <w:p w14:paraId="5AFF27B6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serializing network to 'output/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natural_disaster.model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'...</w:t>
      </w:r>
    </w:p>
    <w:p w14:paraId="09A35F7D" w14:textId="77777777" w:rsidR="004603DB" w:rsidRDefault="004603DB" w:rsidP="004603DB">
      <w:pPr>
        <w:pStyle w:val="NormalWeb"/>
        <w:spacing w:before="360" w:beforeAutospacing="0" w:after="360" w:afterAutospacing="0"/>
      </w:pPr>
      <w:r>
        <w:t>Here you can see that we are obtaining </w:t>
      </w:r>
      <w:r>
        <w:rPr>
          <w:rStyle w:val="Strong"/>
          <w:rFonts w:eastAsiaTheme="majorEastAsia"/>
        </w:rPr>
        <w:t>95% accuracy</w:t>
      </w:r>
      <w:r>
        <w:t> when recognizing natural disasters in the testing set!</w:t>
      </w:r>
    </w:p>
    <w:p w14:paraId="32899E48" w14:textId="3DB5D660" w:rsidR="004603DB" w:rsidRDefault="004603DB" w:rsidP="00B33722">
      <w:pPr>
        <w:pStyle w:val="NormalWeb"/>
        <w:spacing w:before="360" w:beforeAutospacing="0" w:after="360" w:afterAutospacing="0"/>
      </w:pPr>
      <w:r>
        <w:t xml:space="preserve">Examining our training </w:t>
      </w:r>
      <w:proofErr w:type="gramStart"/>
      <w:r>
        <w:t>plot</w:t>
      </w:r>
      <w:proofErr w:type="gramEnd"/>
      <w:r>
        <w:t xml:space="preserve"> we can see that our validation loss follows our training loss, implying there is little overfitting within </w:t>
      </w:r>
      <w:proofErr w:type="spellStart"/>
      <w:r>
        <w:t>ou</w:t>
      </w:r>
      <w:proofErr w:type="spellEnd"/>
      <w:r>
        <w:t>.</w:t>
      </w:r>
    </w:p>
    <w:p w14:paraId="6489F1F1" w14:textId="77777777" w:rsidR="004603DB" w:rsidRDefault="004603DB" w:rsidP="004603DB">
      <w:pPr>
        <w:pStyle w:val="NormalWeb"/>
        <w:spacing w:before="360" w:beforeAutospacing="0" w:after="360" w:afterAutospacing="0"/>
      </w:pPr>
      <w:r>
        <w:t xml:space="preserve">Finally, we have our learning rate plot which shows our </w:t>
      </w:r>
      <w:proofErr w:type="spellStart"/>
      <w:r>
        <w:t>our</w:t>
      </w:r>
      <w:proofErr w:type="spellEnd"/>
      <w:r>
        <w:t xml:space="preserve"> CLR </w:t>
      </w:r>
      <w:proofErr w:type="spellStart"/>
      <w:r>
        <w:t>callback</w:t>
      </w:r>
      <w:proofErr w:type="spellEnd"/>
      <w:r>
        <w:t xml:space="preserve"> oscillates the learning rate between </w:t>
      </w:r>
      <w:proofErr w:type="gramStart"/>
      <w:r>
        <w:t>our</w:t>
      </w:r>
      <w:proofErr w:type="gramEnd"/>
      <w:r>
        <w:t> </w:t>
      </w:r>
    </w:p>
    <w:p w14:paraId="1B1396D3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lastRenderedPageBreak/>
        <w:t>MIN_LR</w:t>
      </w:r>
    </w:p>
    <w:p w14:paraId="598DE22F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and </w:t>
      </w:r>
    </w:p>
    <w:p w14:paraId="332B147E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MAX_LR</w:t>
      </w:r>
    </w:p>
    <w:p w14:paraId="1296951D" w14:textId="0026D58B" w:rsidR="004603DB" w:rsidRPr="00523507" w:rsidRDefault="004603DB" w:rsidP="00523507">
      <w:pPr>
        <w:spacing w:line="240" w:lineRule="auto"/>
        <w:rPr>
          <w:rFonts w:ascii="Times New Roman" w:hAnsi="Times New Roman"/>
          <w:sz w:val="24"/>
        </w:rPr>
      </w:pPr>
      <w:r>
        <w:t>, respectively:</w:t>
      </w:r>
    </w:p>
    <w:p w14:paraId="35E34091" w14:textId="77777777" w:rsidR="004603DB" w:rsidRDefault="004603DB" w:rsidP="004603DB">
      <w:pPr>
        <w:pStyle w:val="Heading3"/>
        <w:spacing w:before="900" w:after="36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Implementing our natural disaster prediction script</w:t>
      </w:r>
    </w:p>
    <w:p w14:paraId="6A30DC01" w14:textId="77777777" w:rsidR="004603DB" w:rsidRDefault="004603DB" w:rsidP="004603DB">
      <w:pPr>
        <w:pStyle w:val="NormalWeb"/>
        <w:spacing w:before="360" w:beforeAutospacing="0" w:after="360" w:afterAutospacing="0"/>
      </w:pPr>
      <w:r>
        <w:t>Now that our model has been trained, let’s see how we can use it to make predictions on images/video it has never seen before — </w:t>
      </w:r>
      <w:r>
        <w:rPr>
          <w:rStyle w:val="Strong"/>
          <w:rFonts w:eastAsiaTheme="majorEastAsia"/>
        </w:rPr>
        <w:t>and thereby pave the way for an automatic natural disaster detection system.</w:t>
      </w:r>
    </w:p>
    <w:p w14:paraId="6F7510B1" w14:textId="77777777" w:rsidR="004603DB" w:rsidRDefault="004603DB" w:rsidP="004603DB">
      <w:pPr>
        <w:pStyle w:val="NormalWeb"/>
        <w:spacing w:before="360" w:beforeAutospacing="0" w:after="360" w:afterAutospacing="0"/>
      </w:pPr>
      <w:r>
        <w:t xml:space="preserve">To create this </w:t>
      </w:r>
      <w:proofErr w:type="gramStart"/>
      <w:r>
        <w:t>script</w:t>
      </w:r>
      <w:proofErr w:type="gramEnd"/>
      <w:r>
        <w:t xml:space="preserve"> we’ll take advantage of the </w:t>
      </w:r>
      <w:r>
        <w:rPr>
          <w:rStyle w:val="Emphasis"/>
          <w:b w:val="0"/>
          <w:bCs/>
        </w:rPr>
        <w:t>temporal nature of videos</w:t>
      </w:r>
      <w:r>
        <w:t>, specifically the assumption that </w:t>
      </w:r>
      <w:r>
        <w:rPr>
          <w:rStyle w:val="Emphasis"/>
          <w:b w:val="0"/>
          <w:bCs/>
        </w:rPr>
        <w:t>subsequent frames in a video will have similar semantic contents</w:t>
      </w:r>
      <w:r>
        <w:rPr>
          <w:rStyle w:val="Strong"/>
          <w:rFonts w:eastAsiaTheme="majorEastAsia"/>
        </w:rPr>
        <w:t>.</w:t>
      </w:r>
    </w:p>
    <w:p w14:paraId="790E3994" w14:textId="77777777" w:rsidR="004603DB" w:rsidRDefault="004603DB" w:rsidP="004603DB">
      <w:pPr>
        <w:pStyle w:val="NormalWeb"/>
        <w:spacing w:before="360" w:beforeAutospacing="0" w:after="360" w:afterAutospacing="0"/>
      </w:pPr>
      <w:r>
        <w:t>By performing rolling prediction accuracy we’ll be able to “smooth out” the predictions and avoid “prediction flickering”.</w:t>
      </w:r>
    </w:p>
    <w:p w14:paraId="31C3D688" w14:textId="77777777" w:rsidR="004603DB" w:rsidRDefault="004603DB" w:rsidP="004603DB">
      <w:pPr>
        <w:pStyle w:val="NormalWeb"/>
        <w:spacing w:before="360" w:beforeAutospacing="0" w:after="360" w:afterAutospacing="0"/>
      </w:pPr>
      <w:r>
        <w:t>I have already covered this near-identical script in-depth in my </w:t>
      </w:r>
      <w:hyperlink r:id="rId22" w:tgtFrame="_blank" w:history="1">
        <w:r>
          <w:rPr>
            <w:rStyle w:val="Hyperlink"/>
            <w:b/>
            <w:bCs/>
            <w:i/>
            <w:iCs/>
            <w:color w:val="169FE6"/>
          </w:rPr>
          <w:t xml:space="preserve">Video Classification with </w:t>
        </w:r>
        <w:proofErr w:type="spellStart"/>
        <w:r>
          <w:rPr>
            <w:rStyle w:val="Hyperlink"/>
            <w:b/>
            <w:bCs/>
            <w:i/>
            <w:iCs/>
            <w:color w:val="169FE6"/>
          </w:rPr>
          <w:t>Keras</w:t>
        </w:r>
        <w:proofErr w:type="spellEnd"/>
        <w:r>
          <w:rPr>
            <w:rStyle w:val="Hyperlink"/>
            <w:b/>
            <w:bCs/>
            <w:i/>
            <w:iCs/>
            <w:color w:val="169FE6"/>
          </w:rPr>
          <w:t xml:space="preserve"> and Deep Learning</w:t>
        </w:r>
      </w:hyperlink>
      <w:r>
        <w:t> article. Be sure to refer to that article for the full background and more-detailed code explanations.</w:t>
      </w:r>
    </w:p>
    <w:p w14:paraId="1B44A980" w14:textId="167942B9" w:rsidR="004603DB" w:rsidRPr="00523507" w:rsidRDefault="004603DB" w:rsidP="00523507">
      <w:pPr>
        <w:pStyle w:val="NormalWeb"/>
        <w:spacing w:before="360" w:beforeAutospacing="0" w:after="360" w:afterAutospacing="0"/>
      </w:pPr>
      <w:r>
        <w:t>To accomplish </w:t>
      </w:r>
      <w:r>
        <w:rPr>
          <w:rStyle w:val="Emphasis"/>
        </w:rPr>
        <w:t>natural disaster video classification</w:t>
      </w:r>
      <w:r>
        <w:t> let’s inspect</w:t>
      </w:r>
    </w:p>
    <w:p w14:paraId="34275BBB" w14:textId="77777777" w:rsidR="004603DB" w:rsidRDefault="004603DB" w:rsidP="004603DB">
      <w:pPr>
        <w:spacing w:line="276" w:lineRule="atLeast"/>
        <w:rPr>
          <w:rFonts w:ascii="Courier New" w:hAnsi="Courier New" w:cs="Courier New"/>
          <w:color w:val="auto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import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necessary packages</w:t>
      </w:r>
    </w:p>
    <w:p w14:paraId="64F6F2AB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tensorflow.keras.models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load_model</w:t>
      </w:r>
      <w:proofErr w:type="spellEnd"/>
    </w:p>
    <w:p w14:paraId="70C86CE0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proofErr w:type="spellStart"/>
      <w:r>
        <w:rPr>
          <w:rStyle w:val="enlighter-k10"/>
          <w:rFonts w:ascii="inherit" w:hAnsi="inherit" w:cs="Courier New"/>
          <w:color w:val="004ED0"/>
          <w:sz w:val="18"/>
          <w:szCs w:val="18"/>
        </w:rPr>
        <w:t>pyimagesearch</w:t>
      </w:r>
      <w:proofErr w:type="spellEnd"/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config</w:t>
      </w:r>
    </w:p>
    <w:p w14:paraId="5405B6A6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from </w:t>
      </w:r>
      <w:r>
        <w:rPr>
          <w:rStyle w:val="enlighter-k10"/>
          <w:rFonts w:ascii="inherit" w:hAnsi="inherit" w:cs="Courier New"/>
          <w:color w:val="004ED0"/>
          <w:sz w:val="18"/>
          <w:szCs w:val="18"/>
        </w:rPr>
        <w:t>collections</w:t>
      </w:r>
      <w:r>
        <w:rPr>
          <w:rStyle w:val="enlighter-k0"/>
          <w:rFonts w:ascii="inherit" w:hAnsi="inherit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deque</w:t>
      </w:r>
    </w:p>
    <w:p w14:paraId="7A3CE015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numpy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0"/>
          <w:rFonts w:ascii="inherit" w:hAnsi="inherit" w:cs="Courier New"/>
          <w:color w:val="800080"/>
          <w:sz w:val="18"/>
          <w:szCs w:val="18"/>
        </w:rPr>
        <w:t>as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np</w:t>
      </w:r>
    </w:p>
    <w:p w14:paraId="0C6D8768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argparse</w:t>
      </w:r>
      <w:proofErr w:type="spellEnd"/>
    </w:p>
    <w:p w14:paraId="60F06B55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0"/>
          <w:rFonts w:ascii="inherit" w:hAnsi="inherit" w:cs="Courier New"/>
          <w:color w:val="800080"/>
          <w:sz w:val="18"/>
          <w:szCs w:val="18"/>
        </w:rPr>
        <w:t>import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cv2</w:t>
      </w:r>
    </w:p>
    <w:p w14:paraId="025291D2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construct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argument parser and parse the arguments</w:t>
      </w:r>
    </w:p>
    <w:p w14:paraId="34B0D505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ap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argparse.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ArgumentParser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</w:t>
      </w:r>
    </w:p>
    <w:p w14:paraId="7EE8EF57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add_</w:t>
      </w:r>
      <w:proofErr w:type="gramStart"/>
      <w:r>
        <w:rPr>
          <w:rStyle w:val="enlighter-m1"/>
          <w:rFonts w:ascii="inherit" w:hAnsi="inherit" w:cs="Courier New"/>
          <w:color w:val="004ED0"/>
          <w:sz w:val="18"/>
          <w:szCs w:val="18"/>
        </w:rPr>
        <w:t>argument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"-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i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"--input"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required=</w:t>
      </w:r>
      <w:r>
        <w:rPr>
          <w:rStyle w:val="enlighter-e0"/>
          <w:rFonts w:ascii="inherit" w:hAnsi="inherit" w:cs="Courier New"/>
          <w:color w:val="000000"/>
          <w:sz w:val="18"/>
          <w:szCs w:val="18"/>
        </w:rPr>
        <w:t>True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4932DB3C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help=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"path to our input video"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F1165BD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lastRenderedPageBreak/>
        <w:t>ap.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add_</w:t>
      </w:r>
      <w:proofErr w:type="gramStart"/>
      <w:r>
        <w:rPr>
          <w:rStyle w:val="enlighter-m1"/>
          <w:rFonts w:ascii="inherit" w:hAnsi="inherit" w:cs="Courier New"/>
          <w:color w:val="004ED0"/>
          <w:sz w:val="18"/>
          <w:szCs w:val="18"/>
        </w:rPr>
        <w:t>argument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"-o"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"--output"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required=</w:t>
      </w:r>
      <w:r>
        <w:rPr>
          <w:rStyle w:val="enlighter-e0"/>
          <w:rFonts w:ascii="inherit" w:hAnsi="inherit" w:cs="Courier New"/>
          <w:color w:val="000000"/>
          <w:sz w:val="18"/>
          <w:szCs w:val="18"/>
        </w:rPr>
        <w:t>True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1978CE71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help=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"path to our output video"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A94832B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add_</w:t>
      </w:r>
      <w:proofErr w:type="gramStart"/>
      <w:r>
        <w:rPr>
          <w:rStyle w:val="enlighter-m1"/>
          <w:rFonts w:ascii="inherit" w:hAnsi="inherit" w:cs="Courier New"/>
          <w:color w:val="004ED0"/>
          <w:sz w:val="18"/>
          <w:szCs w:val="18"/>
        </w:rPr>
        <w:t>argument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"-s"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"--size"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type=int, default=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128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3E78D25A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help=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"size of queue for averaging"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C2A9658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add_</w:t>
      </w:r>
      <w:proofErr w:type="gramStart"/>
      <w:r>
        <w:rPr>
          <w:rStyle w:val="enlighter-m1"/>
          <w:rFonts w:ascii="inherit" w:hAnsi="inherit" w:cs="Courier New"/>
          <w:color w:val="004ED0"/>
          <w:sz w:val="18"/>
          <w:szCs w:val="18"/>
        </w:rPr>
        <w:t>argument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gram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"-d"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"--display"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type=int, default=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-1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48D68B08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help=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"whether or not output frame should be displayed to screen"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69A07C4F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args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r>
        <w:rPr>
          <w:rStyle w:val="enlighter-m0"/>
          <w:rFonts w:ascii="inherit" w:hAnsi="inherit" w:cs="Courier New"/>
          <w:color w:val="004ED0"/>
          <w:sz w:val="18"/>
          <w:szCs w:val="18"/>
        </w:rPr>
        <w:t>vars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parse</w:t>
      </w:r>
      <w:proofErr w:type="gramEnd"/>
      <w:r>
        <w:rPr>
          <w:rStyle w:val="enlighter-m1"/>
          <w:rFonts w:ascii="inherit" w:hAnsi="inherit" w:cs="Courier New"/>
          <w:color w:val="004ED0"/>
          <w:sz w:val="18"/>
          <w:szCs w:val="18"/>
        </w:rPr>
        <w:t>_args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())</w:t>
      </w:r>
    </w:p>
    <w:p w14:paraId="4CCDCAB3" w14:textId="77777777" w:rsidR="004603DB" w:rsidRDefault="004603DB" w:rsidP="004603DB">
      <w:pPr>
        <w:pStyle w:val="NormalWeb"/>
        <w:spacing w:before="360" w:beforeAutospacing="0" w:after="360" w:afterAutospacing="0"/>
      </w:pPr>
      <w:r>
        <w:rPr>
          <w:rStyle w:val="Strong"/>
          <w:rFonts w:eastAsiaTheme="majorEastAsia"/>
        </w:rPr>
        <w:t>Lines 2-7</w:t>
      </w:r>
      <w:r>
        <w:t> load necessary packages and modules. In particular, we’ll be using </w:t>
      </w:r>
    </w:p>
    <w:p w14:paraId="0DE6135E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deque</w:t>
      </w:r>
    </w:p>
    <w:p w14:paraId="4E81A48F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from Python’s </w:t>
      </w:r>
    </w:p>
    <w:p w14:paraId="5E92F09E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collections</w:t>
      </w:r>
    </w:p>
    <w:p w14:paraId="4625C21A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module to assist with our rolling average algorithm.</w:t>
      </w:r>
    </w:p>
    <w:p w14:paraId="11126F02" w14:textId="39EACCDE" w:rsidR="004603DB" w:rsidRPr="00523507" w:rsidRDefault="004603DB" w:rsidP="00523507">
      <w:pPr>
        <w:pStyle w:val="NormalWeb"/>
        <w:spacing w:before="360" w:beforeAutospacing="0" w:after="360" w:afterAutospacing="0"/>
      </w:pPr>
      <w:r>
        <w:rPr>
          <w:rStyle w:val="Strong"/>
          <w:rFonts w:eastAsiaTheme="majorEastAsia"/>
        </w:rPr>
        <w:t>Lines 10-19</w:t>
      </w:r>
      <w:r>
        <w:t> </w:t>
      </w:r>
      <w:hyperlink r:id="rId23" w:tgtFrame="_blank" w:history="1">
        <w:r>
          <w:rPr>
            <w:rStyle w:val="Hyperlink"/>
            <w:b/>
            <w:bCs/>
            <w:color w:val="169FE6"/>
          </w:rPr>
          <w:t>parse command line arguments</w:t>
        </w:r>
      </w:hyperlink>
      <w:r>
        <w:t> including the path to our input/output videos, size of our rolling average queue, and whether we will display the output frame to our screen while the video is being generated.</w:t>
      </w:r>
    </w:p>
    <w:p w14:paraId="0B3949EA" w14:textId="77777777" w:rsidR="004603DB" w:rsidRDefault="004603DB" w:rsidP="004603DB">
      <w:pPr>
        <w:spacing w:line="276" w:lineRule="atLeast"/>
        <w:rPr>
          <w:rFonts w:ascii="Courier New" w:hAnsi="Courier New" w:cs="Courier New"/>
          <w:color w:val="auto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load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trained model from disk</w:t>
      </w:r>
    </w:p>
    <w:p w14:paraId="2FD5539A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 xml:space="preserve">"[INFO] loading model and label </w:t>
      </w:r>
      <w:proofErr w:type="spell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binarizer</w:t>
      </w:r>
      <w:proofErr w:type="spellEnd"/>
      <w:r>
        <w:rPr>
          <w:rStyle w:val="enlighter-s0"/>
          <w:rFonts w:ascii="inherit" w:hAnsi="inherit" w:cs="Courier New"/>
          <w:color w:val="008000"/>
          <w:sz w:val="18"/>
          <w:szCs w:val="18"/>
        </w:rPr>
        <w:t>..."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25F4FA43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model = </w:t>
      </w:r>
      <w:proofErr w:type="spell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load_model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config.MODEL</w:t>
      </w:r>
      <w:proofErr w:type="gram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_PATH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231A279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initialize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predictions queue</w:t>
      </w:r>
    </w:p>
    <w:p w14:paraId="0532D666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Q = </w:t>
      </w:r>
      <w:r>
        <w:rPr>
          <w:rStyle w:val="enlighter-m0"/>
          <w:rFonts w:ascii="inherit" w:hAnsi="inherit" w:cs="Courier New"/>
          <w:color w:val="004ED0"/>
          <w:sz w:val="18"/>
          <w:szCs w:val="18"/>
        </w:rPr>
        <w:t>deque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maxlen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=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"size"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])</w:t>
      </w:r>
    </w:p>
    <w:p w14:paraId="0A57C3C0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initialize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video stream, pointer to output video file, and</w:t>
      </w:r>
    </w:p>
    <w:p w14:paraId="63FD552B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frame dimensions</w:t>
      </w:r>
    </w:p>
    <w:p w14:paraId="08B94A36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processing video..."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760A932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vs = 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VideoCapture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"input"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])</w:t>
      </w:r>
    </w:p>
    <w:p w14:paraId="6247CA1D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writer = </w:t>
      </w:r>
      <w:r>
        <w:rPr>
          <w:rStyle w:val="enlighter-e1"/>
          <w:rFonts w:ascii="inherit" w:hAnsi="inherit" w:cs="Courier New"/>
          <w:sz w:val="18"/>
          <w:szCs w:val="18"/>
        </w:rPr>
        <w:t>None</w:t>
      </w:r>
    </w:p>
    <w:p w14:paraId="7721AA66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W, H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e1"/>
          <w:rFonts w:ascii="inherit" w:hAnsi="inherit" w:cs="Courier New"/>
          <w:sz w:val="18"/>
          <w:szCs w:val="18"/>
        </w:rPr>
        <w:t>None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e1"/>
          <w:rFonts w:ascii="inherit" w:hAnsi="inherit" w:cs="Courier New"/>
          <w:sz w:val="18"/>
          <w:szCs w:val="18"/>
        </w:rPr>
        <w:t>None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61931286" w14:textId="77777777" w:rsidR="004603DB" w:rsidRDefault="004603DB" w:rsidP="004603DB">
      <w:pPr>
        <w:pStyle w:val="NormalWeb"/>
        <w:spacing w:before="360" w:beforeAutospacing="0" w:after="360" w:afterAutospacing="0"/>
      </w:pPr>
      <w:r>
        <w:t xml:space="preserve">With </w:t>
      </w:r>
      <w:proofErr w:type="gramStart"/>
      <w:r>
        <w:t>our</w:t>
      </w:r>
      <w:proofErr w:type="gramEnd"/>
      <w:r>
        <w:t> </w:t>
      </w:r>
    </w:p>
    <w:p w14:paraId="623A881A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lastRenderedPageBreak/>
        <w:t>model</w:t>
      </w:r>
    </w:p>
    <w:p w14:paraId="7A843D16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, </w:t>
      </w:r>
    </w:p>
    <w:p w14:paraId="3E28678F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Q</w:t>
      </w:r>
    </w:p>
    <w:p w14:paraId="2F19A873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, and </w:t>
      </w:r>
    </w:p>
    <w:p w14:paraId="066012E8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vs</w:t>
      </w:r>
    </w:p>
    <w:p w14:paraId="06CA72B2" w14:textId="52902D06" w:rsidR="004603DB" w:rsidRPr="00523507" w:rsidRDefault="004603DB" w:rsidP="00523507">
      <w:pPr>
        <w:spacing w:line="240" w:lineRule="auto"/>
        <w:rPr>
          <w:rFonts w:ascii="Times New Roman" w:hAnsi="Times New Roman"/>
          <w:sz w:val="24"/>
        </w:rPr>
      </w:pPr>
      <w:r>
        <w:t> ready to go, we’ll begin looping ov</w:t>
      </w:r>
      <w:r w:rsidR="00523507">
        <w:t>er</w:t>
      </w:r>
    </w:p>
    <w:p w14:paraId="1F9EC0ED" w14:textId="77777777" w:rsidR="004603DB" w:rsidRDefault="004603DB" w:rsidP="004603DB">
      <w:pPr>
        <w:spacing w:line="276" w:lineRule="atLeast"/>
        <w:rPr>
          <w:rFonts w:ascii="Courier New" w:hAnsi="Courier New" w:cs="Courier New"/>
          <w:color w:val="auto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loop over frames from the video file stream</w:t>
      </w:r>
    </w:p>
    <w:p w14:paraId="285C08A9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while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e0"/>
          <w:rFonts w:ascii="inherit" w:hAnsi="inherit" w:cs="Courier New"/>
          <w:color w:val="000000"/>
          <w:sz w:val="18"/>
          <w:szCs w:val="18"/>
        </w:rPr>
        <w:t>True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:</w:t>
      </w:r>
    </w:p>
    <w:p w14:paraId="6DC4F696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read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next frame from the file</w:t>
      </w:r>
    </w:p>
    <w:p w14:paraId="3834C55D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grabbed, frame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vs.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read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</w:t>
      </w:r>
    </w:p>
    <w:p w14:paraId="5B8457C7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if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frame was not grabbed, then we have reached the end</w:t>
      </w:r>
    </w:p>
    <w:p w14:paraId="7F2842B5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of the stream</w:t>
      </w:r>
    </w:p>
    <w:p w14:paraId="46941CA7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if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3"/>
          <w:rFonts w:ascii="inherit" w:hAnsi="inherit" w:cs="Courier New"/>
          <w:color w:val="9A6C00"/>
          <w:sz w:val="18"/>
          <w:szCs w:val="18"/>
        </w:rPr>
        <w:t>not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grabbed:</w:t>
      </w:r>
    </w:p>
    <w:p w14:paraId="3B1C1918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break</w:t>
      </w:r>
    </w:p>
    <w:p w14:paraId="3FFB932C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if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frame dimensions are empty, grab them</w:t>
      </w:r>
    </w:p>
    <w:p w14:paraId="3149D694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if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W </w:t>
      </w:r>
      <w:r>
        <w:rPr>
          <w:rStyle w:val="enlighter-k0"/>
          <w:rFonts w:ascii="inherit" w:hAnsi="inherit" w:cs="Courier New"/>
          <w:color w:val="800080"/>
          <w:sz w:val="18"/>
          <w:szCs w:val="18"/>
        </w:rPr>
        <w:t>is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e1"/>
          <w:rFonts w:ascii="inherit" w:hAnsi="inherit" w:cs="Courier New"/>
          <w:sz w:val="18"/>
          <w:szCs w:val="18"/>
        </w:rPr>
        <w:t>None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k3"/>
          <w:rFonts w:ascii="inherit" w:hAnsi="inherit" w:cs="Courier New"/>
          <w:color w:val="9A6C00"/>
          <w:sz w:val="18"/>
          <w:szCs w:val="18"/>
        </w:rPr>
        <w:t>or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H </w:t>
      </w:r>
      <w:r>
        <w:rPr>
          <w:rStyle w:val="enlighter-k0"/>
          <w:rFonts w:ascii="inherit" w:hAnsi="inherit" w:cs="Courier New"/>
          <w:color w:val="800080"/>
          <w:sz w:val="18"/>
          <w:szCs w:val="18"/>
        </w:rPr>
        <w:t>is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e1"/>
          <w:rFonts w:ascii="inherit" w:hAnsi="inherit" w:cs="Courier New"/>
          <w:sz w:val="18"/>
          <w:szCs w:val="18"/>
        </w:rPr>
        <w:t>None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:</w:t>
      </w:r>
    </w:p>
    <w:p w14:paraId="78B9AC33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H, W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frame.shape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: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</w:p>
    <w:p w14:paraId="061028D3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clone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output frame, then convert it from BGR to RGB</w:t>
      </w:r>
    </w:p>
    <w:p w14:paraId="34FAE9B7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ordering and resize the frame to a fixed 224x224</w:t>
      </w:r>
    </w:p>
    <w:p w14:paraId="18E4DAC3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output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frame.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copy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</w:t>
      </w:r>
    </w:p>
    <w:p w14:paraId="1EA9370B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frame = 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cvtColor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frame, cv2.COLOR_BGR2RGB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5CB1706B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frame = 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resize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frame,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224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224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))</w:t>
      </w:r>
    </w:p>
    <w:p w14:paraId="1E32A765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frame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frame.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astype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"float32"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84C7E19" w14:textId="77777777" w:rsidR="004603DB" w:rsidRDefault="004603DB" w:rsidP="004603DB">
      <w:pPr>
        <w:pStyle w:val="NormalWeb"/>
        <w:spacing w:before="360" w:beforeAutospacing="0" w:after="360" w:afterAutospacing="0"/>
      </w:pPr>
      <w:r>
        <w:rPr>
          <w:rStyle w:val="Strong"/>
          <w:rFonts w:eastAsiaTheme="majorEastAsia"/>
        </w:rPr>
        <w:t>Lines 38-47</w:t>
      </w:r>
      <w:r>
        <w:t> grab a </w:t>
      </w:r>
    </w:p>
    <w:p w14:paraId="498E4598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frame</w:t>
      </w:r>
    </w:p>
    <w:p w14:paraId="7210C11E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and store its dimensions.</w:t>
      </w:r>
    </w:p>
    <w:p w14:paraId="07CD8121" w14:textId="77777777" w:rsidR="004603DB" w:rsidRDefault="004603DB" w:rsidP="004603DB">
      <w:pPr>
        <w:pStyle w:val="NormalWeb"/>
        <w:spacing w:before="360" w:beforeAutospacing="0" w:after="360" w:afterAutospacing="0"/>
      </w:pPr>
      <w:r>
        <w:rPr>
          <w:rStyle w:val="Strong"/>
          <w:rFonts w:eastAsiaTheme="majorEastAsia"/>
        </w:rPr>
        <w:t>Lines 51-54</w:t>
      </w:r>
      <w:r>
        <w:t xml:space="preserve"> duplicate </w:t>
      </w:r>
      <w:proofErr w:type="gramStart"/>
      <w:r>
        <w:t>our</w:t>
      </w:r>
      <w:proofErr w:type="gramEnd"/>
      <w:r>
        <w:t> </w:t>
      </w:r>
    </w:p>
    <w:p w14:paraId="71DF91BF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lastRenderedPageBreak/>
        <w:t>frame</w:t>
      </w:r>
    </w:p>
    <w:p w14:paraId="28E74686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for </w:t>
      </w:r>
    </w:p>
    <w:p w14:paraId="4B893927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output</w:t>
      </w:r>
    </w:p>
    <w:p w14:paraId="6A626907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purposes and then preprocess it for classification. The preprocessing steps are, </w:t>
      </w:r>
      <w:r>
        <w:rPr>
          <w:rStyle w:val="Emphasis"/>
        </w:rPr>
        <w:t>and must be,</w:t>
      </w:r>
      <w:r>
        <w:t> the same as those that we performed for training.</w:t>
      </w:r>
    </w:p>
    <w:p w14:paraId="5C6425E8" w14:textId="77777777" w:rsidR="004603DB" w:rsidRDefault="004603DB" w:rsidP="004603DB">
      <w:pPr>
        <w:pStyle w:val="NormalWeb"/>
        <w:spacing w:before="360" w:beforeAutospacing="0" w:after="360" w:afterAutospacing="0"/>
      </w:pPr>
      <w:r>
        <w:t>Now let’s make a natural disaster prediction on the frame:</w:t>
      </w:r>
    </w:p>
    <w:p w14:paraId="090F127F" w14:textId="77777777" w:rsidR="004603DB" w:rsidRDefault="00000000" w:rsidP="004603DB">
      <w:hyperlink r:id="rId24" w:anchor="pyis-cta-modal" w:tgtFrame="_self" w:history="1">
        <w:r w:rsidR="004603DB">
          <w:rPr>
            <w:rStyle w:val="Hyperlink"/>
            <w:b/>
            <w:bCs/>
            <w:color w:val="FFFFFF"/>
            <w:shd w:val="clear" w:color="auto" w:fill="169FE6"/>
          </w:rPr>
          <w:t xml:space="preserve"> → Launch </w:t>
        </w:r>
        <w:proofErr w:type="spellStart"/>
        <w:r w:rsidR="004603DB">
          <w:rPr>
            <w:rStyle w:val="Hyperlink"/>
            <w:b/>
            <w:bCs/>
            <w:color w:val="FFFFFF"/>
            <w:shd w:val="clear" w:color="auto" w:fill="169FE6"/>
          </w:rPr>
          <w:t>Jupyter</w:t>
        </w:r>
        <w:proofErr w:type="spellEnd"/>
        <w:r w:rsidR="004603DB">
          <w:rPr>
            <w:rStyle w:val="Hyperlink"/>
            <w:b/>
            <w:bCs/>
            <w:color w:val="FFFFFF"/>
            <w:shd w:val="clear" w:color="auto" w:fill="169FE6"/>
          </w:rPr>
          <w:t xml:space="preserve"> Notebook on Google </w:t>
        </w:r>
        <w:proofErr w:type="spellStart"/>
        <w:r w:rsidR="004603DB">
          <w:rPr>
            <w:rStyle w:val="Hyperlink"/>
            <w:b/>
            <w:bCs/>
            <w:color w:val="FFFFFF"/>
            <w:shd w:val="clear" w:color="auto" w:fill="169FE6"/>
          </w:rPr>
          <w:t>Colab</w:t>
        </w:r>
        <w:proofErr w:type="spellEnd"/>
      </w:hyperlink>
      <w:hyperlink r:id="rId25" w:anchor="pyis-cta-modal" w:tgtFrame="_self" w:history="1">
        <w:r w:rsidR="004603DB">
          <w:rPr>
            <w:rStyle w:val="Hyperlink"/>
            <w:b/>
            <w:bCs/>
            <w:color w:val="FFFFFF"/>
            <w:shd w:val="clear" w:color="auto" w:fill="169FE6"/>
          </w:rPr>
          <w:t xml:space="preserve"> → Launch </w:t>
        </w:r>
        <w:proofErr w:type="spellStart"/>
        <w:r w:rsidR="004603DB">
          <w:rPr>
            <w:rStyle w:val="Hyperlink"/>
            <w:b/>
            <w:bCs/>
            <w:color w:val="FFFFFF"/>
            <w:shd w:val="clear" w:color="auto" w:fill="169FE6"/>
          </w:rPr>
          <w:t>Jupyter</w:t>
        </w:r>
        <w:proofErr w:type="spellEnd"/>
        <w:r w:rsidR="004603DB">
          <w:rPr>
            <w:rStyle w:val="Hyperlink"/>
            <w:b/>
            <w:bCs/>
            <w:color w:val="FFFFFF"/>
            <w:shd w:val="clear" w:color="auto" w:fill="169FE6"/>
          </w:rPr>
          <w:t xml:space="preserve"> Notebook on Google </w:t>
        </w:r>
        <w:proofErr w:type="spellStart"/>
        <w:r w:rsidR="004603DB">
          <w:rPr>
            <w:rStyle w:val="Hyperlink"/>
            <w:b/>
            <w:bCs/>
            <w:color w:val="FFFFFF"/>
            <w:shd w:val="clear" w:color="auto" w:fill="169FE6"/>
          </w:rPr>
          <w:t>Colab</w:t>
        </w:r>
        <w:proofErr w:type="spellEnd"/>
      </w:hyperlink>
    </w:p>
    <w:p w14:paraId="2245441E" w14:textId="77777777" w:rsidR="004603DB" w:rsidRDefault="004603DB" w:rsidP="004603DB">
      <w:pPr>
        <w:shd w:val="clear" w:color="auto" w:fill="DDDDDD"/>
        <w:spacing w:line="324" w:lineRule="atLeast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Detecting Natural Disasters with </w:t>
      </w:r>
      <w:proofErr w:type="spellStart"/>
      <w:r>
        <w:rPr>
          <w:rFonts w:ascii="inherit" w:hAnsi="inherit"/>
          <w:color w:val="000000"/>
          <w:sz w:val="18"/>
          <w:szCs w:val="18"/>
        </w:rPr>
        <w:t>Keras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and Deep Learning</w:t>
      </w:r>
    </w:p>
    <w:p w14:paraId="5652EC4B" w14:textId="77777777" w:rsidR="004603DB" w:rsidRDefault="004603DB" w:rsidP="004603DB">
      <w:pPr>
        <w:spacing w:line="276" w:lineRule="atLeast"/>
        <w:rPr>
          <w:rFonts w:ascii="Courier New" w:hAnsi="Courier New" w:cs="Courier New"/>
          <w:color w:val="auto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make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predictions on the frame and then update the predictions</w:t>
      </w:r>
    </w:p>
    <w:p w14:paraId="463FD854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queue</w:t>
      </w:r>
    </w:p>
    <w:p w14:paraId="1A5AFB9D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preds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model.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predict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expand_dims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frame, axis=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))[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</w:p>
    <w:p w14:paraId="2F737B7F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Q.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append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preds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7C557938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perform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prediction averaging over the current history of</w:t>
      </w:r>
    </w:p>
    <w:p w14:paraId="7618617C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previous predictions</w:t>
      </w:r>
    </w:p>
    <w:p w14:paraId="2060D3E6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results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array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Q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mean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axis=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DADF027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np.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argmax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results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54E2DA97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label = </w:t>
      </w: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config.CLASSES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i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</w:p>
    <w:p w14:paraId="1DE8A534" w14:textId="77777777" w:rsidR="004603DB" w:rsidRDefault="004603DB" w:rsidP="004603DB">
      <w:pPr>
        <w:pStyle w:val="NormalWeb"/>
        <w:spacing w:before="360" w:beforeAutospacing="0" w:after="360" w:afterAutospacing="0"/>
      </w:pPr>
      <w:r>
        <w:rPr>
          <w:rStyle w:val="Strong"/>
          <w:rFonts w:eastAsiaTheme="majorEastAsia"/>
        </w:rPr>
        <w:t>Lines 58 and 59</w:t>
      </w:r>
      <w:r>
        <w:t> perform inference and add the predictions to our queue.</w:t>
      </w:r>
    </w:p>
    <w:p w14:paraId="01168746" w14:textId="77777777" w:rsidR="004603DB" w:rsidRDefault="004603DB" w:rsidP="004603DB">
      <w:pPr>
        <w:pStyle w:val="NormalWeb"/>
        <w:spacing w:before="360" w:beforeAutospacing="0" w:after="360" w:afterAutospacing="0"/>
      </w:pPr>
      <w:r>
        <w:rPr>
          <w:rStyle w:val="Strong"/>
          <w:rFonts w:eastAsiaTheme="majorEastAsia"/>
        </w:rPr>
        <w:t>Line 63</w:t>
      </w:r>
      <w:r>
        <w:t> performs a rolling average prediction of the predictions available in the </w:t>
      </w:r>
    </w:p>
    <w:p w14:paraId="58503190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Q</w:t>
      </w:r>
    </w:p>
    <w:p w14:paraId="178A56CE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.</w:t>
      </w:r>
    </w:p>
    <w:p w14:paraId="3130D495" w14:textId="77777777" w:rsidR="004603DB" w:rsidRDefault="004603DB" w:rsidP="004603DB">
      <w:pPr>
        <w:pStyle w:val="NormalWeb"/>
        <w:spacing w:before="360" w:beforeAutospacing="0" w:after="360" w:afterAutospacing="0"/>
      </w:pPr>
      <w:r>
        <w:rPr>
          <w:rStyle w:val="Strong"/>
          <w:rFonts w:eastAsiaTheme="majorEastAsia"/>
        </w:rPr>
        <w:t>Lines 64 and 65</w:t>
      </w:r>
      <w:r>
        <w:t> then extract the highest probability class label so that we can annotate our frame:</w:t>
      </w:r>
    </w:p>
    <w:p w14:paraId="3958375D" w14:textId="77777777" w:rsidR="004603DB" w:rsidRDefault="00000000" w:rsidP="004603DB">
      <w:hyperlink r:id="rId26" w:anchor="pyis-cta-modal" w:tgtFrame="_self" w:history="1">
        <w:r w:rsidR="004603DB">
          <w:rPr>
            <w:rStyle w:val="Hyperlink"/>
            <w:b/>
            <w:bCs/>
            <w:color w:val="FFFFFF"/>
            <w:shd w:val="clear" w:color="auto" w:fill="169FE6"/>
          </w:rPr>
          <w:t xml:space="preserve"> → Launch </w:t>
        </w:r>
        <w:proofErr w:type="spellStart"/>
        <w:r w:rsidR="004603DB">
          <w:rPr>
            <w:rStyle w:val="Hyperlink"/>
            <w:b/>
            <w:bCs/>
            <w:color w:val="FFFFFF"/>
            <w:shd w:val="clear" w:color="auto" w:fill="169FE6"/>
          </w:rPr>
          <w:t>Jupyter</w:t>
        </w:r>
        <w:proofErr w:type="spellEnd"/>
        <w:r w:rsidR="004603DB">
          <w:rPr>
            <w:rStyle w:val="Hyperlink"/>
            <w:b/>
            <w:bCs/>
            <w:color w:val="FFFFFF"/>
            <w:shd w:val="clear" w:color="auto" w:fill="169FE6"/>
          </w:rPr>
          <w:t xml:space="preserve"> Notebook on Google </w:t>
        </w:r>
        <w:proofErr w:type="spellStart"/>
        <w:r w:rsidR="004603DB">
          <w:rPr>
            <w:rStyle w:val="Hyperlink"/>
            <w:b/>
            <w:bCs/>
            <w:color w:val="FFFFFF"/>
            <w:shd w:val="clear" w:color="auto" w:fill="169FE6"/>
          </w:rPr>
          <w:t>Colab</w:t>
        </w:r>
        <w:proofErr w:type="spellEnd"/>
      </w:hyperlink>
      <w:hyperlink r:id="rId27" w:anchor="pyis-cta-modal" w:tgtFrame="_self" w:history="1">
        <w:r w:rsidR="004603DB">
          <w:rPr>
            <w:rStyle w:val="Hyperlink"/>
            <w:b/>
            <w:bCs/>
            <w:color w:val="FFFFFF"/>
            <w:shd w:val="clear" w:color="auto" w:fill="169FE6"/>
          </w:rPr>
          <w:t xml:space="preserve"> → Launch </w:t>
        </w:r>
        <w:proofErr w:type="spellStart"/>
        <w:r w:rsidR="004603DB">
          <w:rPr>
            <w:rStyle w:val="Hyperlink"/>
            <w:b/>
            <w:bCs/>
            <w:color w:val="FFFFFF"/>
            <w:shd w:val="clear" w:color="auto" w:fill="169FE6"/>
          </w:rPr>
          <w:t>Jupyter</w:t>
        </w:r>
        <w:proofErr w:type="spellEnd"/>
        <w:r w:rsidR="004603DB">
          <w:rPr>
            <w:rStyle w:val="Hyperlink"/>
            <w:b/>
            <w:bCs/>
            <w:color w:val="FFFFFF"/>
            <w:shd w:val="clear" w:color="auto" w:fill="169FE6"/>
          </w:rPr>
          <w:t xml:space="preserve"> Notebook on Google </w:t>
        </w:r>
        <w:proofErr w:type="spellStart"/>
        <w:r w:rsidR="004603DB">
          <w:rPr>
            <w:rStyle w:val="Hyperlink"/>
            <w:b/>
            <w:bCs/>
            <w:color w:val="FFFFFF"/>
            <w:shd w:val="clear" w:color="auto" w:fill="169FE6"/>
          </w:rPr>
          <w:t>Colab</w:t>
        </w:r>
        <w:proofErr w:type="spellEnd"/>
      </w:hyperlink>
    </w:p>
    <w:p w14:paraId="0850BF75" w14:textId="77777777" w:rsidR="004603DB" w:rsidRDefault="004603DB" w:rsidP="004603DB">
      <w:pPr>
        <w:shd w:val="clear" w:color="auto" w:fill="DDDDDD"/>
        <w:spacing w:line="324" w:lineRule="atLeast"/>
        <w:textAlignment w:val="baseline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Detecting Natural Disasters with </w:t>
      </w:r>
      <w:proofErr w:type="spellStart"/>
      <w:r>
        <w:rPr>
          <w:rFonts w:ascii="inherit" w:hAnsi="inherit"/>
          <w:color w:val="000000"/>
          <w:sz w:val="18"/>
          <w:szCs w:val="18"/>
        </w:rPr>
        <w:t>Keras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and Deep Learning</w:t>
      </w:r>
    </w:p>
    <w:p w14:paraId="1CCDA8B9" w14:textId="77777777" w:rsidR="004603DB" w:rsidRDefault="004603DB" w:rsidP="004603DB">
      <w:pPr>
        <w:spacing w:line="276" w:lineRule="atLeast"/>
        <w:rPr>
          <w:rFonts w:ascii="Courier New" w:hAnsi="Courier New" w:cs="Courier New"/>
          <w:color w:val="auto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draw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activity on the output frame</w:t>
      </w:r>
    </w:p>
    <w:p w14:paraId="18CE840C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text = 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"activity: {}</w:t>
      </w:r>
      <w:proofErr w:type="gramStart"/>
      <w:r>
        <w:rPr>
          <w:rStyle w:val="enlighter-s0"/>
          <w:rFonts w:ascii="inherit" w:hAnsi="inherit" w:cs="Courier New"/>
          <w:color w:val="008000"/>
          <w:sz w:val="18"/>
          <w:szCs w:val="18"/>
        </w:rPr>
        <w:t>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format</w:t>
      </w:r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label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45AC74BC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lastRenderedPageBreak/>
        <w:t>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putText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output, text,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50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cv2.FONT_HERSHEY_SIMPLEX,</w:t>
      </w:r>
    </w:p>
    <w:p w14:paraId="040728DE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n0"/>
          <w:rFonts w:ascii="inherit" w:hAnsi="inherit" w:cs="Courier New"/>
          <w:color w:val="CE0000"/>
          <w:sz w:val="18"/>
          <w:szCs w:val="18"/>
        </w:rPr>
        <w:t>1.25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255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5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21B77496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check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if the video writer is None</w:t>
      </w:r>
    </w:p>
    <w:p w14:paraId="16007137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if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writer </w:t>
      </w:r>
      <w:r>
        <w:rPr>
          <w:rStyle w:val="enlighter-k0"/>
          <w:rFonts w:ascii="inherit" w:hAnsi="inherit" w:cs="Courier New"/>
          <w:color w:val="800080"/>
          <w:sz w:val="18"/>
          <w:szCs w:val="18"/>
        </w:rPr>
        <w:t>is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e1"/>
          <w:rFonts w:ascii="inherit" w:hAnsi="inherit" w:cs="Courier New"/>
          <w:sz w:val="18"/>
          <w:szCs w:val="18"/>
        </w:rPr>
        <w:t>None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:</w:t>
      </w:r>
    </w:p>
    <w:p w14:paraId="2A0412D7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initialize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our video writer</w:t>
      </w:r>
    </w:p>
    <w:p w14:paraId="79537CFF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fourcc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= 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VideoWriter_fourcc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*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"MJPG"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2EF3A00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writer = 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VideoWriter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"output"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fourcc</w:t>
      </w:r>
      <w:proofErr w:type="spellEnd"/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30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</w:t>
      </w:r>
    </w:p>
    <w:p w14:paraId="7E90D31C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W, H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, </w:t>
      </w:r>
      <w:r>
        <w:rPr>
          <w:rStyle w:val="enlighter-e0"/>
          <w:rFonts w:ascii="inherit" w:hAnsi="inherit" w:cs="Courier New"/>
          <w:color w:val="000000"/>
          <w:sz w:val="18"/>
          <w:szCs w:val="18"/>
        </w:rPr>
        <w:t>True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14FFD375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write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output frame to disk</w:t>
      </w:r>
    </w:p>
    <w:p w14:paraId="355FF3C4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writer.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write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output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3D176BE3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check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to see if we should display the output frame to our</w:t>
      </w:r>
    </w:p>
    <w:p w14:paraId="4692BA75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># screen</w:t>
      </w:r>
    </w:p>
    <w:p w14:paraId="0607EFED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if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args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[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"display"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]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&gt;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0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:</w:t>
      </w:r>
    </w:p>
    <w:p w14:paraId="798C0D45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show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output image</w:t>
      </w:r>
    </w:p>
    <w:p w14:paraId="0CE5F66C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imshow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"Output"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, output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6D2B4581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key = cv2.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waitKey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n1"/>
          <w:rFonts w:ascii="inherit" w:hAnsi="inherit" w:cs="Courier New"/>
          <w:color w:val="CE0000"/>
          <w:sz w:val="18"/>
          <w:szCs w:val="18"/>
        </w:rPr>
        <w:t>1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&amp; </w:t>
      </w:r>
      <w:r>
        <w:rPr>
          <w:rStyle w:val="enlighter-n2"/>
          <w:rFonts w:ascii="inherit" w:hAnsi="inherit" w:cs="Courier New"/>
          <w:sz w:val="18"/>
          <w:szCs w:val="18"/>
        </w:rPr>
        <w:t>0xFF</w:t>
      </w:r>
    </w:p>
    <w:p w14:paraId="30164F83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if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`q` key was pressed, break from the loop</w:t>
      </w:r>
    </w:p>
    <w:p w14:paraId="62F532EC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if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 xml:space="preserve"> key == </w:t>
      </w:r>
      <w:proofErr w:type="spellStart"/>
      <w:r>
        <w:rPr>
          <w:rStyle w:val="enlighter-m0"/>
          <w:rFonts w:ascii="inherit" w:hAnsi="inherit" w:cs="Courier New"/>
          <w:color w:val="004ED0"/>
          <w:sz w:val="18"/>
          <w:szCs w:val="18"/>
        </w:rPr>
        <w:t>ord</w:t>
      </w:r>
      <w:proofErr w:type="spell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"q"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  <w:r>
        <w:rPr>
          <w:rStyle w:val="enlighter-text"/>
          <w:rFonts w:ascii="inherit" w:hAnsi="inherit" w:cs="Courier New"/>
          <w:color w:val="000000"/>
          <w:sz w:val="18"/>
          <w:szCs w:val="18"/>
        </w:rPr>
        <w:t>:</w:t>
      </w:r>
    </w:p>
    <w:p w14:paraId="73AF7BDF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k1"/>
          <w:rFonts w:ascii="inherit" w:hAnsi="inherit" w:cs="Courier New"/>
          <w:color w:val="800080"/>
          <w:sz w:val="18"/>
          <w:szCs w:val="18"/>
        </w:rPr>
        <w:t>break</w:t>
      </w:r>
    </w:p>
    <w:p w14:paraId="2E3008AF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# </w:t>
      </w:r>
      <w:proofErr w:type="gramStart"/>
      <w:r>
        <w:rPr>
          <w:rStyle w:val="enlighter-c0"/>
          <w:rFonts w:ascii="inherit" w:hAnsi="inherit" w:cs="Courier New"/>
          <w:color w:val="FF8000"/>
          <w:sz w:val="18"/>
          <w:szCs w:val="18"/>
        </w:rPr>
        <w:t>release</w:t>
      </w:r>
      <w:proofErr w:type="gramEnd"/>
      <w:r>
        <w:rPr>
          <w:rStyle w:val="enlighter-c0"/>
          <w:rFonts w:ascii="inherit" w:hAnsi="inherit" w:cs="Courier New"/>
          <w:color w:val="FF8000"/>
          <w:sz w:val="18"/>
          <w:szCs w:val="18"/>
        </w:rPr>
        <w:t xml:space="preserve"> the file pointers</w:t>
      </w:r>
    </w:p>
    <w:p w14:paraId="03C9DFFE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m0"/>
          <w:rFonts w:ascii="inherit" w:hAnsi="inherit" w:cs="Courier New"/>
          <w:color w:val="004ED0"/>
          <w:sz w:val="18"/>
          <w:szCs w:val="18"/>
        </w:rPr>
        <w:t>print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(</w:t>
      </w:r>
      <w:r>
        <w:rPr>
          <w:rStyle w:val="enlighter-s0"/>
          <w:rFonts w:ascii="inherit" w:hAnsi="inherit" w:cs="Courier New"/>
          <w:color w:val="008000"/>
          <w:sz w:val="18"/>
          <w:szCs w:val="18"/>
        </w:rPr>
        <w:t>"[INFO] cleaning up..."</w:t>
      </w:r>
      <w:r>
        <w:rPr>
          <w:rStyle w:val="enlighter-g1"/>
          <w:rFonts w:ascii="inherit" w:hAnsi="inherit" w:cs="Courier New"/>
          <w:color w:val="000000"/>
          <w:sz w:val="18"/>
          <w:szCs w:val="18"/>
        </w:rPr>
        <w:t>)</w:t>
      </w:r>
    </w:p>
    <w:p w14:paraId="72A2D283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writer.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release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</w:t>
      </w:r>
    </w:p>
    <w:p w14:paraId="6B72D11E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 w:cs="Courier New"/>
          <w:color w:val="000000"/>
          <w:sz w:val="18"/>
          <w:szCs w:val="18"/>
        </w:rPr>
        <w:t>vs.</w:t>
      </w:r>
      <w:r>
        <w:rPr>
          <w:rStyle w:val="enlighter-m1"/>
          <w:rFonts w:ascii="inherit" w:hAnsi="inherit" w:cs="Courier New"/>
          <w:color w:val="004ED0"/>
          <w:sz w:val="18"/>
          <w:szCs w:val="18"/>
        </w:rPr>
        <w:t>release</w:t>
      </w:r>
      <w:proofErr w:type="spellEnd"/>
      <w:proofErr w:type="gramEnd"/>
      <w:r>
        <w:rPr>
          <w:rStyle w:val="enlighter-g1"/>
          <w:rFonts w:ascii="inherit" w:hAnsi="inherit" w:cs="Courier New"/>
          <w:color w:val="000000"/>
          <w:sz w:val="18"/>
          <w:szCs w:val="18"/>
        </w:rPr>
        <w:t>()</w:t>
      </w:r>
    </w:p>
    <w:p w14:paraId="2ECD4A89" w14:textId="77777777" w:rsidR="004603DB" w:rsidRDefault="004603DB" w:rsidP="004603DB">
      <w:pPr>
        <w:pStyle w:val="NormalWeb"/>
        <w:spacing w:before="360" w:beforeAutospacing="0" w:after="360" w:afterAutospacing="0"/>
      </w:pPr>
      <w:r>
        <w:rPr>
          <w:rStyle w:val="Strong"/>
          <w:rFonts w:eastAsiaTheme="majorEastAsia"/>
        </w:rPr>
        <w:t>Lines 68-70</w:t>
      </w:r>
      <w:r>
        <w:t> annotate the natural disaster activity in the corner of the </w:t>
      </w:r>
    </w:p>
    <w:p w14:paraId="14B12D22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output</w:t>
      </w:r>
    </w:p>
    <w:p w14:paraId="6C1D3024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frame.</w:t>
      </w:r>
    </w:p>
    <w:p w14:paraId="36CCB729" w14:textId="77777777" w:rsidR="004603DB" w:rsidRDefault="004603DB" w:rsidP="004603DB">
      <w:pPr>
        <w:pStyle w:val="NormalWeb"/>
        <w:spacing w:before="360" w:beforeAutospacing="0" w:after="360" w:afterAutospacing="0"/>
      </w:pPr>
      <w:r>
        <w:rPr>
          <w:rStyle w:val="Strong"/>
          <w:rFonts w:eastAsiaTheme="majorEastAsia"/>
        </w:rPr>
        <w:t>Lines 73-80</w:t>
      </w:r>
      <w:r>
        <w:t> handle writing the </w:t>
      </w:r>
    </w:p>
    <w:p w14:paraId="669B70E4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lastRenderedPageBreak/>
        <w:t>output</w:t>
      </w:r>
    </w:p>
    <w:p w14:paraId="7446C23A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frame to a video file.</w:t>
      </w:r>
    </w:p>
    <w:p w14:paraId="59961E62" w14:textId="77777777" w:rsidR="004603DB" w:rsidRDefault="004603DB" w:rsidP="004603DB">
      <w:pPr>
        <w:pStyle w:val="NormalWeb"/>
        <w:spacing w:before="360" w:beforeAutospacing="0" w:after="360" w:afterAutospacing="0"/>
      </w:pPr>
      <w:r>
        <w:t>If the </w:t>
      </w:r>
    </w:p>
    <w:p w14:paraId="6F18846B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--display</w:t>
      </w:r>
    </w:p>
    <w:p w14:paraId="1A9CEF84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flag is set, </w:t>
      </w:r>
      <w:r>
        <w:rPr>
          <w:rStyle w:val="Strong"/>
        </w:rPr>
        <w:t>Lines 84-91</w:t>
      </w:r>
      <w:r>
        <w:t> display the frame to the screen and capture keypresses.</w:t>
      </w:r>
    </w:p>
    <w:p w14:paraId="119D4B23" w14:textId="77777777" w:rsidR="004603DB" w:rsidRDefault="004603DB" w:rsidP="004603DB">
      <w:pPr>
        <w:pStyle w:val="NormalWeb"/>
        <w:spacing w:before="360" w:beforeAutospacing="0" w:after="360" w:afterAutospacing="0"/>
      </w:pPr>
      <w:r>
        <w:t xml:space="preserve">Otherwise, processing continues until completion at which point the loop is finished and we perform </w:t>
      </w:r>
      <w:proofErr w:type="spellStart"/>
      <w:r>
        <w:t>cleanup</w:t>
      </w:r>
      <w:proofErr w:type="spellEnd"/>
      <w:r>
        <w:t xml:space="preserve"> (</w:t>
      </w:r>
      <w:r>
        <w:rPr>
          <w:rStyle w:val="Strong"/>
          <w:rFonts w:eastAsiaTheme="majorEastAsia"/>
        </w:rPr>
        <w:t>Lines 95 and 96</w:t>
      </w:r>
      <w:r>
        <w:t>).</w:t>
      </w:r>
    </w:p>
    <w:p w14:paraId="5A582952" w14:textId="77777777" w:rsidR="004603DB" w:rsidRDefault="004603DB" w:rsidP="004603DB">
      <w:pPr>
        <w:pStyle w:val="Heading3"/>
        <w:spacing w:before="900" w:after="36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Predicting natural disasters with </w:t>
      </w:r>
      <w:proofErr w:type="spellStart"/>
      <w:r>
        <w:rPr>
          <w:rFonts w:ascii="Arial" w:hAnsi="Arial" w:cs="Arial"/>
          <w:sz w:val="48"/>
          <w:szCs w:val="48"/>
        </w:rPr>
        <w:t>Keras</w:t>
      </w:r>
      <w:proofErr w:type="spellEnd"/>
    </w:p>
    <w:p w14:paraId="0336240E" w14:textId="77777777" w:rsidR="004603DB" w:rsidRDefault="004603DB" w:rsidP="004603DB">
      <w:pPr>
        <w:pStyle w:val="NormalWeb"/>
        <w:spacing w:before="360" w:beforeAutospacing="0" w:after="360" w:afterAutospacing="0"/>
      </w:pPr>
      <w:r>
        <w:t>For the purposes of this tutorial, I downloaded example natural disaster videos via YouTube — the exact videos are listed in the </w:t>
      </w:r>
      <w:r>
        <w:rPr>
          <w:rStyle w:val="Emphasis"/>
        </w:rPr>
        <w:t>“Credits”</w:t>
      </w:r>
      <w:r>
        <w:t> section below. You can either use your own example videos or download the videos via the credits list.</w:t>
      </w:r>
    </w:p>
    <w:p w14:paraId="4F11EAD4" w14:textId="77777777" w:rsidR="004603DB" w:rsidRDefault="004603DB" w:rsidP="004603DB">
      <w:pPr>
        <w:pStyle w:val="NormalWeb"/>
        <w:spacing w:before="360" w:beforeAutospacing="0" w:after="360" w:afterAutospacing="0"/>
      </w:pPr>
      <w:r>
        <w:t>Either way, make sure you have used the </w:t>
      </w:r>
      <w:r>
        <w:rPr>
          <w:rStyle w:val="Emphasis"/>
          <w:b w:val="0"/>
          <w:bCs/>
        </w:rPr>
        <w:t>“Downloads”</w:t>
      </w:r>
      <w:r>
        <w:t> section of this tutorial to download the source code and pre-trained natural disaster prediction model.</w:t>
      </w:r>
    </w:p>
    <w:p w14:paraId="7D6A9444" w14:textId="77777777" w:rsidR="004603DB" w:rsidRDefault="004603DB" w:rsidP="004603DB">
      <w:pPr>
        <w:pStyle w:val="NormalWeb"/>
        <w:spacing w:before="360" w:beforeAutospacing="0" w:after="360" w:afterAutospacing="0"/>
      </w:pPr>
      <w:r>
        <w:t>Once downloaded you can use the following command to launch the </w:t>
      </w:r>
    </w:p>
    <w:p w14:paraId="7CC6EFF5" w14:textId="77777777" w:rsidR="004603DB" w:rsidRDefault="004603DB" w:rsidP="004603DB">
      <w:pPr>
        <w:spacing w:line="324" w:lineRule="atLeast"/>
        <w:rPr>
          <w:rFonts w:ascii="Source Code Pro" w:hAnsi="Source Code Pro"/>
          <w:sz w:val="18"/>
          <w:szCs w:val="18"/>
        </w:rPr>
      </w:pPr>
      <w:r>
        <w:rPr>
          <w:rStyle w:val="enlighter-text"/>
          <w:rFonts w:ascii="inherit" w:hAnsi="inherit"/>
          <w:color w:val="000000"/>
          <w:shd w:val="clear" w:color="auto" w:fill="F7F7F7"/>
        </w:rPr>
        <w:t>predict.py</w:t>
      </w:r>
    </w:p>
    <w:p w14:paraId="76F0828F" w14:textId="77777777" w:rsidR="004603DB" w:rsidRDefault="004603DB" w:rsidP="004603DB">
      <w:pPr>
        <w:spacing w:line="240" w:lineRule="auto"/>
        <w:rPr>
          <w:rFonts w:ascii="Times New Roman" w:hAnsi="Times New Roman"/>
          <w:sz w:val="24"/>
        </w:rPr>
      </w:pPr>
      <w:r>
        <w:t> script:</w:t>
      </w:r>
    </w:p>
    <w:p w14:paraId="0539E097" w14:textId="2B20802E" w:rsidR="004603DB" w:rsidRPr="00E63021" w:rsidRDefault="004603DB" w:rsidP="00E63021"/>
    <w:p w14:paraId="1869ABB8" w14:textId="77777777" w:rsidR="004603DB" w:rsidRDefault="004603DB" w:rsidP="004603DB">
      <w:pPr>
        <w:spacing w:line="276" w:lineRule="atLeast"/>
        <w:rPr>
          <w:rFonts w:ascii="Courier New" w:hAnsi="Courier New" w:cs="Courier New"/>
          <w:color w:val="auto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$ python predict.py --input videos/terrific_natural_disasters_compilation.mp4 \</w:t>
      </w:r>
    </w:p>
    <w:p w14:paraId="28ED616D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--output output/natural_disasters_output.avi</w:t>
      </w:r>
    </w:p>
    <w:p w14:paraId="35BF5330" w14:textId="77777777" w:rsidR="004603DB" w:rsidRDefault="004603DB" w:rsidP="004603DB">
      <w:pPr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processing video...</w:t>
      </w:r>
    </w:p>
    <w:p w14:paraId="07E721F2" w14:textId="77777777" w:rsidR="004603DB" w:rsidRDefault="004603DB" w:rsidP="004603DB">
      <w:pPr>
        <w:shd w:val="clear" w:color="auto" w:fill="F7F7F7"/>
        <w:spacing w:line="276" w:lineRule="atLeast"/>
        <w:rPr>
          <w:rFonts w:ascii="Courier New" w:hAnsi="Courier New" w:cs="Courier New"/>
          <w:sz w:val="18"/>
          <w:szCs w:val="18"/>
        </w:rPr>
      </w:pPr>
      <w:r>
        <w:rPr>
          <w:rStyle w:val="enlighter-text"/>
          <w:rFonts w:ascii="inherit" w:hAnsi="inherit" w:cs="Courier New"/>
          <w:color w:val="000000"/>
          <w:sz w:val="18"/>
          <w:szCs w:val="18"/>
        </w:rPr>
        <w:t>[INFO] cleaning up...</w:t>
      </w:r>
    </w:p>
    <w:p w14:paraId="490DFBA8" w14:textId="77777777" w:rsidR="004603DB" w:rsidRDefault="004603DB" w:rsidP="004603DB">
      <w:pPr>
        <w:pStyle w:val="NormalWeb"/>
        <w:spacing w:before="360" w:beforeAutospacing="0" w:after="360" w:afterAutospacing="0"/>
      </w:pPr>
      <w:r>
        <w:t>Here you can see a sample result of our model correctly classifying this video clip as </w:t>
      </w:r>
      <w:r>
        <w:rPr>
          <w:rStyle w:val="Emphasis"/>
        </w:rPr>
        <w:t>“flood”:</w:t>
      </w:r>
    </w:p>
    <w:p w14:paraId="387C4575" w14:textId="182C75DB" w:rsidR="004603DB" w:rsidRDefault="004603DB" w:rsidP="004603DB">
      <w:r>
        <w:rPr>
          <w:rStyle w:val="Strong"/>
        </w:rPr>
        <w:t>Figure 7:</w:t>
      </w:r>
      <w:r>
        <w:t xml:space="preserve"> Natural disaster “flood” classification with </w:t>
      </w:r>
      <w:proofErr w:type="spellStart"/>
      <w:r>
        <w:t>Keras</w:t>
      </w:r>
      <w:proofErr w:type="spellEnd"/>
      <w:r>
        <w:t xml:space="preserve"> and Deep Learning.</w:t>
      </w:r>
    </w:p>
    <w:p w14:paraId="128162C9" w14:textId="77777777" w:rsidR="004603DB" w:rsidRDefault="004603DB" w:rsidP="004603DB">
      <w:pPr>
        <w:pStyle w:val="NormalWeb"/>
        <w:spacing w:before="360" w:beforeAutospacing="0" w:after="360" w:afterAutospacing="0"/>
      </w:pPr>
      <w:r>
        <w:t>The following example comes from the 2016 Fort McMurray wildfire:</w:t>
      </w:r>
    </w:p>
    <w:p w14:paraId="08B7853A" w14:textId="6266ACE2" w:rsidR="004603DB" w:rsidRDefault="004603DB" w:rsidP="004603DB">
      <w:r>
        <w:rPr>
          <w:rStyle w:val="Strong"/>
        </w:rPr>
        <w:lastRenderedPageBreak/>
        <w:t>Figure 8:</w:t>
      </w:r>
      <w:r>
        <w:t xml:space="preserve"> Detecting “wildfires” and other natural disasters with </w:t>
      </w:r>
      <w:proofErr w:type="spellStart"/>
      <w:r>
        <w:t>Keras</w:t>
      </w:r>
      <w:proofErr w:type="spellEnd"/>
      <w:r>
        <w:t>, deep learning, and computer vision.</w:t>
      </w:r>
    </w:p>
    <w:p w14:paraId="48A1637D" w14:textId="05E4A6B9" w:rsidR="004603DB" w:rsidRPr="00E63021" w:rsidRDefault="004603DB" w:rsidP="00E63021">
      <w:pPr>
        <w:pStyle w:val="NormalWeb"/>
        <w:spacing w:before="360" w:beforeAutospacing="0" w:after="360" w:afterAutospacing="0"/>
      </w:pPr>
      <w:r>
        <w:t>For fun, I then tried applying the natural disaster detector to the movie </w:t>
      </w:r>
      <w:r>
        <w:rPr>
          <w:rStyle w:val="Emphasis"/>
        </w:rPr>
        <w:t>San Andreas</w:t>
      </w:r>
      <w:r w:rsidR="00E63021">
        <w:rPr>
          <w:rFonts w:ascii="Arial" w:hAnsi="Arial" w:cs="Arial"/>
          <w:sz w:val="48"/>
          <w:szCs w:val="48"/>
        </w:rPr>
        <w:t xml:space="preserve"> </w:t>
      </w:r>
    </w:p>
    <w:p w14:paraId="72729756" w14:textId="77777777" w:rsidR="004603DB" w:rsidRDefault="004603DB" w:rsidP="004603DB">
      <w:pPr>
        <w:shd w:val="clear" w:color="auto" w:fill="F4F6FA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F6CF9B1" wp14:editId="02B3D080">
                <wp:extent cx="308610" cy="308610"/>
                <wp:effectExtent l="0" t="0" r="0" b="0"/>
                <wp:docPr id="34898230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CD304" id="Rectangle 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124B1C8" w14:textId="77777777" w:rsidR="004603DB" w:rsidRDefault="004603DB" w:rsidP="004603DB">
      <w:pPr>
        <w:shd w:val="clear" w:color="auto" w:fill="F4F6FA"/>
        <w:textAlignment w:val="top"/>
        <w:rPr>
          <w:rFonts w:ascii="inherit" w:hAnsi="inherit" w:cs="Arial"/>
          <w:color w:val="051E50"/>
          <w:sz w:val="21"/>
          <w:szCs w:val="21"/>
        </w:rPr>
      </w:pPr>
      <w:r>
        <w:rPr>
          <w:rFonts w:ascii="inherit" w:hAnsi="inherit" w:cs="Arial"/>
          <w:noProof/>
          <w:color w:val="051E50"/>
          <w:sz w:val="21"/>
          <w:szCs w:val="21"/>
        </w:rPr>
        <mc:AlternateContent>
          <mc:Choice Requires="wps">
            <w:drawing>
              <wp:inline distT="0" distB="0" distL="0" distR="0" wp14:anchorId="47525FC5" wp14:editId="3E30D4EC">
                <wp:extent cx="308610" cy="308610"/>
                <wp:effectExtent l="0" t="0" r="0" b="0"/>
                <wp:docPr id="1919323393" name="Rectangle 5" descr="Video Thumbn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20EDE" id="Rectangle 5" o:spid="_x0000_s1026" alt="Video Thumbnai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7C52317" w14:textId="77777777" w:rsidR="004603DB" w:rsidRDefault="004603DB" w:rsidP="004603DB">
      <w:pPr>
        <w:shd w:val="clear" w:color="auto" w:fill="F4F6FA"/>
        <w:textAlignment w:val="top"/>
        <w:rPr>
          <w:rFonts w:ascii="inherit" w:hAnsi="inherit" w:cs="Arial"/>
          <w:color w:val="051E50"/>
          <w:sz w:val="21"/>
          <w:szCs w:val="21"/>
        </w:rPr>
      </w:pPr>
      <w:r>
        <w:rPr>
          <w:rFonts w:ascii="inherit" w:hAnsi="inherit" w:cs="Arial"/>
          <w:noProof/>
          <w:color w:val="051E50"/>
          <w:sz w:val="21"/>
          <w:szCs w:val="21"/>
        </w:rPr>
        <mc:AlternateContent>
          <mc:Choice Requires="wps">
            <w:drawing>
              <wp:inline distT="0" distB="0" distL="0" distR="0" wp14:anchorId="72652FBB" wp14:editId="2EE51C82">
                <wp:extent cx="308610" cy="308610"/>
                <wp:effectExtent l="0" t="0" r="0" b="0"/>
                <wp:docPr id="1134865839" name="Rectangle 4" descr="Video Thumbn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AFF43" id="Rectangle 4" o:spid="_x0000_s1026" alt="Video Thumbnai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0E0169B" w14:textId="77777777" w:rsidR="004603DB" w:rsidRDefault="004603DB" w:rsidP="004603DB">
      <w:pPr>
        <w:shd w:val="clear" w:color="auto" w:fill="F4F6FA"/>
        <w:spacing w:line="510" w:lineRule="atLeast"/>
        <w:jc w:val="center"/>
        <w:textAlignment w:val="top"/>
        <w:rPr>
          <w:rFonts w:ascii="Helvetica" w:hAnsi="Helvetica" w:cs="Arial"/>
          <w:color w:val="FFFFFF"/>
          <w:spacing w:val="8"/>
          <w:szCs w:val="20"/>
        </w:rPr>
      </w:pPr>
      <w:r>
        <w:rPr>
          <w:rFonts w:ascii="Helvetica" w:hAnsi="Helvetica" w:cs="Arial"/>
          <w:color w:val="FFFFFF"/>
          <w:spacing w:val="8"/>
          <w:szCs w:val="20"/>
        </w:rPr>
        <w:t>3:52</w:t>
      </w:r>
    </w:p>
    <w:p w14:paraId="7FCFE556" w14:textId="77777777" w:rsidR="004603DB" w:rsidRDefault="004603DB" w:rsidP="004603DB">
      <w:pPr>
        <w:shd w:val="clear" w:color="auto" w:fill="F4F6FA"/>
        <w:spacing w:line="240" w:lineRule="auto"/>
        <w:textAlignment w:val="top"/>
        <w:rPr>
          <w:rFonts w:ascii="inherit" w:hAnsi="inherit" w:cs="Arial"/>
          <w:color w:val="051E50"/>
          <w:sz w:val="21"/>
          <w:szCs w:val="21"/>
        </w:rPr>
      </w:pPr>
      <w:r>
        <w:rPr>
          <w:rFonts w:ascii="inherit" w:hAnsi="inherit" w:cs="Arial"/>
          <w:noProof/>
          <w:color w:val="051E50"/>
          <w:sz w:val="21"/>
          <w:szCs w:val="21"/>
        </w:rPr>
        <mc:AlternateContent>
          <mc:Choice Requires="wps">
            <w:drawing>
              <wp:inline distT="0" distB="0" distL="0" distR="0" wp14:anchorId="26837F92" wp14:editId="1DC1BD70">
                <wp:extent cx="308610" cy="308610"/>
                <wp:effectExtent l="0" t="0" r="0" b="0"/>
                <wp:docPr id="190716193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F1DD7" id="Rectangle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C79ED16" w14:textId="64D963AE" w:rsidR="006319B6" w:rsidRPr="00E63021" w:rsidRDefault="004603DB" w:rsidP="00E63021">
      <w:pPr>
        <w:shd w:val="clear" w:color="auto" w:fill="F4F6FA"/>
        <w:spacing w:line="510" w:lineRule="atLeast"/>
        <w:jc w:val="center"/>
        <w:textAlignment w:val="top"/>
        <w:rPr>
          <w:rFonts w:ascii="Helvetica" w:hAnsi="Helvetica" w:cs="Arial"/>
          <w:color w:val="FFFFFF"/>
          <w:szCs w:val="20"/>
        </w:rPr>
      </w:pPr>
      <w:r>
        <w:rPr>
          <w:rFonts w:ascii="inherit" w:hAnsi="inherit" w:cs="Arial"/>
          <w:color w:val="FFFFFF"/>
          <w:szCs w:val="20"/>
        </w:rPr>
        <w:t>2:32</w:t>
      </w:r>
      <w:r w:rsidR="00375D7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2208" behindDoc="0" locked="1" layoutInCell="1" allowOverlap="1" wp14:anchorId="2C8D2A69" wp14:editId="3EA0C4E1">
                <wp:simplePos x="0" y="0"/>
                <wp:positionH relativeFrom="page">
                  <wp:posOffset>8230870</wp:posOffset>
                </wp:positionH>
                <wp:positionV relativeFrom="page">
                  <wp:posOffset>4799330</wp:posOffset>
                </wp:positionV>
                <wp:extent cx="2689200" cy="3351600"/>
                <wp:effectExtent l="0" t="0" r="0" b="20320"/>
                <wp:wrapNone/>
                <wp:docPr id="97" name="Group 9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200" cy="3351600"/>
                          <a:chOff x="0" y="0"/>
                          <a:chExt cx="2688278" cy="3352800"/>
                        </a:xfrm>
                      </wpg:grpSpPr>
                      <wps:wsp>
                        <wps:cNvPr id="19" name="AutoShape 4" title="Abstract graphic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88278" cy="2949575"/>
                          </a:xfrm>
                          <a:prstGeom prst="parallelogram">
                            <a:avLst>
                              <a:gd name="adj" fmla="val 7456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800" y="1143000"/>
                            <a:ext cx="1532030" cy="22098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D716A" id="Group 97" o:spid="_x0000_s1026" alt="&quot;&quot;" style="position:absolute;margin-left:648.1pt;margin-top:377.9pt;width:211.75pt;height:263.9pt;z-index:251742208;mso-position-horizontal-relative:page;mso-position-vertical-relative:page;mso-width-relative:margin;mso-height-relative:margin" coordsize="26882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">
                <v:shape id="AutoShape 4" o:spid="_x0000_s1027" type="#_x0000_t7" style="position:absolute;width:26882;height:29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" adj="16107" fillcolor="#4c628c [3204]" stroked="f" strokecolor="#4a7ebb" strokeweight="1.5pt">
                  <v:shadow opacity="22938f" offset="0"/>
                  <v:textbox inset=",7.2pt,,7.2pt"/>
                </v:shape>
                <v:line id="Line 5" o:spid="_x0000_s1028" style="position:absolute;flip:y;visibility:visible;mso-wrap-style:square" from="6858,11430" to="22178,3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" strokecolor="#d0cc72 [3205]" strokeweight="3.5pt">
                  <v:shadow opacity="22938f" offset="0"/>
                </v:line>
                <w10:wrap anchorx="page" anchory="page"/>
                <w10:anchorlock/>
              </v:group>
            </w:pict>
          </mc:Fallback>
        </mc:AlternateContent>
      </w:r>
      <w:r w:rsidR="006319B6">
        <w:br w:type="page"/>
      </w:r>
    </w:p>
    <w:p w14:paraId="1C895337" w14:textId="26304A8F" w:rsidR="00421CAE" w:rsidRPr="00511306" w:rsidRDefault="00024A86" w:rsidP="001026A3">
      <w:pPr>
        <w:pStyle w:val="small"/>
        <w:rPr>
          <w:sz w:val="28"/>
        </w:rPr>
      </w:pPr>
      <w:r>
        <w:rPr>
          <w:noProof/>
          <w:sz w:val="2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1" layoutInCell="1" allowOverlap="1" wp14:anchorId="43BE6FD1" wp14:editId="25A91376">
                <wp:simplePos x="0" y="0"/>
                <wp:positionH relativeFrom="page">
                  <wp:posOffset>8274050</wp:posOffset>
                </wp:positionH>
                <wp:positionV relativeFrom="page">
                  <wp:posOffset>4860925</wp:posOffset>
                </wp:positionV>
                <wp:extent cx="2987675" cy="3048635"/>
                <wp:effectExtent l="0" t="0" r="22225" b="18415"/>
                <wp:wrapNone/>
                <wp:docPr id="108" name="Group 10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7675" cy="3048635"/>
                          <a:chOff x="6620" y="6160"/>
                          <a:chExt cx="4704" cy="4800"/>
                        </a:xfrm>
                      </wpg:grpSpPr>
                      <wps:wsp>
                        <wps:cNvPr id="10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620" y="6180"/>
                            <a:ext cx="3855" cy="4645"/>
                          </a:xfrm>
                          <a:prstGeom prst="parallelogram">
                            <a:avLst>
                              <a:gd name="adj" fmla="val 72843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0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8404" y="6180"/>
                            <a:ext cx="2920" cy="478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7000" y="6160"/>
                            <a:ext cx="2940" cy="4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04" y="6180"/>
                            <a:ext cx="2920" cy="478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EE154" id="Group 108" o:spid="_x0000_s1026" alt="&quot;&quot;" style="position:absolute;margin-left:651.5pt;margin-top:382.75pt;width:235.25pt;height:240.05pt;z-index:251725824;mso-position-horizontal-relative:page;mso-position-vertical-relative:page" coordorigin="6620,6160" coordsize="4704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8" o:spid="_x0000_s1027" type="#_x0000_t7" style="position:absolute;left:6620;top:6180;width:3855;height:4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" adj="15734" fillcolor="white [3212]" stroked="f" strokecolor="#4a7ebb" strokeweight="1.5pt">
                  <v:shadow opacity="22938f" offset="0"/>
                  <v:textbox inset=",7.2pt,,7.2pt"/>
                </v:shape>
                <v:line id="Line 9" o:spid="_x0000_s1028" style="position:absolute;flip:y;visibility:visible;mso-wrap-style:square" from="8404,6180" to="11324,1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" strokecolor="#d0cc72 [3205]" strokeweight="3.5pt">
                  <v:shadow opacity="22938f" offset="0"/>
                </v:line>
                <v:line id="Line 10" o:spid="_x0000_s1029" style="position:absolute;flip:y;visibility:visible;mso-wrap-style:square" from="7000,6160" to="9940,1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" strokecolor="#d0cc72 [3205]" strokeweight="1pt">
                  <v:shadow opacity="22938f" offset="0"/>
                </v:line>
                <v:line id="Line 11" o:spid="_x0000_s1030" style="position:absolute;flip:y;visibility:visible;mso-wrap-style:square" from="7304,6180" to="10224,1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" strokecolor="#4c628c [3204]" strokeweight="3.5pt">
                  <v:shadow opacity="22938f" offset="0"/>
                </v:line>
                <w10:wrap anchorx="page" anchory="page"/>
                <w10:anchorlock/>
              </v:group>
            </w:pict>
          </mc:Fallback>
        </mc:AlternateContent>
      </w:r>
      <w:r>
        <w:rPr>
          <w:sz w:val="28"/>
        </w:rPr>
        <w:t>v</w:t>
      </w:r>
    </w:p>
    <w:tbl>
      <w:tblPr>
        <w:tblStyle w:val="TableGrid"/>
        <w:tblpPr w:leftFromText="180" w:rightFromText="180" w:vertAnchor="text" w:horzAnchor="margin" w:tblpY="522"/>
        <w:tblOverlap w:val="never"/>
        <w:tblW w:w="15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60" w:type="dxa"/>
          <w:right w:w="360" w:type="dxa"/>
        </w:tblCellMar>
        <w:tblLook w:val="00A0" w:firstRow="1" w:lastRow="0" w:firstColumn="1" w:lastColumn="0" w:noHBand="0" w:noVBand="0"/>
        <w:tblCaption w:val="Brochure layout"/>
      </w:tblPr>
      <w:tblGrid>
        <w:gridCol w:w="4820"/>
        <w:gridCol w:w="5343"/>
        <w:gridCol w:w="4959"/>
      </w:tblGrid>
      <w:tr w:rsidR="003C0A97" w14:paraId="412B63D7" w14:textId="77777777" w:rsidTr="00E63021">
        <w:trPr>
          <w:trHeight w:val="5400"/>
        </w:trPr>
        <w:tc>
          <w:tcPr>
            <w:tcW w:w="4820" w:type="dxa"/>
            <w:vMerge w:val="restart"/>
            <w:tcMar>
              <w:left w:w="360" w:type="dxa"/>
              <w:right w:w="360" w:type="dxa"/>
            </w:tcMar>
          </w:tcPr>
          <w:p w14:paraId="52DC7ECD" w14:textId="25CA1198" w:rsidR="00E63021" w:rsidRDefault="00E63021" w:rsidP="00E63021">
            <w:pPr>
              <w:pStyle w:val="largertext"/>
            </w:pPr>
          </w:p>
          <w:p w14:paraId="5D0430AD" w14:textId="58766378" w:rsidR="003C0A97" w:rsidRDefault="003C0A97" w:rsidP="00E63021">
            <w:pPr>
              <w:pStyle w:val="bullet"/>
            </w:pPr>
          </w:p>
        </w:tc>
        <w:tc>
          <w:tcPr>
            <w:tcW w:w="5343" w:type="dxa"/>
            <w:vMerge w:val="restart"/>
            <w:tcMar>
              <w:left w:w="360" w:type="dxa"/>
              <w:right w:w="360" w:type="dxa"/>
            </w:tcMar>
          </w:tcPr>
          <w:p w14:paraId="1D4E8CB0" w14:textId="2DDF0538" w:rsidR="007A6C67" w:rsidRDefault="007A6C67" w:rsidP="00E63021"/>
          <w:p w14:paraId="6977F721" w14:textId="77777777" w:rsidR="003C0A97" w:rsidRDefault="003C0A97" w:rsidP="00E63021">
            <w:pPr>
              <w:pStyle w:val="bullet"/>
              <w:numPr>
                <w:ilvl w:val="0"/>
                <w:numId w:val="0"/>
              </w:numPr>
              <w:ind w:left="187" w:hanging="187"/>
            </w:pPr>
          </w:p>
        </w:tc>
        <w:tc>
          <w:tcPr>
            <w:tcW w:w="4959" w:type="dxa"/>
            <w:tcMar>
              <w:left w:w="360" w:type="dxa"/>
              <w:right w:w="360" w:type="dxa"/>
            </w:tcMar>
          </w:tcPr>
          <w:p w14:paraId="3A5099DC" w14:textId="77777777" w:rsidR="003C0A97" w:rsidRPr="003C0A97" w:rsidRDefault="003C0A97" w:rsidP="00E63021"/>
        </w:tc>
      </w:tr>
      <w:tr w:rsidR="003C0A97" w14:paraId="53B43B44" w14:textId="77777777" w:rsidTr="00E63021">
        <w:trPr>
          <w:trHeight w:hRule="exact" w:val="5400"/>
        </w:trPr>
        <w:tc>
          <w:tcPr>
            <w:tcW w:w="4820" w:type="dxa"/>
            <w:vMerge/>
            <w:tcBorders>
              <w:bottom w:val="nil"/>
            </w:tcBorders>
            <w:tcMar>
              <w:left w:w="360" w:type="dxa"/>
              <w:right w:w="360" w:type="dxa"/>
            </w:tcMar>
          </w:tcPr>
          <w:p w14:paraId="38A1FD8E" w14:textId="77777777" w:rsidR="003C0A97" w:rsidRDefault="003C0A97" w:rsidP="00E63021">
            <w:pPr>
              <w:rPr>
                <w:noProof/>
              </w:rPr>
            </w:pPr>
          </w:p>
        </w:tc>
        <w:tc>
          <w:tcPr>
            <w:tcW w:w="5343" w:type="dxa"/>
            <w:vMerge/>
            <w:tcBorders>
              <w:bottom w:val="nil"/>
            </w:tcBorders>
            <w:tcMar>
              <w:left w:w="360" w:type="dxa"/>
              <w:right w:w="360" w:type="dxa"/>
            </w:tcMar>
          </w:tcPr>
          <w:p w14:paraId="3989113F" w14:textId="77777777" w:rsidR="003C0A97" w:rsidRPr="00F92897" w:rsidRDefault="003C0A97" w:rsidP="00E63021">
            <w:pPr>
              <w:pStyle w:val="Heading1"/>
              <w:rPr>
                <w:color w:val="FFFFFF" w:themeColor="background1"/>
              </w:rPr>
            </w:pPr>
          </w:p>
        </w:tc>
        <w:tc>
          <w:tcPr>
            <w:tcW w:w="4959" w:type="dxa"/>
            <w:tcMar>
              <w:left w:w="360" w:type="dxa"/>
              <w:right w:w="360" w:type="dxa"/>
            </w:tcMar>
          </w:tcPr>
          <w:p w14:paraId="65F71A2E" w14:textId="00E7B2F0" w:rsidR="003C0A97" w:rsidRPr="00263DF1" w:rsidRDefault="003C0A97" w:rsidP="00FD7D16">
            <w:pPr>
              <w:pStyle w:val="Title"/>
              <w:framePr w:hSpace="0" w:wrap="auto" w:vAnchor="margin" w:yAlign="inline"/>
              <w:suppressOverlap w:val="0"/>
            </w:pPr>
          </w:p>
        </w:tc>
      </w:tr>
    </w:tbl>
    <w:p w14:paraId="44527067" w14:textId="77777777" w:rsidR="00EA4AEA" w:rsidRPr="001E64D8" w:rsidRDefault="00EA4AEA" w:rsidP="001E64D8">
      <w:pPr>
        <w:pStyle w:val="small"/>
      </w:pPr>
    </w:p>
    <w:p w14:paraId="29AEEAF3" w14:textId="586AD20C" w:rsidR="00372EA3" w:rsidRPr="00BD39D6" w:rsidRDefault="00221E20" w:rsidP="00BD39D6">
      <w:pPr>
        <w:pStyle w:val="small"/>
        <w:tabs>
          <w:tab w:val="right" w:pos="15264"/>
        </w:tabs>
      </w:pPr>
      <w:r>
        <w:rPr>
          <w:noProof/>
          <w:sz w:val="28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1" layoutInCell="1" allowOverlap="1" wp14:anchorId="0F27DF0B" wp14:editId="07A46BC3">
                <wp:simplePos x="0" y="0"/>
                <wp:positionH relativeFrom="page">
                  <wp:posOffset>8496935</wp:posOffset>
                </wp:positionH>
                <wp:positionV relativeFrom="page">
                  <wp:posOffset>5040630</wp:posOffset>
                </wp:positionV>
                <wp:extent cx="3099600" cy="3124800"/>
                <wp:effectExtent l="0" t="0" r="5715" b="38100"/>
                <wp:wrapNone/>
                <wp:docPr id="120" name="Group 1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9600" cy="3124800"/>
                          <a:chOff x="9771" y="3176"/>
                          <a:chExt cx="4880" cy="4920"/>
                        </a:xfrm>
                      </wpg:grpSpPr>
                      <wps:wsp>
                        <wps:cNvPr id="121" name="AutoShape 19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9771" y="3240"/>
                            <a:ext cx="3720" cy="4645"/>
                          </a:xfrm>
                          <a:prstGeom prst="parallelogram">
                            <a:avLst>
                              <a:gd name="adj" fmla="val 7456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2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43" y="3196"/>
                            <a:ext cx="2940" cy="49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87" y="3176"/>
                            <a:ext cx="2860" cy="47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AutoShape 22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0931" y="3240"/>
                            <a:ext cx="3720" cy="4645"/>
                          </a:xfrm>
                          <a:prstGeom prst="parallelogram">
                            <a:avLst>
                              <a:gd name="adj" fmla="val 7456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5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63" y="3196"/>
                            <a:ext cx="2940" cy="49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F696D" id="Group 120" o:spid="_x0000_s1026" alt="&quot;&quot;" style="position:absolute;margin-left:669.05pt;margin-top:396.9pt;width:244.05pt;height:246.05pt;z-index:251728896;mso-position-horizontal-relative:page;mso-position-vertical-relative:page" coordorigin="9771,3176" coordsize="4880,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">
                <v:shape id="AutoShape 19" o:spid="_x0000_s1027" type="#_x0000_t7" style="position:absolute;left:9771;top:3240;width:3720;height:4645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" adj="16107" fillcolor="white [3212]" stroked="f" strokecolor="#4a7ebb" strokeweight="1.5pt">
                  <v:shadow opacity="22938f" offset="0"/>
                  <v:textbox inset=",7.2pt,,7.2pt"/>
                </v:shape>
                <v:line id="Line 20" o:spid="_x0000_s1028" style="position:absolute;flip:x;visibility:visible;mso-wrap-style:square" from="10443,3196" to="13383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" strokecolor="#d0cc72 [3205]" strokeweight="3.5pt">
                  <v:shadow opacity="22938f" offset="0"/>
                </v:line>
                <v:line id="Line 21" o:spid="_x0000_s1029" style="position:absolute;flip:x;visibility:visible;mso-wrap-style:square" from="10287,3176" to="13147,7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" strokecolor="#808388 [3206]" strokeweight="1pt">
                  <v:shadow opacity="22938f" offset="0"/>
                </v:line>
                <v:shape id="AutoShape 22" o:spid="_x0000_s1030" type="#_x0000_t7" style="position:absolute;left:10931;top:3240;width:3720;height:4645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" adj="16107" fillcolor="#4c628c [3204]" stroked="f" strokecolor="#4a7ebb" strokeweight="1.5pt">
                  <v:shadow opacity="22938f" offset="0"/>
                  <v:textbox inset=",7.2pt,,7.2pt"/>
                </v:shape>
                <v:line id="Line 23" o:spid="_x0000_s1031" style="position:absolute;flip:x;visibility:visible;mso-wrap-style:square" from="11063,3196" to="14003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" strokecolor="white [3212]" strokeweight="3.5pt">
                  <v:shadow opacity="22938f" offset="0"/>
                </v:line>
                <w10:wrap anchorx="page" anchory="page"/>
                <w10:anchorlock/>
              </v:group>
            </w:pict>
          </mc:Fallback>
        </mc:AlternateContent>
      </w:r>
      <w:r w:rsidR="009C72E4" w:rsidRPr="001E22A2">
        <w:rPr>
          <w:noProof/>
          <w:sz w:val="2"/>
          <w:szCs w:val="2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1" locked="1" layoutInCell="1" allowOverlap="1" wp14:anchorId="692C7B53" wp14:editId="1509063B">
                <wp:simplePos x="0" y="0"/>
                <wp:positionH relativeFrom="page">
                  <wp:posOffset>3544570</wp:posOffset>
                </wp:positionH>
                <wp:positionV relativeFrom="margin">
                  <wp:align>center</wp:align>
                </wp:positionV>
                <wp:extent cx="6926580" cy="8640445"/>
                <wp:effectExtent l="0" t="0" r="7620" b="825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6580" cy="86404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1F529" id="Rectangle 1" o:spid="_x0000_s1026" alt="&quot;&quot;" style="position:absolute;margin-left:279.1pt;margin-top:0;width:545.4pt;height:680.3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" fillcolor="#f2f2f2 [3214]" stroked="f" strokecolor="#4a7ebb" strokeweight="1.5pt">
                <v:shadow opacity="22938f" offset="0"/>
                <v:textbox inset=",7.2pt,,7.2pt"/>
                <w10:wrap anchorx="page" anchory="margin"/>
                <w10:anchorlock/>
              </v:rect>
            </w:pict>
          </mc:Fallback>
        </mc:AlternateContent>
      </w:r>
    </w:p>
    <w:tbl>
      <w:tblPr>
        <w:tblStyle w:val="TableGrid"/>
        <w:tblW w:w="15826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60" w:type="dxa"/>
          <w:right w:w="360" w:type="dxa"/>
        </w:tblCellMar>
        <w:tblLook w:val="00A0" w:firstRow="1" w:lastRow="0" w:firstColumn="1" w:lastColumn="0" w:noHBand="0" w:noVBand="0"/>
        <w:tblCaption w:val="Brochure layout"/>
      </w:tblPr>
      <w:tblGrid>
        <w:gridCol w:w="4970"/>
        <w:gridCol w:w="5333"/>
        <w:gridCol w:w="3543"/>
        <w:gridCol w:w="1980"/>
      </w:tblGrid>
      <w:tr w:rsidR="004E5947" w14:paraId="534ACA58" w14:textId="77777777" w:rsidTr="00372EA3">
        <w:trPr>
          <w:trHeight w:val="3726"/>
        </w:trPr>
        <w:tc>
          <w:tcPr>
            <w:tcW w:w="4970" w:type="dxa"/>
            <w:vMerge w:val="restart"/>
            <w:vAlign w:val="center"/>
          </w:tcPr>
          <w:p w14:paraId="2AF3EC8D" w14:textId="5B1F11F3" w:rsidR="004E5947" w:rsidRDefault="004E5947" w:rsidP="00FD7D16">
            <w:pPr>
              <w:pStyle w:val="Normalblack"/>
            </w:pPr>
          </w:p>
        </w:tc>
        <w:tc>
          <w:tcPr>
            <w:tcW w:w="5333" w:type="dxa"/>
          </w:tcPr>
          <w:p w14:paraId="5369CFF2" w14:textId="33F3F36F" w:rsidR="004E5947" w:rsidRDefault="004E5947" w:rsidP="00FD7D16">
            <w:pPr>
              <w:pStyle w:val="Heading1"/>
              <w:spacing w:before="0"/>
            </w:pPr>
          </w:p>
        </w:tc>
        <w:tc>
          <w:tcPr>
            <w:tcW w:w="5523" w:type="dxa"/>
            <w:gridSpan w:val="2"/>
            <w:tcMar>
              <w:right w:w="720" w:type="dxa"/>
            </w:tcMar>
          </w:tcPr>
          <w:p w14:paraId="13FC5B64" w14:textId="56C5B9FD" w:rsidR="004E5947" w:rsidRPr="00D548F0" w:rsidRDefault="009C26DC" w:rsidP="00FD7D16">
            <w:pPr>
              <w:pStyle w:val="Heading1"/>
              <w:spacing w:before="0"/>
            </w:pPr>
            <w:r w:rsidRPr="00D548F0">
              <w:t>.</w:t>
            </w:r>
          </w:p>
        </w:tc>
      </w:tr>
      <w:tr w:rsidR="004E5947" w14:paraId="436624ED" w14:textId="77777777" w:rsidTr="00A06DA2">
        <w:trPr>
          <w:trHeight w:hRule="exact" w:val="4111"/>
        </w:trPr>
        <w:tc>
          <w:tcPr>
            <w:tcW w:w="4970" w:type="dxa"/>
            <w:vMerge/>
          </w:tcPr>
          <w:p w14:paraId="77416297" w14:textId="77777777" w:rsidR="004E5947" w:rsidRPr="00CA1A7F" w:rsidRDefault="004E5947" w:rsidP="00542A7E">
            <w:pPr>
              <w:rPr>
                <w:noProof/>
              </w:rPr>
            </w:pPr>
          </w:p>
        </w:tc>
        <w:tc>
          <w:tcPr>
            <w:tcW w:w="10856" w:type="dxa"/>
            <w:gridSpan w:val="3"/>
            <w:shd w:val="clear" w:color="auto" w:fill="FFFFFF"/>
          </w:tcPr>
          <w:p w14:paraId="227025C8" w14:textId="26E87A6C" w:rsidR="004E5947" w:rsidRPr="004E5947" w:rsidRDefault="004E5947" w:rsidP="004E5947">
            <w:pPr>
              <w:tabs>
                <w:tab w:val="left" w:pos="5034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475729" w14:paraId="5FF4F25A" w14:textId="77777777" w:rsidTr="00372EA3">
        <w:tc>
          <w:tcPr>
            <w:tcW w:w="4970" w:type="dxa"/>
            <w:vMerge/>
          </w:tcPr>
          <w:p w14:paraId="40A36593" w14:textId="77777777" w:rsidR="00475729" w:rsidRPr="00CA1A7F" w:rsidRDefault="00475729" w:rsidP="00542A7E">
            <w:pPr>
              <w:rPr>
                <w:noProof/>
              </w:rPr>
            </w:pPr>
          </w:p>
        </w:tc>
        <w:tc>
          <w:tcPr>
            <w:tcW w:w="10856" w:type="dxa"/>
            <w:gridSpan w:val="3"/>
            <w:shd w:val="clear" w:color="auto" w:fill="D0CC72" w:themeFill="accent2"/>
          </w:tcPr>
          <w:p w14:paraId="577C8B32" w14:textId="2EAEBBBB" w:rsidR="00475729" w:rsidRPr="00416773" w:rsidRDefault="00475729" w:rsidP="00416773">
            <w:pPr>
              <w:pStyle w:val="Caption"/>
            </w:pPr>
          </w:p>
        </w:tc>
      </w:tr>
      <w:tr w:rsidR="00B80F7C" w14:paraId="7587CFB8" w14:textId="77777777" w:rsidTr="00372EA3">
        <w:trPr>
          <w:trHeight w:val="2943"/>
        </w:trPr>
        <w:tc>
          <w:tcPr>
            <w:tcW w:w="4970" w:type="dxa"/>
            <w:vMerge/>
          </w:tcPr>
          <w:p w14:paraId="530243D5" w14:textId="77777777" w:rsidR="00B80F7C" w:rsidRPr="00CA1A7F" w:rsidRDefault="00B80F7C" w:rsidP="00542A7E">
            <w:pPr>
              <w:rPr>
                <w:noProof/>
              </w:rPr>
            </w:pPr>
          </w:p>
        </w:tc>
        <w:tc>
          <w:tcPr>
            <w:tcW w:w="8876" w:type="dxa"/>
            <w:gridSpan w:val="2"/>
          </w:tcPr>
          <w:p w14:paraId="65AC4F32" w14:textId="50847663" w:rsidR="00B80F7C" w:rsidRDefault="00B80F7C" w:rsidP="00FD7D16">
            <w:pPr>
              <w:pStyle w:val="Heading1"/>
            </w:pPr>
          </w:p>
        </w:tc>
        <w:tc>
          <w:tcPr>
            <w:tcW w:w="1980" w:type="dxa"/>
          </w:tcPr>
          <w:p w14:paraId="1E6721C9" w14:textId="77777777" w:rsidR="00B80F7C" w:rsidRPr="00CA1A7F" w:rsidRDefault="00B80F7C" w:rsidP="004E5947">
            <w:pPr>
              <w:rPr>
                <w:noProof/>
              </w:rPr>
            </w:pPr>
          </w:p>
        </w:tc>
      </w:tr>
    </w:tbl>
    <w:p w14:paraId="7638AC6B" w14:textId="77777777" w:rsidR="00B66AA5" w:rsidRPr="00EA4AEA" w:rsidRDefault="00B66AA5" w:rsidP="00EA4AEA">
      <w:pPr>
        <w:pStyle w:val="small"/>
        <w:rPr>
          <w:sz w:val="2"/>
        </w:rPr>
      </w:pPr>
    </w:p>
    <w:sectPr w:rsidR="00B66AA5" w:rsidRPr="00EA4AEA" w:rsidSect="00E02A7F">
      <w:pgSz w:w="15840" w:h="12240" w:orient="landscape"/>
      <w:pgMar w:top="360" w:right="216" w:bottom="0" w:left="36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29CE" w14:textId="77777777" w:rsidR="000A4DBC" w:rsidRDefault="000A4DBC">
      <w:pPr>
        <w:spacing w:before="0" w:after="0" w:line="240" w:lineRule="auto"/>
      </w:pPr>
      <w:r>
        <w:separator/>
      </w:r>
    </w:p>
  </w:endnote>
  <w:endnote w:type="continuationSeparator" w:id="0">
    <w:p w14:paraId="3E07BA12" w14:textId="77777777" w:rsidR="000A4DBC" w:rsidRDefault="000A4D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DA7E" w14:textId="77777777" w:rsidR="000A4DBC" w:rsidRDefault="000A4DBC">
      <w:pPr>
        <w:spacing w:before="0" w:after="0" w:line="240" w:lineRule="auto"/>
      </w:pPr>
      <w:r>
        <w:separator/>
      </w:r>
    </w:p>
  </w:footnote>
  <w:footnote w:type="continuationSeparator" w:id="0">
    <w:p w14:paraId="271BB31D" w14:textId="77777777" w:rsidR="000A4DBC" w:rsidRDefault="000A4DB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3AB2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FCCCC4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B07A4D"/>
    <w:multiLevelType w:val="multilevel"/>
    <w:tmpl w:val="1F20826A"/>
    <w:lvl w:ilvl="0">
      <w:start w:val="1"/>
      <w:numFmt w:val="bullet"/>
      <w:lvlText w:val=""/>
      <w:lvlJc w:val="left"/>
      <w:pPr>
        <w:ind w:left="360" w:hanging="360"/>
      </w:pPr>
      <w:rPr>
        <w:rFonts w:ascii="Wingdings" w:hAnsi="Wingdings" w:hint="default"/>
        <w:color w:val="4C628C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E4285"/>
    <w:multiLevelType w:val="multilevel"/>
    <w:tmpl w:val="445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0065D"/>
    <w:multiLevelType w:val="hybridMultilevel"/>
    <w:tmpl w:val="A948A0E0"/>
    <w:lvl w:ilvl="0" w:tplc="3500BDF4">
      <w:start w:val="1"/>
      <w:numFmt w:val="bullet"/>
      <w:pStyle w:val="bullet"/>
      <w:lvlText w:val="•"/>
      <w:lvlJc w:val="left"/>
      <w:pPr>
        <w:ind w:left="360" w:hanging="360"/>
      </w:pPr>
      <w:rPr>
        <w:rFonts w:ascii="Arial" w:hAnsi="Arial" w:hint="default"/>
        <w:color w:val="CCCCCC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A38A8"/>
    <w:multiLevelType w:val="multilevel"/>
    <w:tmpl w:val="8ED0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E0C6D"/>
    <w:multiLevelType w:val="multilevel"/>
    <w:tmpl w:val="AA2E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64C50"/>
    <w:multiLevelType w:val="hybridMultilevel"/>
    <w:tmpl w:val="6D745BDE"/>
    <w:lvl w:ilvl="0" w:tplc="CD20C6A6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808388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B6E3C"/>
    <w:multiLevelType w:val="multilevel"/>
    <w:tmpl w:val="6F5E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947F2"/>
    <w:multiLevelType w:val="multilevel"/>
    <w:tmpl w:val="BAE0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D0726"/>
    <w:multiLevelType w:val="multilevel"/>
    <w:tmpl w:val="C6A8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37C96"/>
    <w:multiLevelType w:val="multilevel"/>
    <w:tmpl w:val="C4FC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22649"/>
    <w:multiLevelType w:val="multilevel"/>
    <w:tmpl w:val="C9E276BC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808388" w:themeColor="accent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B05E7"/>
    <w:multiLevelType w:val="multilevel"/>
    <w:tmpl w:val="235C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D4CE0"/>
    <w:multiLevelType w:val="multilevel"/>
    <w:tmpl w:val="EC1C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4266B"/>
    <w:multiLevelType w:val="hybridMultilevel"/>
    <w:tmpl w:val="9BDEFE9E"/>
    <w:lvl w:ilvl="0" w:tplc="72188CC4">
      <w:start w:val="1"/>
      <w:numFmt w:val="bullet"/>
      <w:lvlText w:val=""/>
      <w:lvlJc w:val="left"/>
      <w:pPr>
        <w:ind w:left="360" w:hanging="360"/>
      </w:pPr>
      <w:rPr>
        <w:rFonts w:ascii="Wingdings" w:hAnsi="Wingdings" w:hint="default"/>
        <w:color w:val="4C628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96FA3"/>
    <w:multiLevelType w:val="multilevel"/>
    <w:tmpl w:val="264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267CC"/>
    <w:multiLevelType w:val="multilevel"/>
    <w:tmpl w:val="89F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E7F39"/>
    <w:multiLevelType w:val="multilevel"/>
    <w:tmpl w:val="E36E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433F6"/>
    <w:multiLevelType w:val="multilevel"/>
    <w:tmpl w:val="24C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16240"/>
    <w:multiLevelType w:val="multilevel"/>
    <w:tmpl w:val="D5C8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067051">
    <w:abstractNumId w:val="15"/>
  </w:num>
  <w:num w:numId="2" w16cid:durableId="721291381">
    <w:abstractNumId w:val="2"/>
  </w:num>
  <w:num w:numId="3" w16cid:durableId="988677781">
    <w:abstractNumId w:val="7"/>
  </w:num>
  <w:num w:numId="4" w16cid:durableId="413622689">
    <w:abstractNumId w:val="12"/>
  </w:num>
  <w:num w:numId="5" w16cid:durableId="202064567">
    <w:abstractNumId w:val="4"/>
  </w:num>
  <w:num w:numId="6" w16cid:durableId="518272311">
    <w:abstractNumId w:val="1"/>
  </w:num>
  <w:num w:numId="7" w16cid:durableId="1737556537">
    <w:abstractNumId w:val="0"/>
  </w:num>
  <w:num w:numId="8" w16cid:durableId="403647389">
    <w:abstractNumId w:val="9"/>
  </w:num>
  <w:num w:numId="9" w16cid:durableId="1356929919">
    <w:abstractNumId w:val="3"/>
  </w:num>
  <w:num w:numId="10" w16cid:durableId="287126134">
    <w:abstractNumId w:val="6"/>
  </w:num>
  <w:num w:numId="11" w16cid:durableId="1382436494">
    <w:abstractNumId w:val="5"/>
  </w:num>
  <w:num w:numId="12" w16cid:durableId="1829978665">
    <w:abstractNumId w:val="8"/>
  </w:num>
  <w:num w:numId="13" w16cid:durableId="1705904653">
    <w:abstractNumId w:val="11"/>
  </w:num>
  <w:num w:numId="14" w16cid:durableId="147483578">
    <w:abstractNumId w:val="20"/>
  </w:num>
  <w:num w:numId="15" w16cid:durableId="8726002">
    <w:abstractNumId w:val="10"/>
  </w:num>
  <w:num w:numId="16" w16cid:durableId="1818254969">
    <w:abstractNumId w:val="16"/>
  </w:num>
  <w:num w:numId="17" w16cid:durableId="602343353">
    <w:abstractNumId w:val="17"/>
  </w:num>
  <w:num w:numId="18" w16cid:durableId="1639146411">
    <w:abstractNumId w:val="14"/>
  </w:num>
  <w:num w:numId="19" w16cid:durableId="1179082127">
    <w:abstractNumId w:val="19"/>
  </w:num>
  <w:num w:numId="20" w16cid:durableId="296301282">
    <w:abstractNumId w:val="13"/>
  </w:num>
  <w:num w:numId="21" w16cid:durableId="14827665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removePersonalInformation/>
  <w:removeDateAndTime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hdrShapeDefaults>
    <o:shapedefaults v:ext="edit" spidmax="2050">
      <o:colormru v:ext="edit" colors="white,#e6e6e6,#f0f0f0,#91919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E0"/>
    <w:rsid w:val="000000B4"/>
    <w:rsid w:val="00001D15"/>
    <w:rsid w:val="00002B9A"/>
    <w:rsid w:val="00024A86"/>
    <w:rsid w:val="00026B79"/>
    <w:rsid w:val="000308D6"/>
    <w:rsid w:val="0004209B"/>
    <w:rsid w:val="0006020D"/>
    <w:rsid w:val="0007211D"/>
    <w:rsid w:val="0007244D"/>
    <w:rsid w:val="000756CC"/>
    <w:rsid w:val="00077DFD"/>
    <w:rsid w:val="000931A0"/>
    <w:rsid w:val="00097C47"/>
    <w:rsid w:val="000A0BB0"/>
    <w:rsid w:val="000A2F64"/>
    <w:rsid w:val="000A4DBC"/>
    <w:rsid w:val="000A5C75"/>
    <w:rsid w:val="000B18A4"/>
    <w:rsid w:val="000C54B1"/>
    <w:rsid w:val="000C7F9A"/>
    <w:rsid w:val="000F60DB"/>
    <w:rsid w:val="00100CB9"/>
    <w:rsid w:val="001026A3"/>
    <w:rsid w:val="001338F1"/>
    <w:rsid w:val="00134A6A"/>
    <w:rsid w:val="00136E88"/>
    <w:rsid w:val="00155454"/>
    <w:rsid w:val="00184196"/>
    <w:rsid w:val="00185F2E"/>
    <w:rsid w:val="00191498"/>
    <w:rsid w:val="00195700"/>
    <w:rsid w:val="00196240"/>
    <w:rsid w:val="001B3DDD"/>
    <w:rsid w:val="001B4B8E"/>
    <w:rsid w:val="001B798C"/>
    <w:rsid w:val="001D54E9"/>
    <w:rsid w:val="001E22A2"/>
    <w:rsid w:val="001E64D8"/>
    <w:rsid w:val="002100B8"/>
    <w:rsid w:val="00215EC6"/>
    <w:rsid w:val="00217B8C"/>
    <w:rsid w:val="00221E20"/>
    <w:rsid w:val="00231A79"/>
    <w:rsid w:val="00241F19"/>
    <w:rsid w:val="00263488"/>
    <w:rsid w:val="00263DF1"/>
    <w:rsid w:val="00264466"/>
    <w:rsid w:val="002A0F34"/>
    <w:rsid w:val="002A4A16"/>
    <w:rsid w:val="002D160E"/>
    <w:rsid w:val="002E4D46"/>
    <w:rsid w:val="002E7A3E"/>
    <w:rsid w:val="00314B11"/>
    <w:rsid w:val="00333250"/>
    <w:rsid w:val="00360E4D"/>
    <w:rsid w:val="00361995"/>
    <w:rsid w:val="00372EA3"/>
    <w:rsid w:val="00375D72"/>
    <w:rsid w:val="003770AB"/>
    <w:rsid w:val="00382707"/>
    <w:rsid w:val="003902B0"/>
    <w:rsid w:val="003949FE"/>
    <w:rsid w:val="003B6C42"/>
    <w:rsid w:val="003C0A97"/>
    <w:rsid w:val="003C37C7"/>
    <w:rsid w:val="003C7AC7"/>
    <w:rsid w:val="003D4211"/>
    <w:rsid w:val="003D44AF"/>
    <w:rsid w:val="003D7C85"/>
    <w:rsid w:val="00402A05"/>
    <w:rsid w:val="00416773"/>
    <w:rsid w:val="00417F6A"/>
    <w:rsid w:val="00421CAE"/>
    <w:rsid w:val="00430E8E"/>
    <w:rsid w:val="00432507"/>
    <w:rsid w:val="00433899"/>
    <w:rsid w:val="0045048F"/>
    <w:rsid w:val="004603DB"/>
    <w:rsid w:val="00463318"/>
    <w:rsid w:val="00463526"/>
    <w:rsid w:val="004645D3"/>
    <w:rsid w:val="00475729"/>
    <w:rsid w:val="00483A27"/>
    <w:rsid w:val="00491A81"/>
    <w:rsid w:val="00495249"/>
    <w:rsid w:val="004A1071"/>
    <w:rsid w:val="004A2099"/>
    <w:rsid w:val="004B5EE5"/>
    <w:rsid w:val="004B7428"/>
    <w:rsid w:val="004C6F94"/>
    <w:rsid w:val="004C7818"/>
    <w:rsid w:val="004D32F6"/>
    <w:rsid w:val="004D6C24"/>
    <w:rsid w:val="004E0139"/>
    <w:rsid w:val="004E3FE7"/>
    <w:rsid w:val="004E5947"/>
    <w:rsid w:val="004E6A02"/>
    <w:rsid w:val="005012BC"/>
    <w:rsid w:val="00511306"/>
    <w:rsid w:val="00523507"/>
    <w:rsid w:val="00527B3D"/>
    <w:rsid w:val="00534476"/>
    <w:rsid w:val="00537E9F"/>
    <w:rsid w:val="00542A7E"/>
    <w:rsid w:val="00546D0E"/>
    <w:rsid w:val="005519D2"/>
    <w:rsid w:val="00555C27"/>
    <w:rsid w:val="00564EFF"/>
    <w:rsid w:val="005754B0"/>
    <w:rsid w:val="005840B6"/>
    <w:rsid w:val="005B1414"/>
    <w:rsid w:val="005B2F63"/>
    <w:rsid w:val="005B4D93"/>
    <w:rsid w:val="005E193E"/>
    <w:rsid w:val="005F16B6"/>
    <w:rsid w:val="0060698E"/>
    <w:rsid w:val="00607C6C"/>
    <w:rsid w:val="00621997"/>
    <w:rsid w:val="006319B6"/>
    <w:rsid w:val="00633136"/>
    <w:rsid w:val="006447D1"/>
    <w:rsid w:val="006671EB"/>
    <w:rsid w:val="00671157"/>
    <w:rsid w:val="00680DE2"/>
    <w:rsid w:val="006B1EDD"/>
    <w:rsid w:val="006C5C24"/>
    <w:rsid w:val="006C7BAC"/>
    <w:rsid w:val="006D2349"/>
    <w:rsid w:val="006E1AFF"/>
    <w:rsid w:val="006E6BDE"/>
    <w:rsid w:val="006E7C9A"/>
    <w:rsid w:val="006F485D"/>
    <w:rsid w:val="006F5AB7"/>
    <w:rsid w:val="007121DC"/>
    <w:rsid w:val="007138C4"/>
    <w:rsid w:val="0072137C"/>
    <w:rsid w:val="007311E6"/>
    <w:rsid w:val="00731B18"/>
    <w:rsid w:val="00750EB7"/>
    <w:rsid w:val="00771A09"/>
    <w:rsid w:val="00792381"/>
    <w:rsid w:val="007A5B4E"/>
    <w:rsid w:val="007A6C67"/>
    <w:rsid w:val="007D1ADF"/>
    <w:rsid w:val="007D385C"/>
    <w:rsid w:val="007E041D"/>
    <w:rsid w:val="007F5CBF"/>
    <w:rsid w:val="00823B71"/>
    <w:rsid w:val="0083098E"/>
    <w:rsid w:val="00844730"/>
    <w:rsid w:val="0086310E"/>
    <w:rsid w:val="00864386"/>
    <w:rsid w:val="00887C80"/>
    <w:rsid w:val="0089185D"/>
    <w:rsid w:val="008A1A8F"/>
    <w:rsid w:val="008A57EF"/>
    <w:rsid w:val="008B3988"/>
    <w:rsid w:val="008C4245"/>
    <w:rsid w:val="008D15B2"/>
    <w:rsid w:val="008E77E0"/>
    <w:rsid w:val="008F7661"/>
    <w:rsid w:val="009116F3"/>
    <w:rsid w:val="0092014F"/>
    <w:rsid w:val="009327C6"/>
    <w:rsid w:val="009454AB"/>
    <w:rsid w:val="00946453"/>
    <w:rsid w:val="0096247C"/>
    <w:rsid w:val="00992120"/>
    <w:rsid w:val="009A0A46"/>
    <w:rsid w:val="009A69AC"/>
    <w:rsid w:val="009A7DE0"/>
    <w:rsid w:val="009B0F70"/>
    <w:rsid w:val="009C26DC"/>
    <w:rsid w:val="009C72E4"/>
    <w:rsid w:val="009D203A"/>
    <w:rsid w:val="009F7B9F"/>
    <w:rsid w:val="00A01C8F"/>
    <w:rsid w:val="00A046C0"/>
    <w:rsid w:val="00A06952"/>
    <w:rsid w:val="00A06DA2"/>
    <w:rsid w:val="00A126E6"/>
    <w:rsid w:val="00A25185"/>
    <w:rsid w:val="00A36256"/>
    <w:rsid w:val="00A73BB9"/>
    <w:rsid w:val="00A85324"/>
    <w:rsid w:val="00A9736F"/>
    <w:rsid w:val="00AC6F73"/>
    <w:rsid w:val="00B118D8"/>
    <w:rsid w:val="00B11A8A"/>
    <w:rsid w:val="00B167F9"/>
    <w:rsid w:val="00B33722"/>
    <w:rsid w:val="00B345FF"/>
    <w:rsid w:val="00B40A67"/>
    <w:rsid w:val="00B508EB"/>
    <w:rsid w:val="00B65408"/>
    <w:rsid w:val="00B66AA5"/>
    <w:rsid w:val="00B77739"/>
    <w:rsid w:val="00B80F7C"/>
    <w:rsid w:val="00B877C2"/>
    <w:rsid w:val="00B97C0B"/>
    <w:rsid w:val="00BA007B"/>
    <w:rsid w:val="00BA2245"/>
    <w:rsid w:val="00BB337E"/>
    <w:rsid w:val="00BB4F39"/>
    <w:rsid w:val="00BC65DB"/>
    <w:rsid w:val="00BD39D6"/>
    <w:rsid w:val="00BE5AC8"/>
    <w:rsid w:val="00C25C66"/>
    <w:rsid w:val="00C26219"/>
    <w:rsid w:val="00C37668"/>
    <w:rsid w:val="00C40B9C"/>
    <w:rsid w:val="00C73387"/>
    <w:rsid w:val="00C87A73"/>
    <w:rsid w:val="00C9776E"/>
    <w:rsid w:val="00CA1A7F"/>
    <w:rsid w:val="00CC347D"/>
    <w:rsid w:val="00CD6B06"/>
    <w:rsid w:val="00CF1C56"/>
    <w:rsid w:val="00CF6A7A"/>
    <w:rsid w:val="00D16CA4"/>
    <w:rsid w:val="00D40F0E"/>
    <w:rsid w:val="00D548F0"/>
    <w:rsid w:val="00D55E6F"/>
    <w:rsid w:val="00D57093"/>
    <w:rsid w:val="00D84ED6"/>
    <w:rsid w:val="00D853FE"/>
    <w:rsid w:val="00DB7FDA"/>
    <w:rsid w:val="00DC4AC4"/>
    <w:rsid w:val="00DD1CCB"/>
    <w:rsid w:val="00E02A7F"/>
    <w:rsid w:val="00E11102"/>
    <w:rsid w:val="00E257E0"/>
    <w:rsid w:val="00E403FF"/>
    <w:rsid w:val="00E44A5A"/>
    <w:rsid w:val="00E63021"/>
    <w:rsid w:val="00E701BE"/>
    <w:rsid w:val="00E71CB1"/>
    <w:rsid w:val="00E82B9E"/>
    <w:rsid w:val="00E84E52"/>
    <w:rsid w:val="00EA46EF"/>
    <w:rsid w:val="00EA4AEA"/>
    <w:rsid w:val="00EB1FDB"/>
    <w:rsid w:val="00EB3797"/>
    <w:rsid w:val="00EC4DE1"/>
    <w:rsid w:val="00ED4B3A"/>
    <w:rsid w:val="00ED583D"/>
    <w:rsid w:val="00ED6E9B"/>
    <w:rsid w:val="00EE4C27"/>
    <w:rsid w:val="00EF5D9B"/>
    <w:rsid w:val="00EF5F20"/>
    <w:rsid w:val="00F11864"/>
    <w:rsid w:val="00F1441E"/>
    <w:rsid w:val="00F32F98"/>
    <w:rsid w:val="00F365EA"/>
    <w:rsid w:val="00F54F00"/>
    <w:rsid w:val="00F6738D"/>
    <w:rsid w:val="00F70D66"/>
    <w:rsid w:val="00F757B8"/>
    <w:rsid w:val="00F83871"/>
    <w:rsid w:val="00F8478B"/>
    <w:rsid w:val="00F859F3"/>
    <w:rsid w:val="00F85FC7"/>
    <w:rsid w:val="00F92897"/>
    <w:rsid w:val="00F92C9F"/>
    <w:rsid w:val="00FA0031"/>
    <w:rsid w:val="00FD2960"/>
    <w:rsid w:val="00FD3958"/>
    <w:rsid w:val="00FD7D16"/>
    <w:rsid w:val="00FE19E4"/>
    <w:rsid w:val="00FE36E2"/>
    <w:rsid w:val="00FF45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e6e6e6,#f0f0f0,#919191"/>
    </o:shapedefaults>
    <o:shapelayout v:ext="edit">
      <o:idmap v:ext="edit" data="2"/>
    </o:shapelayout>
  </w:shapeDefaults>
  <w:decimalSymbol w:val="."/>
  <w:listSeparator w:val=","/>
  <w14:docId w14:val="6F7846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18D8"/>
    <w:pPr>
      <w:spacing w:before="120" w:after="120" w:line="264" w:lineRule="auto"/>
    </w:pPr>
    <w:rPr>
      <w:rFonts w:ascii="Tahoma" w:hAnsi="Tahoma"/>
      <w:color w:val="4D4D4D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8F0"/>
    <w:pPr>
      <w:keepNext/>
      <w:keepLines/>
      <w:spacing w:before="320" w:after="160" w:line="240" w:lineRule="auto"/>
      <w:outlineLvl w:val="0"/>
    </w:pPr>
    <w:rPr>
      <w:rFonts w:ascii="Arial Narrow" w:eastAsiaTheme="majorEastAsia" w:hAnsi="Arial Narrow" w:cstheme="majorBidi"/>
      <w:bCs/>
      <w:caps/>
      <w:color w:val="4C628C" w:themeColor="accent1"/>
      <w:sz w:val="32"/>
      <w:szCs w:val="32"/>
    </w:rPr>
  </w:style>
  <w:style w:type="paragraph" w:styleId="Heading2">
    <w:name w:val="heading 2"/>
    <w:basedOn w:val="Heading3"/>
    <w:next w:val="Normal"/>
    <w:link w:val="Heading2Char"/>
    <w:qFormat/>
    <w:rsid w:val="00416773"/>
    <w:pPr>
      <w:keepNext w:val="0"/>
      <w:keepLines w:val="0"/>
      <w:spacing w:before="0"/>
      <w:outlineLvl w:val="1"/>
    </w:pPr>
    <w:rPr>
      <w:rFonts w:ascii="Arial Narrow" w:eastAsia="Times New Roman" w:hAnsi="Arial Narrow" w:cs="Times New Roman"/>
      <w:bCs w:val="0"/>
      <w:color w:val="4D4D4D" w:themeColor="text2"/>
      <w:kern w:val="28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D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C62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6E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416773"/>
    <w:rPr>
      <w:rFonts w:ascii="Arial Narrow" w:eastAsia="Times New Roman" w:hAnsi="Arial Narrow" w:cs="Times New Roman"/>
      <w:b/>
      <w:color w:val="4D4D4D" w:themeColor="text2"/>
      <w:kern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4D93"/>
    <w:rPr>
      <w:rFonts w:asciiTheme="majorHAnsi" w:eastAsiaTheme="majorEastAsia" w:hAnsiTheme="majorHAnsi" w:cstheme="majorBidi"/>
      <w:b/>
      <w:bCs/>
      <w:color w:val="4C628C" w:themeColor="accent1"/>
    </w:rPr>
  </w:style>
  <w:style w:type="paragraph" w:customStyle="1" w:styleId="small">
    <w:name w:val="small"/>
    <w:rsid w:val="001026A3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D548F0"/>
    <w:rPr>
      <w:rFonts w:ascii="Arial Narrow" w:eastAsiaTheme="majorEastAsia" w:hAnsi="Arial Narrow" w:cstheme="majorBidi"/>
      <w:bCs/>
      <w:caps/>
      <w:color w:val="4C628C" w:themeColor="accent1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F5CBF"/>
    <w:rPr>
      <w:b/>
      <w:i w:val="0"/>
      <w:iCs/>
      <w:color w:val="C00000"/>
    </w:rPr>
  </w:style>
  <w:style w:type="paragraph" w:styleId="Title">
    <w:name w:val="Title"/>
    <w:basedOn w:val="Normal"/>
    <w:next w:val="Normal"/>
    <w:link w:val="TitleChar"/>
    <w:qFormat/>
    <w:rsid w:val="00263DF1"/>
    <w:pPr>
      <w:framePr w:hSpace="180" w:wrap="around" w:vAnchor="text" w:hAnchor="text" w:y="1"/>
      <w:pBdr>
        <w:left w:val="single" w:sz="24" w:space="4" w:color="D0CC72" w:themeColor="accent2"/>
      </w:pBdr>
      <w:spacing w:before="0" w:after="0" w:line="240" w:lineRule="auto"/>
      <w:ind w:right="1154"/>
      <w:contextualSpacing/>
      <w:suppressOverlap/>
    </w:pPr>
    <w:rPr>
      <w:rFonts w:ascii="Arial Narrow" w:eastAsiaTheme="majorEastAsia" w:hAnsi="Arial Narrow" w:cstheme="majorBidi"/>
      <w:b/>
      <w:caps/>
      <w:noProof/>
      <w:color w:val="000000" w:themeColor="text1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263DF1"/>
    <w:rPr>
      <w:rFonts w:ascii="Arial Narrow" w:eastAsiaTheme="majorEastAsia" w:hAnsi="Arial Narrow" w:cstheme="majorBidi"/>
      <w:b/>
      <w:caps/>
      <w:noProof/>
      <w:color w:val="000000" w:themeColor="text1"/>
      <w:kern w:val="28"/>
      <w:sz w:val="48"/>
      <w:szCs w:val="52"/>
    </w:rPr>
  </w:style>
  <w:style w:type="paragraph" w:customStyle="1" w:styleId="tagline">
    <w:name w:val="tagline"/>
    <w:basedOn w:val="Normal"/>
    <w:qFormat/>
    <w:rsid w:val="00263DF1"/>
    <w:pPr>
      <w:framePr w:hSpace="180" w:wrap="around" w:vAnchor="text" w:hAnchor="text" w:y="1"/>
      <w:spacing w:before="160" w:after="0"/>
      <w:ind w:right="1642"/>
      <w:suppressOverlap/>
    </w:pPr>
    <w:rPr>
      <w:i/>
      <w:noProof/>
      <w:color w:val="000000" w:themeColor="text1"/>
      <w:sz w:val="28"/>
      <w:szCs w:val="28"/>
    </w:rPr>
  </w:style>
  <w:style w:type="paragraph" w:customStyle="1" w:styleId="testimonial">
    <w:name w:val="testimonial"/>
    <w:basedOn w:val="Normal"/>
    <w:qFormat/>
    <w:rsid w:val="00C25C66"/>
    <w:pPr>
      <w:spacing w:after="0"/>
    </w:pPr>
    <w:rPr>
      <w:rFonts w:ascii="Arial Narrow" w:hAnsi="Arial Narrow"/>
      <w:color w:val="D0CC72" w:themeColor="accent2"/>
      <w:sz w:val="32"/>
    </w:rPr>
  </w:style>
  <w:style w:type="paragraph" w:customStyle="1" w:styleId="largertext">
    <w:name w:val="larger text"/>
    <w:basedOn w:val="Normal"/>
    <w:qFormat/>
    <w:rsid w:val="00D548F0"/>
    <w:pPr>
      <w:pBdr>
        <w:top w:val="single" w:sz="8" w:space="4" w:color="D0CC72" w:themeColor="accent2"/>
        <w:bottom w:val="single" w:sz="8" w:space="4" w:color="D0CC72" w:themeColor="accent2"/>
      </w:pBdr>
      <w:spacing w:before="200" w:after="200"/>
      <w:ind w:right="115"/>
    </w:pPr>
    <w:rPr>
      <w:rFonts w:ascii="Arial Narrow" w:hAnsi="Arial Narrow"/>
      <w:color w:val="4C628C" w:themeColor="accent1"/>
      <w:sz w:val="26"/>
    </w:rPr>
  </w:style>
  <w:style w:type="paragraph" w:customStyle="1" w:styleId="bullet">
    <w:name w:val="bullet"/>
    <w:basedOn w:val="Normal"/>
    <w:qFormat/>
    <w:rsid w:val="00E403FF"/>
    <w:pPr>
      <w:numPr>
        <w:numId w:val="5"/>
      </w:numPr>
      <w:ind w:left="187" w:hanging="187"/>
      <w:contextualSpacing/>
    </w:pPr>
  </w:style>
  <w:style w:type="paragraph" w:styleId="Caption">
    <w:name w:val="caption"/>
    <w:basedOn w:val="Normal"/>
    <w:next w:val="Normal"/>
    <w:qFormat/>
    <w:rsid w:val="00416773"/>
    <w:pPr>
      <w:spacing w:line="240" w:lineRule="auto"/>
    </w:pPr>
    <w:rPr>
      <w:bCs/>
      <w:i/>
      <w:noProof/>
      <w:color w:val="000000" w:themeColor="text1"/>
      <w:sz w:val="18"/>
      <w:szCs w:val="18"/>
    </w:rPr>
  </w:style>
  <w:style w:type="paragraph" w:customStyle="1" w:styleId="introtext">
    <w:name w:val="intro text"/>
    <w:basedOn w:val="Normal"/>
    <w:qFormat/>
    <w:rsid w:val="00263DF1"/>
    <w:pPr>
      <w:spacing w:before="0" w:after="200"/>
    </w:pPr>
    <w:rPr>
      <w:rFonts w:ascii="Arial Narrow" w:hAnsi="Arial Narrow"/>
      <w:noProof/>
      <w:color w:val="000000" w:themeColor="text1"/>
      <w:sz w:val="28"/>
    </w:rPr>
  </w:style>
  <w:style w:type="paragraph" w:customStyle="1" w:styleId="address">
    <w:name w:val="address"/>
    <w:basedOn w:val="Normal"/>
    <w:rsid w:val="00360E4D"/>
    <w:pPr>
      <w:spacing w:before="60" w:after="60" w:line="240" w:lineRule="auto"/>
      <w:jc w:val="center"/>
    </w:pPr>
    <w:rPr>
      <w:color w:val="FFFFFF" w:themeColor="background1"/>
      <w:sz w:val="16"/>
    </w:rPr>
  </w:style>
  <w:style w:type="paragraph" w:customStyle="1" w:styleId="Heading1black">
    <w:name w:val="Heading 1 black"/>
    <w:basedOn w:val="Heading1"/>
    <w:qFormat/>
    <w:rsid w:val="00263DF1"/>
    <w:pPr>
      <w:outlineLvl w:val="9"/>
    </w:pPr>
    <w:rPr>
      <w:color w:val="000000" w:themeColor="text1"/>
    </w:rPr>
  </w:style>
  <w:style w:type="paragraph" w:customStyle="1" w:styleId="Normalblack">
    <w:name w:val="Normal black"/>
    <w:basedOn w:val="Normal"/>
    <w:qFormat/>
    <w:rsid w:val="00263DF1"/>
    <w:rPr>
      <w:color w:val="000000" w:themeColor="text1"/>
    </w:rPr>
  </w:style>
  <w:style w:type="paragraph" w:customStyle="1" w:styleId="introgold">
    <w:name w:val="intro gold"/>
    <w:basedOn w:val="introtext"/>
    <w:qFormat/>
    <w:rsid w:val="00361995"/>
    <w:rPr>
      <w:color w:val="D0CC72" w:themeColor="accent2"/>
    </w:rPr>
  </w:style>
  <w:style w:type="paragraph" w:styleId="Header">
    <w:name w:val="header"/>
    <w:basedOn w:val="Normal"/>
    <w:link w:val="HeaderChar"/>
    <w:rsid w:val="0036199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361995"/>
    <w:rPr>
      <w:rFonts w:ascii="Tahoma" w:hAnsi="Tahoma"/>
      <w:color w:val="4D4D4D" w:themeColor="text2"/>
      <w:sz w:val="20"/>
    </w:rPr>
  </w:style>
  <w:style w:type="paragraph" w:styleId="Footer">
    <w:name w:val="footer"/>
    <w:basedOn w:val="Normal"/>
    <w:link w:val="FooterChar"/>
    <w:rsid w:val="0036199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361995"/>
    <w:rPr>
      <w:rFonts w:ascii="Tahoma" w:hAnsi="Tahoma"/>
      <w:color w:val="4D4D4D" w:themeColor="text2"/>
      <w:sz w:val="20"/>
    </w:rPr>
  </w:style>
  <w:style w:type="paragraph" w:customStyle="1" w:styleId="Boldtext">
    <w:name w:val="Bold text"/>
    <w:basedOn w:val="Heading1"/>
    <w:link w:val="BoldtextChar"/>
    <w:qFormat/>
    <w:rsid w:val="00A36256"/>
    <w:rPr>
      <w:b/>
    </w:rPr>
  </w:style>
  <w:style w:type="character" w:styleId="Hyperlink">
    <w:name w:val="Hyperlink"/>
    <w:basedOn w:val="DefaultParagraphFont"/>
    <w:uiPriority w:val="99"/>
    <w:rsid w:val="00E84E52"/>
    <w:rPr>
      <w:color w:val="BEA780" w:themeColor="hyperlink"/>
      <w:u w:val="single"/>
    </w:rPr>
  </w:style>
  <w:style w:type="character" w:customStyle="1" w:styleId="BoldtextChar">
    <w:name w:val="Bold text Char"/>
    <w:basedOn w:val="Heading1Char"/>
    <w:link w:val="Boldtext"/>
    <w:rsid w:val="00A36256"/>
    <w:rPr>
      <w:rFonts w:ascii="Arial Narrow" w:eastAsiaTheme="majorEastAsia" w:hAnsi="Arial Narrow" w:cstheme="majorBidi"/>
      <w:b/>
      <w:bCs/>
      <w:caps/>
      <w:color w:val="4C628C" w:themeColor="accen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9A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A7DE0"/>
    <w:rPr>
      <w:b/>
      <w:bCs/>
    </w:rPr>
  </w:style>
  <w:style w:type="character" w:customStyle="1" w:styleId="enlighter-text">
    <w:name w:val="enlighter-text"/>
    <w:basedOn w:val="DefaultParagraphFont"/>
    <w:rsid w:val="00D16CA4"/>
  </w:style>
  <w:style w:type="character" w:customStyle="1" w:styleId="enlighter-n1">
    <w:name w:val="enlighter-n1"/>
    <w:basedOn w:val="DefaultParagraphFont"/>
    <w:rsid w:val="00D16CA4"/>
  </w:style>
  <w:style w:type="character" w:customStyle="1" w:styleId="enlighter-c0">
    <w:name w:val="enlighter-c0"/>
    <w:basedOn w:val="DefaultParagraphFont"/>
    <w:rsid w:val="003D44AF"/>
  </w:style>
  <w:style w:type="character" w:customStyle="1" w:styleId="enlighter-k0">
    <w:name w:val="enlighter-k0"/>
    <w:basedOn w:val="DefaultParagraphFont"/>
    <w:rsid w:val="003D44AF"/>
  </w:style>
  <w:style w:type="character" w:customStyle="1" w:styleId="enlighter-s0">
    <w:name w:val="enlighter-s0"/>
    <w:basedOn w:val="DefaultParagraphFont"/>
    <w:rsid w:val="003D44AF"/>
  </w:style>
  <w:style w:type="character" w:customStyle="1" w:styleId="enlighter-g1">
    <w:name w:val="enlighter-g1"/>
    <w:basedOn w:val="DefaultParagraphFont"/>
    <w:rsid w:val="003D44AF"/>
  </w:style>
  <w:style w:type="character" w:customStyle="1" w:styleId="enlighter-n0">
    <w:name w:val="enlighter-n0"/>
    <w:basedOn w:val="DefaultParagraphFont"/>
    <w:rsid w:val="003D44AF"/>
  </w:style>
  <w:style w:type="character" w:customStyle="1" w:styleId="enlighter-m1">
    <w:name w:val="enlighter-m1"/>
    <w:basedOn w:val="DefaultParagraphFont"/>
    <w:rsid w:val="003D44AF"/>
  </w:style>
  <w:style w:type="character" w:customStyle="1" w:styleId="enlighter-k10">
    <w:name w:val="enlighter-k10"/>
    <w:basedOn w:val="DefaultParagraphFont"/>
    <w:rsid w:val="003D44AF"/>
  </w:style>
  <w:style w:type="character" w:customStyle="1" w:styleId="enlighter-m0">
    <w:name w:val="enlighter-m0"/>
    <w:basedOn w:val="DefaultParagraphFont"/>
    <w:rsid w:val="006B1EDD"/>
  </w:style>
  <w:style w:type="character" w:customStyle="1" w:styleId="enlighter-k1">
    <w:name w:val="enlighter-k1"/>
    <w:basedOn w:val="DefaultParagraphFont"/>
    <w:rsid w:val="006B1EDD"/>
  </w:style>
  <w:style w:type="character" w:customStyle="1" w:styleId="enlighter-e0">
    <w:name w:val="enlighter-e0"/>
    <w:basedOn w:val="DefaultParagraphFont"/>
    <w:rsid w:val="006B1EDD"/>
  </w:style>
  <w:style w:type="paragraph" w:customStyle="1" w:styleId="msonormal0">
    <w:name w:val="msonormal"/>
    <w:basedOn w:val="Normal"/>
    <w:rsid w:val="00792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  <w:style w:type="character" w:styleId="FollowedHyperlink">
    <w:name w:val="FollowedHyperlink"/>
    <w:basedOn w:val="DefaultParagraphFont"/>
    <w:uiPriority w:val="99"/>
    <w:unhideWhenUsed/>
    <w:rsid w:val="00792381"/>
    <w:rPr>
      <w:color w:val="800080"/>
      <w:u w:val="single"/>
    </w:rPr>
  </w:style>
  <w:style w:type="character" w:customStyle="1" w:styleId="enlighter">
    <w:name w:val="enlighter"/>
    <w:basedOn w:val="DefaultParagraphFont"/>
    <w:rsid w:val="00792381"/>
  </w:style>
  <w:style w:type="character" w:styleId="HTMLCode">
    <w:name w:val="HTML Code"/>
    <w:basedOn w:val="DefaultParagraphFont"/>
    <w:uiPriority w:val="99"/>
    <w:semiHidden/>
    <w:unhideWhenUsed/>
    <w:rsid w:val="00792381"/>
    <w:rPr>
      <w:rFonts w:ascii="Courier New" w:eastAsia="Times New Roman" w:hAnsi="Courier New" w:cs="Courier New"/>
      <w:sz w:val="20"/>
      <w:szCs w:val="20"/>
    </w:rPr>
  </w:style>
  <w:style w:type="character" w:customStyle="1" w:styleId="enlighter-e1">
    <w:name w:val="enlighter-e1"/>
    <w:basedOn w:val="DefaultParagraphFont"/>
    <w:rsid w:val="004603DB"/>
  </w:style>
  <w:style w:type="character" w:customStyle="1" w:styleId="enlighter-k3">
    <w:name w:val="enlighter-k3"/>
    <w:basedOn w:val="DefaultParagraphFont"/>
    <w:rsid w:val="004603DB"/>
  </w:style>
  <w:style w:type="character" w:customStyle="1" w:styleId="enlighter-n2">
    <w:name w:val="enlighter-n2"/>
    <w:basedOn w:val="DefaultParagraphFont"/>
    <w:rsid w:val="0046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3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228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794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0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946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6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5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4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854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2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181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085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502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4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65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240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43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98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5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460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37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6335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6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53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1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31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98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006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8137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1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269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4755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9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266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06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3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14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4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614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764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4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6081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9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8254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1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482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4670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924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9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3632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6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840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1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42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0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80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376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8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8801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0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730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0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54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005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2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240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63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3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376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3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036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7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613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451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88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571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433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2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738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875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143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1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46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132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2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6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2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71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77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49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883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6613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5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65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52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90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9884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39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9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56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8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145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10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169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3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304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1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476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97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563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1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41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2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7505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00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734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9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22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456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178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9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2031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38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42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94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792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0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066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4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548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76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1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8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538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3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914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546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4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451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4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69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2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99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5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100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065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394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269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38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8614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48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0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98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6955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8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49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8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56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6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8089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0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32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9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6110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12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19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3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738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458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43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604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41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919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45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483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0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905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0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224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00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669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0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684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3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141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47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564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5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7751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1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76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1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777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5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6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35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21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8189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7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002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3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379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1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2740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5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1675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9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0659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9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097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2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631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0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39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72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037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88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8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316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630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9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1033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3389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3651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965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15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73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47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92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748635">
                                                                  <w:marLeft w:val="225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85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70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3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567547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060006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737954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890092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035158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570830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165706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9478565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235052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774863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439834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96064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967176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168199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416401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786730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160679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004357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277516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6519090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833945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890489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425178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19250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965503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343436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538824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898996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905591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490235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897478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232922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969147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504098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486596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106079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847152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574928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868923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495030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2020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1095433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926794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6451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568825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64392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271567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0328046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505283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6601121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245582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162483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758523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4366828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353678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023012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044413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578597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821323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5138347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241642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8428183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919745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0782406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625826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770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4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671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898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4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4479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4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2932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7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81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31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488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6475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8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7747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80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79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51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54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761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725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70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87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831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68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924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85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8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6578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1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8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169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7354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1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395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0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938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939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043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1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780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8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933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1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061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51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0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91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72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5634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37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673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1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10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1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18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9204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7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465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5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690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99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264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1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0014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11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89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1224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0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3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743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2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3980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3906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5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0736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158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64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49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1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7441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2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337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3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2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9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554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4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385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470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5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572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6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674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5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434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932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2733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2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328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4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76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93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0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9299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6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0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73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920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09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1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403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8422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9866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9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0114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1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364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2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748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81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4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1304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1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75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5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8434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9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445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116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94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0688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2873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04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833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4250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7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86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975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90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3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5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686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70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9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828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2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857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1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17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4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852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4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0149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8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2530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85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6191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6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586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275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4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8864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812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79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6888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5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86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6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8568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6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732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6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70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01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51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09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7605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6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48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82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199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8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047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02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19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8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608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9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3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98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634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0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722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20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853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4638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4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54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12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8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68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920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6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64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4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520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766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7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774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888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4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0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0788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1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874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9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80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2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640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90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3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6079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6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01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27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43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66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5918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9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702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5835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2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537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8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207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280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0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197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7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6213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19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8418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6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827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2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59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1266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6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281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4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82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169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2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3000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95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0020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78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86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9998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9019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199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0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2310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326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8243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543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0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548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61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103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8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3199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8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85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255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9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069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5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21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8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907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7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714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32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59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29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6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677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7594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4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74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390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231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03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6466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91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3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767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791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8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86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05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758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76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7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398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1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387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8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73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9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011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6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8148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5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03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8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1033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3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7462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39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245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4315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621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4167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4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502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5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083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37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0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620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113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7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213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071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6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507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05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392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470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8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138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340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50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0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1111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5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9981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13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94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0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544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8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42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6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4124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297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2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345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256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6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073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618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8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73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76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0342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7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444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6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1545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44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57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713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178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7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8986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94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9289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38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31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5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615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18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5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832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86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798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197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8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212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8301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56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204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20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2488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3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363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54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8864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4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606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7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097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8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125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8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74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91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083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624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5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14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5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285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1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9724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6" w:space="8" w:color="939393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yimagesearch.com/wp-content/uploads/2019/11/keras_natural_disaster_download_dataset.png" TargetMode="External"/><Relationship Id="rId18" Type="http://schemas.openxmlformats.org/officeDocument/2006/relationships/hyperlink" Target="https://pyimagesearch.com/2019/08/05/keras-learning-rate-finder/" TargetMode="External"/><Relationship Id="rId26" Type="http://schemas.openxmlformats.org/officeDocument/2006/relationships/hyperlink" Target="https://pyimagesearch.com/2019/11/11/detecting-natural-disasters-with-keras-and-deep-learning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s://pyimagesearch.com/2018/12/24/how-to-use-keras-fit-and-fit_generator-a-hands-on-tutorial/" TargetMode="External"/><Relationship Id="rId25" Type="http://schemas.openxmlformats.org/officeDocument/2006/relationships/hyperlink" Target="https://pyimagesearch.com/2019/11/11/detecting-natural-disasters-with-keras-and-deep-learn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yimagesearch.com/2019/07/29/cyclical-learning-rates-with-keras-and-deep-learning/" TargetMode="External"/><Relationship Id="rId20" Type="http://schemas.openxmlformats.org/officeDocument/2006/relationships/hyperlink" Target="https://pyimagesearch.com/wp-content/uploads/2019/11/keras_natural_disaster_lrfind_plot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yimagesearch.com/wp-content/uploads/2019/11/keras_natural_disaster_hurricane.jpg" TargetMode="External"/><Relationship Id="rId24" Type="http://schemas.openxmlformats.org/officeDocument/2006/relationships/hyperlink" Target="https://pyimagesearch.com/2019/11/11/detecting-natural-disasters-with-keras-and-deep-learnin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yimagesearch.com/2019/07/29/cyclical-learning-rates-with-keras-and-deep-learning/" TargetMode="External"/><Relationship Id="rId23" Type="http://schemas.openxmlformats.org/officeDocument/2006/relationships/hyperlink" Target="https://pyimagesearch.com/2018/03/12/python-argparse-command-line-arguments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yimagesearch.com/2019/07/29/cyclical-learning-rates-with-keras-and-deep-learnin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yimagesearch.com/2019/07/29/cyclical-learning-rates-with-keras-and-deep-learning/" TargetMode="External"/><Relationship Id="rId22" Type="http://schemas.openxmlformats.org/officeDocument/2006/relationships/hyperlink" Target="https://pyimagesearch.com/2019/07/15/video-classification-with-keras-and-deep-learning/" TargetMode="External"/><Relationship Id="rId27" Type="http://schemas.openxmlformats.org/officeDocument/2006/relationships/hyperlink" Target="https://pyimagesearch.com/2019/11/11/detecting-natural-disasters-with-keras-and-deep-learnin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la\AppData\Roaming\Microsoft\Templates\How%20to%20work%20with%203D%20models%20in%20Word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rgbClr val="000000"/>
      </a:dk1>
      <a:lt1>
        <a:sysClr val="window" lastClr="FFFFFF"/>
      </a:lt1>
      <a:dk2>
        <a:srgbClr val="4D4D4D"/>
      </a:dk2>
      <a:lt2>
        <a:srgbClr val="F2F2F2"/>
      </a:lt2>
      <a:accent1>
        <a:srgbClr val="4C628C"/>
      </a:accent1>
      <a:accent2>
        <a:srgbClr val="D0CC72"/>
      </a:accent2>
      <a:accent3>
        <a:srgbClr val="808388"/>
      </a:accent3>
      <a:accent4>
        <a:srgbClr val="CABFB4"/>
      </a:accent4>
      <a:accent5>
        <a:srgbClr val="41455A"/>
      </a:accent5>
      <a:accent6>
        <a:srgbClr val="CCCCCC"/>
      </a:accent6>
      <a:hlink>
        <a:srgbClr val="BEA780"/>
      </a:hlink>
      <a:folHlink>
        <a:srgbClr val="999999"/>
      </a:folHlink>
    </a:clrScheme>
    <a:fontScheme name="Revolution">
      <a:majorFont>
        <a:latin typeface="Trebuchet MS"/>
        <a:ea typeface=""/>
        <a:cs typeface=""/>
        <a:font script="Jpan" typeface="ＭＳ ゴシック"/>
      </a:majorFont>
      <a:minorFont>
        <a:latin typeface="Trebuchet MS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A17AEC-EB0A-40E3-B7F8-3E1E2EA040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5904E41-171B-422C-8089-13A9066F0B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9CD0BA-AC30-4F72-BA05-D314322B4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DAE77F-5B8E-4FDF-9F67-5CD6C53DEA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How to work with 3D models in Word</Template>
  <TotalTime>0</TotalTime>
  <Pages>29</Pages>
  <Words>4648</Words>
  <Characters>26497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2023-07-30T04:33:00Z</dcterms:created>
  <dcterms:modified xsi:type="dcterms:W3CDTF">2023-08-05T05:38:00Z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